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C50" w:rsidRPr="00241CCE" w:rsidRDefault="00E80C50" w:rsidP="00241CCE">
      <w:pPr>
        <w:ind w:firstLine="0"/>
        <w:jc w:val="center"/>
        <w:rPr>
          <w:rFonts w:ascii="Arial" w:hAnsi="Arial" w:cs="Arial"/>
          <w:b/>
          <w:sz w:val="32"/>
        </w:rPr>
      </w:pPr>
      <w:r w:rsidRPr="00241CCE">
        <w:rPr>
          <w:rFonts w:ascii="Arial" w:hAnsi="Arial" w:cs="Arial"/>
          <w:b/>
          <w:sz w:val="32"/>
        </w:rPr>
        <w:t>Vyšší odborná škola a Střední průmyslová škola elektrotechnická Olomouc,</w:t>
      </w:r>
    </w:p>
    <w:p w:rsidR="00241CCE" w:rsidRDefault="00E80C50" w:rsidP="00241CCE">
      <w:pPr>
        <w:ind w:firstLine="0"/>
        <w:jc w:val="center"/>
      </w:pPr>
      <w:r w:rsidRPr="00241CCE">
        <w:rPr>
          <w:rFonts w:ascii="Arial" w:hAnsi="Arial" w:cs="Arial"/>
          <w:b/>
          <w:sz w:val="32"/>
        </w:rPr>
        <w:t>Božetěchova3</w:t>
      </w:r>
      <w:r w:rsidRPr="004D2692">
        <w:br/>
      </w: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6D5DDE" w:rsidRPr="00D53CC0" w:rsidRDefault="006D5DDE" w:rsidP="00D53CC0">
      <w:pPr>
        <w:spacing w:line="276" w:lineRule="auto"/>
        <w:ind w:firstLine="0"/>
        <w:jc w:val="center"/>
        <w:rPr>
          <w:rFonts w:ascii="Arial" w:hAnsi="Arial" w:cs="Arial"/>
          <w:b/>
        </w:rPr>
      </w:pPr>
      <w:r w:rsidRPr="00D53CC0">
        <w:rPr>
          <w:rFonts w:ascii="Arial" w:hAnsi="Arial" w:cs="Arial"/>
          <w:b/>
          <w:sz w:val="40"/>
        </w:rPr>
        <w:t>PRAKTICKÁ ZKOUŠKA Z ODBORNÝCH PŘEDMĚTŮ</w:t>
      </w:r>
    </w:p>
    <w:p w:rsidR="00E80C50" w:rsidRPr="00D53CC0" w:rsidRDefault="001F70A8" w:rsidP="00241CCE">
      <w:pPr>
        <w:ind w:firstLine="0"/>
        <w:jc w:val="center"/>
        <w:rPr>
          <w:rFonts w:ascii="Arial" w:hAnsi="Arial" w:cs="Arial"/>
        </w:rPr>
      </w:pPr>
      <w:r>
        <w:rPr>
          <w:rFonts w:ascii="Arial" w:hAnsi="Arial" w:cs="Arial"/>
          <w:sz w:val="40"/>
        </w:rPr>
        <w:t>Tvorba systém kontroly výdeje obědů</w:t>
      </w: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Default="00241CCE" w:rsidP="00241CCE">
      <w:pPr>
        <w:ind w:firstLine="0"/>
        <w:jc w:val="center"/>
      </w:pPr>
    </w:p>
    <w:p w:rsidR="00241CCE" w:rsidRPr="004D2692" w:rsidRDefault="00241CCE" w:rsidP="00241CCE">
      <w:pPr>
        <w:ind w:firstLine="0"/>
        <w:jc w:val="center"/>
      </w:pPr>
    </w:p>
    <w:p w:rsidR="00241CCE" w:rsidRPr="00D53CC0" w:rsidRDefault="00E80C50" w:rsidP="00D53CC0">
      <w:pPr>
        <w:tabs>
          <w:tab w:val="right" w:pos="8505"/>
        </w:tabs>
        <w:spacing w:line="240" w:lineRule="auto"/>
        <w:ind w:firstLine="0"/>
        <w:rPr>
          <w:rFonts w:ascii="Arial" w:hAnsi="Arial" w:cs="Arial"/>
          <w:sz w:val="36"/>
        </w:rPr>
      </w:pPr>
      <w:r w:rsidRPr="00D53CC0">
        <w:rPr>
          <w:rFonts w:ascii="Arial" w:hAnsi="Arial" w:cs="Arial"/>
          <w:sz w:val="36"/>
        </w:rPr>
        <w:t>201</w:t>
      </w:r>
      <w:r w:rsidR="006D5DDE" w:rsidRPr="00D53CC0">
        <w:rPr>
          <w:rFonts w:ascii="Arial" w:hAnsi="Arial" w:cs="Arial"/>
          <w:sz w:val="36"/>
        </w:rPr>
        <w:t>9</w:t>
      </w:r>
      <w:r w:rsidR="00D53CC0">
        <w:rPr>
          <w:rFonts w:ascii="Arial" w:hAnsi="Arial" w:cs="Arial"/>
          <w:sz w:val="36"/>
        </w:rPr>
        <w:tab/>
      </w:r>
      <w:r w:rsidR="001F70A8">
        <w:rPr>
          <w:rFonts w:ascii="Arial" w:hAnsi="Arial" w:cs="Arial"/>
          <w:sz w:val="36"/>
        </w:rPr>
        <w:t>Ondřej WÜNSCH</w:t>
      </w:r>
    </w:p>
    <w:p w:rsidR="00E80C50" w:rsidRPr="009D0F9D" w:rsidRDefault="00241CCE" w:rsidP="00241CCE">
      <w:r>
        <w:br w:type="page"/>
      </w:r>
      <w:bookmarkStart w:id="0" w:name="_Ref46072007"/>
    </w:p>
    <w:bookmarkEnd w:id="0"/>
    <w:p w:rsidR="006D5DDE" w:rsidRPr="004D2692" w:rsidRDefault="00E80C50" w:rsidP="008333EC">
      <w:r>
        <w:lastRenderedPageBreak/>
        <w:br w:type="page"/>
      </w:r>
      <w:r w:rsidR="006D5DDE" w:rsidRPr="004D2692">
        <w:lastRenderedPageBreak/>
        <w:t xml:space="preserve">Prohlašuji, že jsem </w:t>
      </w:r>
      <w:r w:rsidR="006D5DDE">
        <w:t xml:space="preserve">praktickou zkoušku z odborných předmětů </w:t>
      </w:r>
      <w:r w:rsidR="006D5DDE" w:rsidRPr="004D2692">
        <w:t>vypracoval samostatně a všechny prameny jsem uvedl v seznamu použité literatury.</w:t>
      </w:r>
    </w:p>
    <w:p w:rsidR="006D5DDE" w:rsidRDefault="006D5DDE" w:rsidP="008333EC"/>
    <w:p w:rsidR="006D5DDE" w:rsidRPr="004D2692" w:rsidRDefault="006D5DDE" w:rsidP="008333EC"/>
    <w:p w:rsidR="006D5DDE" w:rsidRPr="004D2692" w:rsidRDefault="006D5DDE" w:rsidP="00D442B2">
      <w:pPr>
        <w:tabs>
          <w:tab w:val="center" w:pos="6804"/>
        </w:tabs>
      </w:pPr>
      <w:r w:rsidRPr="004D2692">
        <w:tab/>
        <w:t>……………………………</w:t>
      </w:r>
      <w:r w:rsidR="00D442B2">
        <w:br/>
      </w:r>
      <w:r w:rsidR="00D442B2">
        <w:tab/>
      </w:r>
      <w:r w:rsidRPr="004D2692">
        <w:t xml:space="preserve">jméno a příjmení </w:t>
      </w:r>
      <w:r w:rsidR="00D442B2">
        <w:t>žáka</w:t>
      </w:r>
    </w:p>
    <w:p w:rsidR="006D5DDE" w:rsidRPr="004D2692" w:rsidRDefault="006D5DDE" w:rsidP="008333EC"/>
    <w:p w:rsidR="006D5DDE" w:rsidRPr="004D2692" w:rsidRDefault="006D5DDE" w:rsidP="008333EC">
      <w:r w:rsidRPr="004D2692">
        <w:t xml:space="preserve">Chtěl bych vyslovit poděkování panu </w:t>
      </w:r>
      <w:r w:rsidR="001F70A8">
        <w:t>Ing. Marku Nožkovi</w:t>
      </w:r>
      <w:r w:rsidRPr="004D2692">
        <w:t xml:space="preserve"> za odborné konzultace a poskytnuté informace.</w:t>
      </w:r>
    </w:p>
    <w:p w:rsidR="006D5DDE" w:rsidRPr="004D2692" w:rsidRDefault="006D5DDE" w:rsidP="008333EC"/>
    <w:p w:rsidR="006D5DDE" w:rsidRPr="004D2692" w:rsidRDefault="006D5DDE" w:rsidP="008333EC"/>
    <w:p w:rsidR="00D442B2" w:rsidRPr="004D2692" w:rsidRDefault="00D442B2" w:rsidP="00D442B2">
      <w:pPr>
        <w:tabs>
          <w:tab w:val="center" w:pos="6804"/>
        </w:tabs>
      </w:pPr>
      <w:r w:rsidRPr="004D2692">
        <w:tab/>
        <w:t>……………………………</w:t>
      </w:r>
      <w:r>
        <w:br/>
      </w:r>
      <w:r>
        <w:tab/>
      </w:r>
      <w:r w:rsidRPr="004D2692">
        <w:t xml:space="preserve">jméno a příjmení </w:t>
      </w:r>
      <w:r>
        <w:t>žáka</w:t>
      </w:r>
    </w:p>
    <w:p w:rsidR="006D5DDE" w:rsidRPr="004D2692" w:rsidRDefault="006D5DDE" w:rsidP="008333EC"/>
    <w:p w:rsidR="006D5DDE" w:rsidRPr="004D2692" w:rsidRDefault="006D5DDE" w:rsidP="008333EC">
      <w:r w:rsidRPr="004D2692">
        <w:t>Prohlašuji, že nemám námitek proti půjčování nebo zveřejňování mé práce nebo její části se souhlasem školy.</w:t>
      </w:r>
    </w:p>
    <w:p w:rsidR="006D5DDE" w:rsidRPr="004D2692" w:rsidRDefault="006D5DDE" w:rsidP="008333EC"/>
    <w:p w:rsidR="006D5DDE" w:rsidRPr="004D2692" w:rsidRDefault="006D5DDE" w:rsidP="008333EC"/>
    <w:p w:rsidR="00D442B2" w:rsidRPr="004D2692" w:rsidRDefault="00D442B2" w:rsidP="00D442B2">
      <w:pPr>
        <w:tabs>
          <w:tab w:val="center" w:pos="6804"/>
        </w:tabs>
      </w:pPr>
      <w:r w:rsidRPr="004D2692">
        <w:tab/>
        <w:t>……………………………</w:t>
      </w:r>
      <w:r>
        <w:br/>
      </w:r>
      <w:r>
        <w:tab/>
      </w:r>
      <w:r w:rsidRPr="004D2692">
        <w:t xml:space="preserve">jméno a příjmení </w:t>
      </w:r>
      <w:r>
        <w:t>žáka</w:t>
      </w:r>
    </w:p>
    <w:p w:rsidR="00D552B4" w:rsidRDefault="00D552B4" w:rsidP="008333EC"/>
    <w:p w:rsidR="00D552B4" w:rsidRDefault="00D552B4" w:rsidP="008333EC">
      <w:pPr>
        <w:sectPr w:rsidR="00D552B4" w:rsidSect="00E80C50">
          <w:type w:val="nextColumn"/>
          <w:pgSz w:w="11907" w:h="16840" w:code="9"/>
          <w:pgMar w:top="1418" w:right="1134" w:bottom="1418" w:left="2268" w:header="709" w:footer="709" w:gutter="0"/>
          <w:pgNumType w:chapSep="enDash"/>
          <w:cols w:space="708" w:equalWidth="0">
            <w:col w:w="8505"/>
          </w:cols>
        </w:sectPr>
      </w:pPr>
    </w:p>
    <w:p w:rsidR="006D5DDE" w:rsidRDefault="006D5DDE" w:rsidP="00D53CC0">
      <w:pPr>
        <w:pStyle w:val="Nadpis1"/>
        <w:numPr>
          <w:ilvl w:val="0"/>
          <w:numId w:val="0"/>
        </w:numPr>
      </w:pPr>
      <w:bookmarkStart w:id="1" w:name="_Toc525402556"/>
      <w:bookmarkStart w:id="2" w:name="_Toc4705713"/>
      <w:bookmarkStart w:id="3" w:name="_Toc450838574"/>
      <w:r>
        <w:lastRenderedPageBreak/>
        <w:t>Abstrakt</w:t>
      </w:r>
      <w:bookmarkEnd w:id="1"/>
      <w:bookmarkEnd w:id="2"/>
    </w:p>
    <w:p w:rsidR="006D5DDE" w:rsidRDefault="006D5DDE" w:rsidP="00634A15">
      <w:pPr>
        <w:ind w:left="284" w:hanging="284"/>
      </w:pPr>
      <w:r>
        <w:t xml:space="preserve">1. </w:t>
      </w:r>
      <w:r w:rsidR="002919A1">
        <w:t>V tomto projektu jsem se zaměřil na vylepšení školního sytému pro v</w:t>
      </w:r>
      <w:r w:rsidR="00634A15">
        <w:t>ydávání obědů. Snažil jsem se př</w:t>
      </w:r>
      <w:r w:rsidR="002919A1">
        <w:t>idat funkce které by ulehčili práci obsluze kuchyně a dozoru v jídelně.</w:t>
      </w:r>
    </w:p>
    <w:p w:rsidR="006D5DDE" w:rsidRDefault="006D5DDE" w:rsidP="00634A15">
      <w:pPr>
        <w:ind w:left="284" w:hanging="284"/>
      </w:pPr>
      <w:r>
        <w:t xml:space="preserve">2. </w:t>
      </w:r>
      <w:r w:rsidR="00634A15">
        <w:t>Cílem práce bylo vytvořit nový systém, který bude číst id žáků z jejich ISIC karet a kontrolovat zda oběd mají objednán a jestli přišly ve správný čas daný rozvrhem.</w:t>
      </w:r>
    </w:p>
    <w:p w:rsidR="006D5DDE" w:rsidRDefault="006D5DDE" w:rsidP="008333EC">
      <w:pPr>
        <w:ind w:left="284" w:hanging="284"/>
      </w:pPr>
      <w:r>
        <w:t xml:space="preserve">3. </w:t>
      </w:r>
      <w:r w:rsidR="00634A15">
        <w:t>Systém je realizován pomocí webového serveru.</w:t>
      </w:r>
      <w:r w:rsidR="00896F73">
        <w:t xml:space="preserve"> Tuto metodu jsem zvolil, kvůli vysoké kompatibilitě a možnosti úprav. Server je možné spustit na PC s operačním systémem Windows nebo Linux a jako monitor pro zobrazení výdeje obědů lze použít jakékoli jiné zařízení v síti (např. tablet)</w:t>
      </w:r>
      <w:r w:rsidR="00A607F8">
        <w:t xml:space="preserve"> nebo monitor připojený k hlavnímu zařízení</w:t>
      </w:r>
      <w:r w:rsidR="00896F73">
        <w:t>. Také je možné živě měnit rozvrh podle potřeby.</w:t>
      </w:r>
    </w:p>
    <w:p w:rsidR="006D5DDE" w:rsidRPr="006D5DDE" w:rsidRDefault="006D5DDE" w:rsidP="008333EC">
      <w:pPr>
        <w:ind w:left="284" w:hanging="284"/>
      </w:pPr>
      <w:r>
        <w:t xml:space="preserve">4. </w:t>
      </w:r>
      <w:r w:rsidR="00896F73">
        <w:t xml:space="preserve">Přínosem mé práce je zefektivnění výdeje obědů ve školní jídelně a odstranění tříd nedodržujících rozvrh. Také mi přinesla mnoho zkušeností v práci na větších projektech a hledání informací ohledně problémů, které </w:t>
      </w:r>
      <w:r w:rsidR="00975A25">
        <w:t>při práci nastanou.</w:t>
      </w:r>
    </w:p>
    <w:p w:rsidR="00E80C50" w:rsidRDefault="00E80C50" w:rsidP="00D53CC0">
      <w:pPr>
        <w:pStyle w:val="Nadpis1"/>
        <w:numPr>
          <w:ilvl w:val="0"/>
          <w:numId w:val="0"/>
        </w:numPr>
      </w:pPr>
      <w:bookmarkStart w:id="4" w:name="_Toc4705714"/>
      <w:r>
        <w:lastRenderedPageBreak/>
        <w:t>Obsah</w:t>
      </w:r>
      <w:bookmarkEnd w:id="3"/>
      <w:bookmarkEnd w:id="4"/>
    </w:p>
    <w:p w:rsidR="006048DA" w:rsidRDefault="0052130E">
      <w:pPr>
        <w:pStyle w:val="Obsah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35EF7">
        <w:instrText xml:space="preserve"> TOC \o "1-3" \h \z \u </w:instrText>
      </w:r>
      <w:r>
        <w:fldChar w:fldCharType="separate"/>
      </w:r>
      <w:hyperlink w:anchor="_Toc4705715" w:history="1">
        <w:r w:rsidR="006048DA" w:rsidRPr="003151C8">
          <w:rPr>
            <w:rStyle w:val="Hypertextovodkaz"/>
            <w:noProof/>
          </w:rPr>
          <w:t>Úvod</w:t>
        </w:r>
        <w:r w:rsidR="00604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8DA">
          <w:rPr>
            <w:noProof/>
            <w:webHidden/>
          </w:rPr>
          <w:instrText xml:space="preserve"> PAGEREF _Toc4705715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36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48DA" w:rsidRDefault="0052130E">
      <w:pPr>
        <w:pStyle w:val="Obsah1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5716" w:history="1">
        <w:r w:rsidR="006048DA" w:rsidRPr="003151C8">
          <w:rPr>
            <w:rStyle w:val="Hypertextovodkaz"/>
            <w:noProof/>
          </w:rPr>
          <w:t>1.</w:t>
        </w:r>
        <w:r w:rsidR="006048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48DA" w:rsidRPr="003151C8">
          <w:rPr>
            <w:rStyle w:val="Hypertextovodkaz"/>
            <w:noProof/>
          </w:rPr>
          <w:t>Komunikace</w:t>
        </w:r>
        <w:r w:rsidR="00604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8DA">
          <w:rPr>
            <w:noProof/>
            <w:webHidden/>
          </w:rPr>
          <w:instrText xml:space="preserve"> PAGEREF _Toc4705716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36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48DA" w:rsidRDefault="0052130E">
      <w:pPr>
        <w:pStyle w:val="Obsah2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5717" w:history="1">
        <w:r w:rsidR="006048DA" w:rsidRPr="003151C8">
          <w:rPr>
            <w:rStyle w:val="Hypertextovodkaz"/>
            <w:noProof/>
          </w:rPr>
          <w:t>1.1</w:t>
        </w:r>
        <w:r w:rsidR="006048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48DA" w:rsidRPr="003151C8">
          <w:rPr>
            <w:rStyle w:val="Hypertextovodkaz"/>
            <w:noProof/>
          </w:rPr>
          <w:t>Knihovna Flask</w:t>
        </w:r>
        <w:r w:rsidR="00604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8DA">
          <w:rPr>
            <w:noProof/>
            <w:webHidden/>
          </w:rPr>
          <w:instrText xml:space="preserve"> PAGEREF _Toc4705717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36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48DA" w:rsidRDefault="0052130E">
      <w:pPr>
        <w:pStyle w:val="Obsah3"/>
        <w:tabs>
          <w:tab w:val="left" w:pos="192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5718" w:history="1">
        <w:r w:rsidR="006048DA" w:rsidRPr="003151C8">
          <w:rPr>
            <w:rStyle w:val="Hypertextovodkaz"/>
            <w:noProof/>
          </w:rPr>
          <w:t>1.1.1</w:t>
        </w:r>
        <w:r w:rsidR="006048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48DA" w:rsidRPr="003151C8">
          <w:rPr>
            <w:rStyle w:val="Hypertextovodkaz"/>
            <w:noProof/>
          </w:rPr>
          <w:t>Základní struktura Flask aplikace</w:t>
        </w:r>
        <w:r w:rsidR="00604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8DA">
          <w:rPr>
            <w:noProof/>
            <w:webHidden/>
          </w:rPr>
          <w:instrText xml:space="preserve"> PAGEREF _Toc4705718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36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048DA" w:rsidRDefault="0052130E">
      <w:pPr>
        <w:pStyle w:val="Obsah2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5719" w:history="1">
        <w:r w:rsidR="006048DA" w:rsidRPr="003151C8">
          <w:rPr>
            <w:rStyle w:val="Hypertextovodkaz"/>
            <w:noProof/>
          </w:rPr>
          <w:t>1.2</w:t>
        </w:r>
        <w:r w:rsidR="006048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48DA" w:rsidRPr="003151C8">
          <w:rPr>
            <w:rStyle w:val="Hypertextovodkaz"/>
            <w:noProof/>
          </w:rPr>
          <w:t>Nástavba flask-socketio</w:t>
        </w:r>
        <w:r w:rsidR="00604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8DA">
          <w:rPr>
            <w:noProof/>
            <w:webHidden/>
          </w:rPr>
          <w:instrText xml:space="preserve"> PAGEREF _Toc4705719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36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48DA" w:rsidRDefault="0052130E">
      <w:pPr>
        <w:pStyle w:val="Obsah3"/>
        <w:tabs>
          <w:tab w:val="left" w:pos="192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5720" w:history="1">
        <w:r w:rsidR="006048DA" w:rsidRPr="003151C8">
          <w:rPr>
            <w:rStyle w:val="Hypertextovodkaz"/>
            <w:noProof/>
          </w:rPr>
          <w:t>1.2.1</w:t>
        </w:r>
        <w:r w:rsidR="006048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48DA" w:rsidRPr="003151C8">
          <w:rPr>
            <w:rStyle w:val="Hypertextovodkaz"/>
            <w:noProof/>
          </w:rPr>
          <w:t>Základ socketio komunikace</w:t>
        </w:r>
        <w:r w:rsidR="00604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8DA">
          <w:rPr>
            <w:noProof/>
            <w:webHidden/>
          </w:rPr>
          <w:instrText xml:space="preserve"> PAGEREF _Toc4705720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36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048DA" w:rsidRDefault="0052130E">
      <w:pPr>
        <w:pStyle w:val="Obsah1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5721" w:history="1">
        <w:r w:rsidR="006048DA" w:rsidRPr="003151C8">
          <w:rPr>
            <w:rStyle w:val="Hypertextovodkaz"/>
            <w:noProof/>
          </w:rPr>
          <w:t>2.</w:t>
        </w:r>
        <w:r w:rsidR="006048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48DA" w:rsidRPr="003151C8">
          <w:rPr>
            <w:rStyle w:val="Hypertextovodkaz"/>
            <w:noProof/>
          </w:rPr>
          <w:t>Server</w:t>
        </w:r>
        <w:r w:rsidR="00604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8DA">
          <w:rPr>
            <w:noProof/>
            <w:webHidden/>
          </w:rPr>
          <w:instrText xml:space="preserve"> PAGEREF _Toc4705721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36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048DA" w:rsidRDefault="0052130E">
      <w:pPr>
        <w:pStyle w:val="Obsah2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5722" w:history="1">
        <w:r w:rsidR="006048DA" w:rsidRPr="003151C8">
          <w:rPr>
            <w:rStyle w:val="Hypertextovodkaz"/>
            <w:noProof/>
          </w:rPr>
          <w:t>2.1</w:t>
        </w:r>
        <w:r w:rsidR="006048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48DA" w:rsidRPr="003151C8">
          <w:rPr>
            <w:rStyle w:val="Hypertextovodkaz"/>
            <w:noProof/>
          </w:rPr>
          <w:t>Obecná funkčnost</w:t>
        </w:r>
        <w:r w:rsidR="00604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8DA">
          <w:rPr>
            <w:noProof/>
            <w:webHidden/>
          </w:rPr>
          <w:instrText xml:space="preserve"> PAGEREF _Toc4705722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36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048DA" w:rsidRDefault="0052130E">
      <w:pPr>
        <w:pStyle w:val="Obsah2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5723" w:history="1">
        <w:r w:rsidR="006048DA" w:rsidRPr="003151C8">
          <w:rPr>
            <w:rStyle w:val="Hypertextovodkaz"/>
            <w:noProof/>
          </w:rPr>
          <w:t>2.2</w:t>
        </w:r>
        <w:r w:rsidR="006048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48DA" w:rsidRPr="003151C8">
          <w:rPr>
            <w:rStyle w:val="Hypertextovodkaz"/>
            <w:noProof/>
          </w:rPr>
          <w:t>Čtení karet</w:t>
        </w:r>
        <w:r w:rsidR="00604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8DA">
          <w:rPr>
            <w:noProof/>
            <w:webHidden/>
          </w:rPr>
          <w:instrText xml:space="preserve"> PAGEREF _Toc4705723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36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048DA" w:rsidRDefault="0052130E">
      <w:pPr>
        <w:pStyle w:val="Obsah2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5724" w:history="1">
        <w:r w:rsidR="006048DA" w:rsidRPr="003151C8">
          <w:rPr>
            <w:rStyle w:val="Hypertextovodkaz"/>
            <w:noProof/>
          </w:rPr>
          <w:t>2.3</w:t>
        </w:r>
        <w:r w:rsidR="006048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48DA" w:rsidRPr="003151C8">
          <w:rPr>
            <w:rStyle w:val="Hypertextovodkaz"/>
            <w:noProof/>
          </w:rPr>
          <w:t>Dělení na vlákna</w:t>
        </w:r>
        <w:r w:rsidR="00604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8DA">
          <w:rPr>
            <w:noProof/>
            <w:webHidden/>
          </w:rPr>
          <w:instrText xml:space="preserve"> PAGEREF _Toc4705724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36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048DA" w:rsidRDefault="0052130E">
      <w:pPr>
        <w:pStyle w:val="Obsah2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5725" w:history="1">
        <w:r w:rsidR="006048DA" w:rsidRPr="003151C8">
          <w:rPr>
            <w:rStyle w:val="Hypertextovodkaz"/>
            <w:noProof/>
          </w:rPr>
          <w:t>2.4</w:t>
        </w:r>
        <w:r w:rsidR="006048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48DA" w:rsidRPr="003151C8">
          <w:rPr>
            <w:rStyle w:val="Hypertextovodkaz"/>
            <w:noProof/>
          </w:rPr>
          <w:t>Komunikace s databází</w:t>
        </w:r>
        <w:r w:rsidR="00604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8DA">
          <w:rPr>
            <w:noProof/>
            <w:webHidden/>
          </w:rPr>
          <w:instrText xml:space="preserve"> PAGEREF _Toc4705725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36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048DA" w:rsidRDefault="0052130E">
      <w:pPr>
        <w:pStyle w:val="Obsah2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5726" w:history="1">
        <w:r w:rsidR="006048DA" w:rsidRPr="003151C8">
          <w:rPr>
            <w:rStyle w:val="Hypertextovodkaz"/>
            <w:noProof/>
          </w:rPr>
          <w:t>2.5</w:t>
        </w:r>
        <w:r w:rsidR="006048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48DA" w:rsidRPr="003151C8">
          <w:rPr>
            <w:rStyle w:val="Hypertextovodkaz"/>
            <w:noProof/>
          </w:rPr>
          <w:t>Rozvrhy</w:t>
        </w:r>
        <w:r w:rsidR="00604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8DA">
          <w:rPr>
            <w:noProof/>
            <w:webHidden/>
          </w:rPr>
          <w:instrText xml:space="preserve"> PAGEREF _Toc4705726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36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048DA" w:rsidRDefault="0052130E">
      <w:pPr>
        <w:pStyle w:val="Obsah3"/>
        <w:tabs>
          <w:tab w:val="left" w:pos="192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5727" w:history="1">
        <w:r w:rsidR="006048DA" w:rsidRPr="003151C8">
          <w:rPr>
            <w:rStyle w:val="Hypertextovodkaz"/>
            <w:noProof/>
          </w:rPr>
          <w:t>2.5.1</w:t>
        </w:r>
        <w:r w:rsidR="006048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48DA" w:rsidRPr="003151C8">
          <w:rPr>
            <w:rStyle w:val="Hypertextovodkaz"/>
            <w:noProof/>
          </w:rPr>
          <w:t>Struktura rozvrhu</w:t>
        </w:r>
        <w:r w:rsidR="00604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8DA">
          <w:rPr>
            <w:noProof/>
            <w:webHidden/>
          </w:rPr>
          <w:instrText xml:space="preserve"> PAGEREF _Toc4705727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36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048DA" w:rsidRDefault="0052130E">
      <w:pPr>
        <w:pStyle w:val="Obsah3"/>
        <w:tabs>
          <w:tab w:val="left" w:pos="192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5728" w:history="1">
        <w:r w:rsidR="006048DA" w:rsidRPr="003151C8">
          <w:rPr>
            <w:rStyle w:val="Hypertextovodkaz"/>
            <w:noProof/>
          </w:rPr>
          <w:t>2.5.2</w:t>
        </w:r>
        <w:r w:rsidR="006048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48DA" w:rsidRPr="003151C8">
          <w:rPr>
            <w:rStyle w:val="Hypertextovodkaz"/>
            <w:noProof/>
          </w:rPr>
          <w:t>Kontrola rozvrhu</w:t>
        </w:r>
        <w:r w:rsidR="00604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8DA">
          <w:rPr>
            <w:noProof/>
            <w:webHidden/>
          </w:rPr>
          <w:instrText xml:space="preserve"> PAGEREF _Toc4705728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367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048DA" w:rsidRDefault="0052130E">
      <w:pPr>
        <w:pStyle w:val="Obsah3"/>
        <w:tabs>
          <w:tab w:val="left" w:pos="192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5729" w:history="1">
        <w:r w:rsidR="006048DA" w:rsidRPr="003151C8">
          <w:rPr>
            <w:rStyle w:val="Hypertextovodkaz"/>
            <w:noProof/>
          </w:rPr>
          <w:t>2.5.3</w:t>
        </w:r>
        <w:r w:rsidR="006048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48DA" w:rsidRPr="003151C8">
          <w:rPr>
            <w:rStyle w:val="Hypertextovodkaz"/>
            <w:noProof/>
          </w:rPr>
          <w:t>Kontrola času</w:t>
        </w:r>
        <w:r w:rsidR="00604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8DA">
          <w:rPr>
            <w:noProof/>
            <w:webHidden/>
          </w:rPr>
          <w:instrText xml:space="preserve"> PAGEREF _Toc4705729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367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048DA" w:rsidRDefault="0052130E">
      <w:pPr>
        <w:pStyle w:val="Obsah1"/>
        <w:tabs>
          <w:tab w:val="left" w:pos="120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5730" w:history="1">
        <w:r w:rsidR="006048DA" w:rsidRPr="003151C8">
          <w:rPr>
            <w:rStyle w:val="Hypertextovodkaz"/>
            <w:noProof/>
          </w:rPr>
          <w:t>3.</w:t>
        </w:r>
        <w:r w:rsidR="006048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48DA" w:rsidRPr="003151C8">
          <w:rPr>
            <w:rStyle w:val="Hypertextovodkaz"/>
            <w:noProof/>
          </w:rPr>
          <w:t>Klient</w:t>
        </w:r>
        <w:r w:rsidR="00604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8DA">
          <w:rPr>
            <w:noProof/>
            <w:webHidden/>
          </w:rPr>
          <w:instrText xml:space="preserve"> PAGEREF _Toc4705730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36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048DA" w:rsidRDefault="0052130E">
      <w:pPr>
        <w:pStyle w:val="Obsah2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5731" w:history="1">
        <w:r w:rsidR="006048DA" w:rsidRPr="003151C8">
          <w:rPr>
            <w:rStyle w:val="Hypertextovodkaz"/>
            <w:noProof/>
          </w:rPr>
          <w:t>3.1</w:t>
        </w:r>
        <w:r w:rsidR="006048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48DA" w:rsidRPr="003151C8">
          <w:rPr>
            <w:rStyle w:val="Hypertextovodkaz"/>
            <w:noProof/>
          </w:rPr>
          <w:t>Obecná funkčnost</w:t>
        </w:r>
        <w:r w:rsidR="00604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8DA">
          <w:rPr>
            <w:noProof/>
            <w:webHidden/>
          </w:rPr>
          <w:instrText xml:space="preserve"> PAGEREF _Toc4705731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36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048DA" w:rsidRDefault="0052130E">
      <w:pPr>
        <w:pStyle w:val="Obsah2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5732" w:history="1">
        <w:r w:rsidR="006048DA" w:rsidRPr="003151C8">
          <w:rPr>
            <w:rStyle w:val="Hypertextovodkaz"/>
            <w:noProof/>
          </w:rPr>
          <w:t>3.2</w:t>
        </w:r>
        <w:r w:rsidR="006048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48DA" w:rsidRPr="003151C8">
          <w:rPr>
            <w:rStyle w:val="Hypertextovodkaz"/>
            <w:noProof/>
          </w:rPr>
          <w:t>Hlavní stránka</w:t>
        </w:r>
        <w:r w:rsidR="00604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8DA">
          <w:rPr>
            <w:noProof/>
            <w:webHidden/>
          </w:rPr>
          <w:instrText xml:space="preserve"> PAGEREF _Toc4705732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36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048DA" w:rsidRDefault="0052130E">
      <w:pPr>
        <w:pStyle w:val="Obsah2"/>
        <w:tabs>
          <w:tab w:val="left" w:pos="1440"/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5733" w:history="1">
        <w:r w:rsidR="006048DA" w:rsidRPr="003151C8">
          <w:rPr>
            <w:rStyle w:val="Hypertextovodkaz"/>
            <w:noProof/>
          </w:rPr>
          <w:t>3.3</w:t>
        </w:r>
        <w:r w:rsidR="006048DA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048DA" w:rsidRPr="003151C8">
          <w:rPr>
            <w:rStyle w:val="Hypertextovodkaz"/>
            <w:noProof/>
          </w:rPr>
          <w:t>Stránka pro změny rozvrhů</w:t>
        </w:r>
        <w:r w:rsidR="00604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8DA">
          <w:rPr>
            <w:noProof/>
            <w:webHidden/>
          </w:rPr>
          <w:instrText xml:space="preserve"> PAGEREF _Toc4705733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36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048DA" w:rsidRDefault="0052130E">
      <w:pPr>
        <w:pStyle w:val="Obsah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5734" w:history="1">
        <w:r w:rsidR="006048DA" w:rsidRPr="003151C8">
          <w:rPr>
            <w:rStyle w:val="Hypertextovodkaz"/>
            <w:noProof/>
          </w:rPr>
          <w:t>Závěr</w:t>
        </w:r>
        <w:r w:rsidR="00604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8DA">
          <w:rPr>
            <w:noProof/>
            <w:webHidden/>
          </w:rPr>
          <w:instrText xml:space="preserve"> PAGEREF _Toc4705734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367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6048DA" w:rsidRDefault="0052130E">
      <w:pPr>
        <w:pStyle w:val="Obsah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5735" w:history="1">
        <w:r w:rsidR="006048DA" w:rsidRPr="003151C8">
          <w:rPr>
            <w:rStyle w:val="Hypertextovodkaz"/>
            <w:noProof/>
          </w:rPr>
          <w:t>Seznam použité literatury</w:t>
        </w:r>
        <w:r w:rsidR="00604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8DA">
          <w:rPr>
            <w:noProof/>
            <w:webHidden/>
          </w:rPr>
          <w:instrText xml:space="preserve"> PAGEREF _Toc4705735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367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6048DA" w:rsidRDefault="0052130E">
      <w:pPr>
        <w:pStyle w:val="Obsah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5736" w:history="1">
        <w:r w:rsidR="006048DA" w:rsidRPr="003151C8">
          <w:rPr>
            <w:rStyle w:val="Hypertextovodkaz"/>
            <w:rFonts w:eastAsia="LMRoman12-Regular-Identity-H"/>
            <w:noProof/>
          </w:rPr>
          <w:t>Seznam obrázků</w:t>
        </w:r>
        <w:r w:rsidR="00604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8DA">
          <w:rPr>
            <w:noProof/>
            <w:webHidden/>
          </w:rPr>
          <w:instrText xml:space="preserve"> PAGEREF _Toc4705736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367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6048DA" w:rsidRDefault="0052130E">
      <w:pPr>
        <w:pStyle w:val="Obsah1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05737" w:history="1">
        <w:r w:rsidR="006048DA" w:rsidRPr="003151C8">
          <w:rPr>
            <w:rStyle w:val="Hypertextovodkaz"/>
            <w:rFonts w:eastAsia="LMRoman12-Regular-Identity-H"/>
            <w:noProof/>
          </w:rPr>
          <w:t>Přílohy</w:t>
        </w:r>
        <w:r w:rsidR="006048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048DA">
          <w:rPr>
            <w:noProof/>
            <w:webHidden/>
          </w:rPr>
          <w:instrText xml:space="preserve"> PAGEREF _Toc4705737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367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6048DA" w:rsidRDefault="0052130E" w:rsidP="00A607F8">
      <w:r>
        <w:fldChar w:fldCharType="end"/>
      </w:r>
    </w:p>
    <w:p w:rsidR="006048DA" w:rsidRDefault="006048DA" w:rsidP="006048DA"/>
    <w:p w:rsidR="00F5304E" w:rsidRPr="006048DA" w:rsidRDefault="006048DA" w:rsidP="006048DA">
      <w:pPr>
        <w:tabs>
          <w:tab w:val="left" w:pos="1500"/>
        </w:tabs>
      </w:pPr>
      <w:r>
        <w:tab/>
      </w:r>
    </w:p>
    <w:p w:rsidR="00427BCF" w:rsidRDefault="00E80C50" w:rsidP="00D53CC0">
      <w:pPr>
        <w:pStyle w:val="Nadpis1"/>
        <w:numPr>
          <w:ilvl w:val="0"/>
          <w:numId w:val="0"/>
        </w:numPr>
      </w:pPr>
      <w:bookmarkStart w:id="5" w:name="_Toc450838575"/>
      <w:bookmarkStart w:id="6" w:name="_Toc4705715"/>
      <w:r>
        <w:lastRenderedPageBreak/>
        <w:t>Úvod</w:t>
      </w:r>
      <w:bookmarkEnd w:id="5"/>
      <w:bookmarkEnd w:id="6"/>
    </w:p>
    <w:p w:rsidR="00300CDE" w:rsidRDefault="00300CDE" w:rsidP="00300CDE">
      <w:r>
        <w:t>Téma této práce jsem si vybral kvůli problému, který mě provázel celými čtyřmi roky studia. Tímto problémem byla přeplněná školní jídelna a nedostatek organizace. Pokud jsme na oběd nevyšli už před zvoněním, bylo jasné že strávíme většinu přestávky v řadě. Většina tříd totiž nedodržuje rozvrh přestávek určených na obědy.</w:t>
      </w:r>
    </w:p>
    <w:p w:rsidR="00300CDE" w:rsidRDefault="00300CDE" w:rsidP="00300CDE">
      <w:r>
        <w:t xml:space="preserve">Můj vylepšený systém toto </w:t>
      </w:r>
      <w:r w:rsidR="00A607F8">
        <w:t>řeší</w:t>
      </w:r>
      <w:r>
        <w:t xml:space="preserve"> tím, že kontroluje nejen zda má žák oběd objednán, ale i rozvrh přestávek. Tudíž strávníkům nedodržujícím rozvrh jednoduše oběd nevydá. Samozřejmě jsem implementoval i výjimky pro žáky, kteří mají pro porušení rozvrhu dobrý důvod a obsluha kuchyně má tedy možnost oběd vydat i přes porušení podmínky.</w:t>
      </w:r>
    </w:p>
    <w:p w:rsidR="00B65975" w:rsidRDefault="00B65975" w:rsidP="00B65975">
      <w:r>
        <w:t>Celý systém funguje na principu</w:t>
      </w:r>
      <w:r w:rsidR="00773DFA">
        <w:t xml:space="preserve"> webového serveru a klienta, který se na něj připojuje. V první kapitole se tedy zaměřím na komunikaci</w:t>
      </w:r>
      <w:r w:rsidR="00832623">
        <w:t xml:space="preserve"> mezi nimi</w:t>
      </w:r>
      <w:r w:rsidR="00773DFA">
        <w:t>, protože ta je na obou stranách řešena podobným způsobem.</w:t>
      </w:r>
    </w:p>
    <w:p w:rsidR="00773DFA" w:rsidRDefault="00773DFA" w:rsidP="00B65975">
      <w:r>
        <w:t>V kapitole druhé popíšu vnitřní funkce serveru, jako je: čtení karet, komunikace se školní databází a kontrola rozvrhů.</w:t>
      </w:r>
    </w:p>
    <w:p w:rsidR="00773DFA" w:rsidRDefault="00773DFA" w:rsidP="00B65975">
      <w:r>
        <w:t>V</w:t>
      </w:r>
      <w:r w:rsidR="00832623">
        <w:t xml:space="preserve"> </w:t>
      </w:r>
      <w:r>
        <w:t>poslední kapitole</w:t>
      </w:r>
      <w:r w:rsidR="00D54DE9">
        <w:t xml:space="preserve"> vysvětlím f</w:t>
      </w:r>
      <w:r w:rsidR="00832623">
        <w:t>unkce</w:t>
      </w:r>
      <w:r w:rsidR="00D54DE9">
        <w:t xml:space="preserve"> </w:t>
      </w:r>
      <w:r w:rsidR="00832623">
        <w:t>dostupné obsluze přes stránky v prohlížeči.</w:t>
      </w:r>
    </w:p>
    <w:p w:rsidR="00B65975" w:rsidRDefault="00B65975" w:rsidP="00B65975"/>
    <w:p w:rsidR="00E80C50" w:rsidRDefault="00B65975" w:rsidP="00B65975">
      <w:pPr>
        <w:pStyle w:val="Nadpis1"/>
      </w:pPr>
      <w:bookmarkStart w:id="7" w:name="_Toc4705716"/>
      <w:r>
        <w:lastRenderedPageBreak/>
        <w:t>Komunikace</w:t>
      </w:r>
      <w:bookmarkEnd w:id="7"/>
    </w:p>
    <w:p w:rsidR="00E80C50" w:rsidRDefault="00D7301C" w:rsidP="00D7301C">
      <w:pPr>
        <w:pStyle w:val="Nadpis2"/>
      </w:pPr>
      <w:bookmarkStart w:id="8" w:name="_Toc4705717"/>
      <w:r>
        <w:t>Knihovna Flask</w:t>
      </w:r>
      <w:bookmarkEnd w:id="8"/>
    </w:p>
    <w:p w:rsidR="000C2CBF" w:rsidRDefault="00D7301C" w:rsidP="00D7301C">
      <w:r>
        <w:t>Jako základ celého systému požívám knihovnu Flask pro programovací jazyk Python. Je</w:t>
      </w:r>
      <w:r w:rsidR="007F1205">
        <w:t xml:space="preserve"> to</w:t>
      </w:r>
      <w:r>
        <w:t xml:space="preserve"> </w:t>
      </w:r>
      <w:r w:rsidR="007F1205">
        <w:t>velice jednoduchý</w:t>
      </w:r>
      <w:r>
        <w:t xml:space="preserve"> framework </w:t>
      </w:r>
      <w:r w:rsidR="007F1205">
        <w:t>pro tvorbu</w:t>
      </w:r>
      <w:r>
        <w:t xml:space="preserve"> webových aplikací.</w:t>
      </w:r>
      <w:r w:rsidR="007F1205">
        <w:t xml:space="preserve"> Jednoduchost použití ale neubírá na použitelnosti knihovny i pro větší projekty. Díky vysoké popularitě a aktivní komunitě bylo vytvořeno mnoho nástaveb</w:t>
      </w:r>
      <w:r w:rsidR="00A607F8">
        <w:t>,</w:t>
      </w:r>
      <w:r w:rsidR="007F1205">
        <w:t xml:space="preserve"> které rozšiřují funkčnost.</w:t>
      </w:r>
      <w:r w:rsidR="00767818">
        <w:t xml:space="preserve"> V tomto projekt</w:t>
      </w:r>
      <w:r w:rsidR="00A607F8">
        <w:t>u ale nepoužívám většinu funkcí</w:t>
      </w:r>
      <w:r w:rsidR="00767818">
        <w:t>, které knihovna nabízí</w:t>
      </w:r>
      <w:r w:rsidR="00483A4D">
        <w:t>.</w:t>
      </w:r>
      <w:r w:rsidR="00D54DE9">
        <w:t xml:space="preserve"> Proto se zaměřím jen na základní funkce, které v projektu používám. Další informace je možné najít v dokumentaci zmíněné v kapitole použité literatury.</w:t>
      </w:r>
    </w:p>
    <w:p w:rsidR="007F1205" w:rsidRDefault="007F1205" w:rsidP="007F1205">
      <w:pPr>
        <w:pStyle w:val="Nadpis3"/>
      </w:pPr>
      <w:bookmarkStart w:id="9" w:name="_Toc4705718"/>
      <w:r>
        <w:t>Základní struktura Flask aplikace</w:t>
      </w:r>
      <w:bookmarkEnd w:id="9"/>
    </w:p>
    <w:p w:rsidR="00567724" w:rsidRDefault="00767818" w:rsidP="00567724">
      <w:r>
        <w:t>Pro vysvětlení funkce bych rád popsal základní strukturu serveru ve Flask knihovně. Na tomto základním modelu je pak postavena celá aplikace.</w:t>
      </w:r>
    </w:p>
    <w:p w:rsidR="00EC1D0E" w:rsidRPr="00136B90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b/>
          <w:bCs/>
          <w:color w:val="204A87"/>
          <w:sz w:val="26"/>
          <w:szCs w:val="32"/>
        </w:rPr>
        <w:t>from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000000"/>
          <w:sz w:val="26"/>
          <w:szCs w:val="32"/>
        </w:rPr>
        <w:t>flask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b/>
          <w:bCs/>
          <w:color w:val="204A87"/>
          <w:sz w:val="26"/>
          <w:szCs w:val="32"/>
        </w:rPr>
        <w:t>import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000000"/>
          <w:sz w:val="26"/>
          <w:szCs w:val="32"/>
        </w:rPr>
        <w:t>Flask</w:t>
      </w:r>
    </w:p>
    <w:p w:rsidR="00EC1D0E" w:rsidRPr="00136B90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Cs w:val="32"/>
        </w:rPr>
      </w:pPr>
    </w:p>
    <w:p w:rsidR="00EC1D0E" w:rsidRPr="00136B90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color w:val="000000"/>
          <w:sz w:val="26"/>
          <w:szCs w:val="32"/>
        </w:rPr>
        <w:t>app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b/>
          <w:bCs/>
          <w:color w:val="CE5C00"/>
          <w:sz w:val="26"/>
          <w:szCs w:val="32"/>
        </w:rPr>
        <w:t>=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000000"/>
          <w:sz w:val="26"/>
          <w:szCs w:val="32"/>
        </w:rPr>
        <w:t>Flask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(</w:t>
      </w:r>
      <w:r w:rsidRPr="00136B90">
        <w:rPr>
          <w:rFonts w:ascii="Monaco" w:hAnsi="Monaco" w:cs="Monaco"/>
          <w:color w:val="000000"/>
          <w:sz w:val="26"/>
          <w:szCs w:val="32"/>
        </w:rPr>
        <w:t>__name__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)</w:t>
      </w:r>
    </w:p>
    <w:p w:rsidR="00EC1D0E" w:rsidRPr="00136B90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</w:p>
    <w:p w:rsidR="00EC1D0E" w:rsidRPr="00136B90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b/>
          <w:bCs/>
          <w:color w:val="5C35CC"/>
          <w:sz w:val="26"/>
          <w:szCs w:val="32"/>
        </w:rPr>
        <w:t>@app.route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(</w:t>
      </w:r>
      <w:r w:rsidRPr="00136B90">
        <w:rPr>
          <w:rFonts w:ascii="Monaco" w:hAnsi="Monaco" w:cs="Monaco"/>
          <w:color w:val="4E9A06"/>
          <w:sz w:val="26"/>
          <w:szCs w:val="32"/>
        </w:rPr>
        <w:t>"/"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)</w:t>
      </w:r>
    </w:p>
    <w:p w:rsidR="00EC1D0E" w:rsidRPr="00136B90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b/>
          <w:bCs/>
          <w:color w:val="204A87"/>
          <w:sz w:val="26"/>
          <w:szCs w:val="32"/>
        </w:rPr>
        <w:t>def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000000"/>
          <w:sz w:val="26"/>
          <w:szCs w:val="32"/>
        </w:rPr>
        <w:t>index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():</w:t>
      </w:r>
    </w:p>
    <w:p w:rsidR="00EC1D0E" w:rsidRPr="00136B90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sz w:val="26"/>
          <w:szCs w:val="32"/>
        </w:rPr>
        <w:tab/>
      </w:r>
      <w:r w:rsidRPr="00136B90">
        <w:rPr>
          <w:rFonts w:ascii="Monaco" w:hAnsi="Monaco" w:cs="Monaco"/>
          <w:b/>
          <w:bCs/>
          <w:color w:val="204A87"/>
          <w:sz w:val="26"/>
          <w:szCs w:val="32"/>
        </w:rPr>
        <w:t>return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4E9A06"/>
          <w:sz w:val="26"/>
          <w:szCs w:val="32"/>
        </w:rPr>
        <w:t>"Hello World"</w:t>
      </w:r>
    </w:p>
    <w:p w:rsidR="00EC1D0E" w:rsidRPr="00136B90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sz w:val="26"/>
          <w:szCs w:val="32"/>
        </w:rPr>
        <w:tab/>
      </w:r>
    </w:p>
    <w:p w:rsidR="00EC1D0E" w:rsidRPr="00136B90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b/>
          <w:bCs/>
          <w:color w:val="204A87"/>
          <w:sz w:val="26"/>
          <w:szCs w:val="32"/>
        </w:rPr>
        <w:t>if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000000"/>
          <w:sz w:val="26"/>
          <w:szCs w:val="32"/>
        </w:rPr>
        <w:t>__name__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b/>
          <w:bCs/>
          <w:color w:val="CE5C00"/>
          <w:sz w:val="26"/>
          <w:szCs w:val="32"/>
        </w:rPr>
        <w:t>==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4E9A06"/>
          <w:sz w:val="26"/>
          <w:szCs w:val="32"/>
        </w:rPr>
        <w:t>"__main_"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:</w:t>
      </w:r>
    </w:p>
    <w:p w:rsidR="00EC1D0E" w:rsidRPr="00136B90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sz w:val="26"/>
          <w:szCs w:val="32"/>
        </w:rPr>
        <w:tab/>
      </w:r>
      <w:r w:rsidRPr="00136B90">
        <w:rPr>
          <w:rFonts w:ascii="Monaco" w:hAnsi="Monaco" w:cs="Monaco"/>
          <w:color w:val="000000"/>
          <w:sz w:val="26"/>
          <w:szCs w:val="32"/>
        </w:rPr>
        <w:t>app</w:t>
      </w:r>
      <w:r w:rsidRPr="00136B90">
        <w:rPr>
          <w:rFonts w:ascii="Monaco" w:hAnsi="Monaco" w:cs="Monaco"/>
          <w:b/>
          <w:bCs/>
          <w:color w:val="CE5C00"/>
          <w:sz w:val="26"/>
          <w:szCs w:val="32"/>
        </w:rPr>
        <w:t>.</w:t>
      </w:r>
      <w:r w:rsidRPr="00136B90">
        <w:rPr>
          <w:rFonts w:ascii="Monaco" w:hAnsi="Monaco" w:cs="Monaco"/>
          <w:color w:val="000000"/>
          <w:sz w:val="26"/>
          <w:szCs w:val="32"/>
        </w:rPr>
        <w:t>run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()</w:t>
      </w:r>
    </w:p>
    <w:p w:rsidR="00767818" w:rsidRDefault="00767818" w:rsidP="0076781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Courier New" w:hAnsi="Courier New" w:cs="Courier New"/>
          <w:b/>
          <w:bCs/>
          <w:color w:val="000080"/>
          <w:sz w:val="20"/>
          <w:highlight w:val="white"/>
        </w:rPr>
      </w:pPr>
    </w:p>
    <w:p w:rsidR="00043FF6" w:rsidRDefault="00043FF6" w:rsidP="00043FF6">
      <w:pPr>
        <w:pStyle w:val="Odstavecseseznamem"/>
        <w:numPr>
          <w:ilvl w:val="0"/>
          <w:numId w:val="91"/>
        </w:numPr>
        <w:rPr>
          <w:highlight w:val="white"/>
        </w:rPr>
      </w:pPr>
      <w:r>
        <w:rPr>
          <w:highlight w:val="white"/>
        </w:rPr>
        <w:t>Nejprve importujeme třídu Flask() a případně další moduly</w:t>
      </w:r>
      <w:r w:rsidR="002E6442">
        <w:rPr>
          <w:highlight w:val="white"/>
        </w:rPr>
        <w:t xml:space="preserve"> a funkce</w:t>
      </w:r>
      <w:r>
        <w:rPr>
          <w:highlight w:val="white"/>
        </w:rPr>
        <w:t xml:space="preserve"> z knihovny.</w:t>
      </w:r>
    </w:p>
    <w:p w:rsidR="00043FF6" w:rsidRDefault="00043FF6" w:rsidP="00453381">
      <w:pPr>
        <w:pStyle w:val="Odstavecseseznamem"/>
        <w:numPr>
          <w:ilvl w:val="0"/>
          <w:numId w:val="91"/>
        </w:numPr>
        <w:rPr>
          <w:highlight w:val="white"/>
        </w:rPr>
      </w:pPr>
      <w:r>
        <w:rPr>
          <w:highlight w:val="white"/>
        </w:rPr>
        <w:t>Vytvoříme instanci dané třídy většinou označovanou jako „app“</w:t>
      </w:r>
      <w:r w:rsidR="00453381">
        <w:rPr>
          <w:highlight w:val="white"/>
        </w:rPr>
        <w:t>. V této části je také dobré dle potřeby definovat globální proměnné pro pozdější použití</w:t>
      </w:r>
      <w:r w:rsidR="00453381" w:rsidRPr="00453381">
        <w:rPr>
          <w:highlight w:val="white"/>
        </w:rPr>
        <w:t>.</w:t>
      </w:r>
    </w:p>
    <w:p w:rsidR="00453381" w:rsidRDefault="00453381" w:rsidP="00453381">
      <w:pPr>
        <w:pStyle w:val="Odstavecseseznamem"/>
        <w:numPr>
          <w:ilvl w:val="0"/>
          <w:numId w:val="91"/>
        </w:numPr>
        <w:rPr>
          <w:highlight w:val="white"/>
        </w:rPr>
      </w:pPr>
      <w:r>
        <w:rPr>
          <w:highlight w:val="white"/>
        </w:rPr>
        <w:t>Dále definujeme takzvané „routes“ nebo</w:t>
      </w:r>
      <w:r w:rsidR="002E6442">
        <w:rPr>
          <w:highlight w:val="white"/>
        </w:rPr>
        <w:t xml:space="preserve">li funkce označené dekorátorem </w:t>
      </w:r>
      <w:r>
        <w:rPr>
          <w:highlight w:val="white"/>
        </w:rPr>
        <w:t>route(). Tyto funkce jsou pak aktivovány když server dostane dotaz s adresou dané funkce. V tomto případě na dotaz „/“ server odpoví řetězcem „Hello World“.</w:t>
      </w:r>
    </w:p>
    <w:p w:rsidR="00E4796C" w:rsidRPr="00E4796C" w:rsidRDefault="00453381" w:rsidP="00E4796C">
      <w:pPr>
        <w:pStyle w:val="Odstavecseseznamem"/>
        <w:numPr>
          <w:ilvl w:val="0"/>
          <w:numId w:val="91"/>
        </w:numPr>
        <w:rPr>
          <w:highlight w:val="white"/>
        </w:rPr>
      </w:pPr>
      <w:r>
        <w:rPr>
          <w:highlight w:val="white"/>
        </w:rPr>
        <w:t xml:space="preserve">Nakonec </w:t>
      </w:r>
      <w:r w:rsidR="002E6442">
        <w:rPr>
          <w:highlight w:val="white"/>
        </w:rPr>
        <w:t xml:space="preserve">server </w:t>
      </w:r>
      <w:r>
        <w:rPr>
          <w:highlight w:val="white"/>
        </w:rPr>
        <w:t>spustit</w:t>
      </w:r>
      <w:r w:rsidR="002E6442">
        <w:rPr>
          <w:highlight w:val="white"/>
        </w:rPr>
        <w:t xml:space="preserve"> příkazem app.run()</w:t>
      </w:r>
      <w:r>
        <w:rPr>
          <w:highlight w:val="white"/>
        </w:rPr>
        <w:t>.</w:t>
      </w:r>
    </w:p>
    <w:p w:rsidR="00E4796C" w:rsidRDefault="00E4796C" w:rsidP="00E4796C"/>
    <w:p w:rsidR="007F1205" w:rsidRDefault="00043FF6" w:rsidP="00F32F8E">
      <w:r>
        <w:lastRenderedPageBreak/>
        <w:t xml:space="preserve">Tento jednoduchý kód vytvoří lokálně přístupný server, ke kterému se připojíme z jakéhokoli prohlížeče adresou: </w:t>
      </w:r>
      <w:r w:rsidRPr="00E4796C">
        <w:t>http:</w:t>
      </w:r>
      <w:r w:rsidR="00E4796C">
        <w:t>//localhost:5000</w:t>
      </w:r>
      <w:r>
        <w:t xml:space="preserve">. </w:t>
      </w:r>
      <w:r w:rsidR="00E4796C">
        <w:t>Po připojení prohlížeč automaticky vyšle dotaz „/“ nebo „/index“ a server provede funkci index() Takže nás v prohlížeči program přivítá frází „Hello World“.</w:t>
      </w:r>
    </w:p>
    <w:p w:rsidR="00EC1D0E" w:rsidRPr="00EC1D0E" w:rsidRDefault="00EC1D0E" w:rsidP="00EC1D0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201930</wp:posOffset>
            </wp:positionH>
            <wp:positionV relativeFrom="paragraph">
              <wp:posOffset>13970</wp:posOffset>
            </wp:positionV>
            <wp:extent cx="4537710" cy="2766060"/>
            <wp:effectExtent l="19050" t="0" r="0" b="0"/>
            <wp:wrapTopAndBottom/>
            <wp:docPr id="5" name="Obrázek 4" descr="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ows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30E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.7pt;margin-top:226.4pt;width:357.3pt;height:.05pt;z-index:251660288;mso-position-horizontal-relative:text;mso-position-vertical-relative:text" stroked="f">
            <v:textbox style="mso-fit-shape-to-text:t" inset="0,0,0,0">
              <w:txbxContent>
                <w:p w:rsidR="002B42C0" w:rsidRPr="0041485D" w:rsidRDefault="002B42C0" w:rsidP="005B07E8">
                  <w:pPr>
                    <w:pStyle w:val="Titulek"/>
                    <w:rPr>
                      <w:noProof/>
                    </w:rPr>
                  </w:pPr>
                  <w:bookmarkStart w:id="10" w:name="_Toc4703726"/>
                  <w:r>
                    <w:t xml:space="preserve">Obrázek </w:t>
                  </w:r>
                  <w:fldSimple w:instr=" SEQ Obrázek \* ARABIC ">
                    <w:r w:rsidR="00551367">
                      <w:rPr>
                        <w:noProof/>
                      </w:rPr>
                      <w:t>1</w:t>
                    </w:r>
                  </w:fldSimple>
                  <w:r>
                    <w:t>: Zobrazení základního programu</w:t>
                  </w:r>
                  <w:bookmarkEnd w:id="10"/>
                </w:p>
              </w:txbxContent>
            </v:textbox>
            <w10:wrap type="topAndBottom"/>
          </v:shape>
        </w:pict>
      </w:r>
      <w:r w:rsidR="005B07E8">
        <w:t>Tato základní funkčnost je však velice přizpůsobitelná. Namísto jednoduchého řetězce mohou f</w:t>
      </w:r>
      <w:r w:rsidR="00CB3A0D">
        <w:t>unkce odesílat celé HTML dokumenty</w:t>
      </w:r>
      <w:r w:rsidR="005B07E8">
        <w:t xml:space="preserve"> a spouštět interní funkce serveru.</w:t>
      </w:r>
      <w:r w:rsidR="00776FA6">
        <w:t xml:space="preserve"> V mém programu</w:t>
      </w:r>
      <w:r w:rsidR="001C5032">
        <w:t xml:space="preserve"> tento způsob komunikace používám </w:t>
      </w:r>
      <w:r w:rsidR="00776FA6">
        <w:t>jen pro načínání</w:t>
      </w:r>
      <w:r w:rsidR="001C5032">
        <w:t xml:space="preserve"> prvotní načítání stránek.</w:t>
      </w:r>
    </w:p>
    <w:p w:rsidR="00EC1D0E" w:rsidRPr="00136B90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b/>
          <w:bCs/>
          <w:color w:val="5C35CC"/>
          <w:sz w:val="26"/>
          <w:szCs w:val="32"/>
        </w:rPr>
        <w:t>@app.route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(</w:t>
      </w:r>
      <w:r w:rsidRPr="00136B90">
        <w:rPr>
          <w:rFonts w:ascii="Monaco" w:hAnsi="Monaco" w:cs="Monaco"/>
          <w:color w:val="4E9A06"/>
          <w:sz w:val="26"/>
          <w:szCs w:val="32"/>
        </w:rPr>
        <w:t>"/"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)</w:t>
      </w:r>
    </w:p>
    <w:p w:rsidR="00EC1D0E" w:rsidRPr="00136B90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b/>
          <w:bCs/>
          <w:color w:val="5C35CC"/>
          <w:sz w:val="26"/>
          <w:szCs w:val="32"/>
        </w:rPr>
        <w:t>@app.route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(</w:t>
      </w:r>
      <w:r w:rsidRPr="00136B90">
        <w:rPr>
          <w:rFonts w:ascii="Monaco" w:hAnsi="Monaco" w:cs="Monaco"/>
          <w:color w:val="4E9A06"/>
          <w:sz w:val="26"/>
          <w:szCs w:val="32"/>
        </w:rPr>
        <w:t>"/index"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)</w:t>
      </w:r>
    </w:p>
    <w:p w:rsidR="00EC1D0E" w:rsidRPr="00136B90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b/>
          <w:bCs/>
          <w:color w:val="204A87"/>
          <w:sz w:val="26"/>
          <w:szCs w:val="32"/>
        </w:rPr>
        <w:t>def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000000"/>
          <w:sz w:val="26"/>
          <w:szCs w:val="32"/>
        </w:rPr>
        <w:t>index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():</w:t>
      </w:r>
    </w:p>
    <w:p w:rsidR="00EC1D0E" w:rsidRPr="00136B90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sz w:val="26"/>
          <w:szCs w:val="32"/>
        </w:rPr>
        <w:t xml:space="preserve">    </w:t>
      </w:r>
      <w:r w:rsidRPr="00136B90">
        <w:rPr>
          <w:rFonts w:ascii="Monaco" w:hAnsi="Monaco" w:cs="Monaco"/>
          <w:b/>
          <w:bCs/>
          <w:color w:val="204A87"/>
          <w:sz w:val="26"/>
          <w:szCs w:val="32"/>
        </w:rPr>
        <w:t>return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000000"/>
          <w:sz w:val="26"/>
          <w:szCs w:val="32"/>
        </w:rPr>
        <w:t>render_template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(</w:t>
      </w:r>
      <w:r w:rsidRPr="00136B90">
        <w:rPr>
          <w:rFonts w:ascii="Monaco" w:hAnsi="Monaco" w:cs="Monaco"/>
          <w:color w:val="4E9A06"/>
          <w:sz w:val="26"/>
          <w:szCs w:val="32"/>
        </w:rPr>
        <w:t>"table.html"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)</w:t>
      </w:r>
    </w:p>
    <w:p w:rsidR="00EC1D0E" w:rsidRPr="00136B90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</w:p>
    <w:p w:rsidR="00EC1D0E" w:rsidRPr="00136B90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b/>
          <w:bCs/>
          <w:color w:val="5C35CC"/>
          <w:sz w:val="26"/>
          <w:szCs w:val="32"/>
        </w:rPr>
        <w:t>@app.route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(</w:t>
      </w:r>
      <w:r w:rsidRPr="00136B90">
        <w:rPr>
          <w:rFonts w:ascii="Monaco" w:hAnsi="Monaco" w:cs="Monaco"/>
          <w:color w:val="4E9A06"/>
          <w:sz w:val="26"/>
          <w:szCs w:val="32"/>
        </w:rPr>
        <w:t>"/rozvrhy"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)</w:t>
      </w:r>
    </w:p>
    <w:p w:rsidR="00EC1D0E" w:rsidRPr="00136B90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b/>
          <w:bCs/>
          <w:color w:val="204A87"/>
          <w:sz w:val="26"/>
          <w:szCs w:val="32"/>
        </w:rPr>
        <w:t>def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000000"/>
          <w:sz w:val="26"/>
          <w:szCs w:val="32"/>
        </w:rPr>
        <w:t>interface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():</w:t>
      </w:r>
    </w:p>
    <w:p w:rsidR="00EC1D0E" w:rsidRPr="00136B90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sz w:val="26"/>
          <w:szCs w:val="32"/>
        </w:rPr>
        <w:t xml:space="preserve">    </w:t>
      </w:r>
      <w:r w:rsidRPr="00136B90">
        <w:rPr>
          <w:rFonts w:ascii="Monaco" w:hAnsi="Monaco" w:cs="Monaco"/>
          <w:b/>
          <w:bCs/>
          <w:color w:val="204A87"/>
          <w:sz w:val="26"/>
          <w:szCs w:val="32"/>
        </w:rPr>
        <w:t>with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204A87"/>
          <w:sz w:val="26"/>
          <w:szCs w:val="32"/>
        </w:rPr>
        <w:t>open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(</w:t>
      </w:r>
      <w:r w:rsidRPr="00136B90">
        <w:rPr>
          <w:rFonts w:ascii="Monaco" w:hAnsi="Monaco" w:cs="Monaco"/>
          <w:color w:val="4E9A06"/>
          <w:sz w:val="26"/>
          <w:szCs w:val="32"/>
        </w:rPr>
        <w:t>"schedule.json"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,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4E9A06"/>
          <w:sz w:val="26"/>
          <w:szCs w:val="32"/>
        </w:rPr>
        <w:t>"r"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)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b/>
          <w:bCs/>
          <w:color w:val="204A87"/>
          <w:sz w:val="26"/>
          <w:szCs w:val="32"/>
        </w:rPr>
        <w:t>as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000000"/>
          <w:sz w:val="26"/>
          <w:szCs w:val="32"/>
        </w:rPr>
        <w:t>json_data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:</w:t>
      </w:r>
    </w:p>
    <w:p w:rsidR="00EC1D0E" w:rsidRPr="00136B90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sz w:val="26"/>
          <w:szCs w:val="32"/>
        </w:rPr>
        <w:t xml:space="preserve">        </w:t>
      </w:r>
      <w:r w:rsidRPr="00136B90">
        <w:rPr>
          <w:rFonts w:ascii="Monaco" w:hAnsi="Monaco" w:cs="Monaco"/>
          <w:color w:val="000000"/>
          <w:sz w:val="26"/>
          <w:szCs w:val="32"/>
        </w:rPr>
        <w:t>schedule_table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b/>
          <w:bCs/>
          <w:color w:val="CE5C00"/>
          <w:sz w:val="26"/>
          <w:szCs w:val="32"/>
        </w:rPr>
        <w:t>=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000000"/>
          <w:sz w:val="26"/>
          <w:szCs w:val="32"/>
        </w:rPr>
        <w:t>json</w:t>
      </w:r>
      <w:r w:rsidRPr="00136B90">
        <w:rPr>
          <w:rFonts w:ascii="Monaco" w:hAnsi="Monaco" w:cs="Monaco"/>
          <w:b/>
          <w:bCs/>
          <w:color w:val="CE5C00"/>
          <w:sz w:val="26"/>
          <w:szCs w:val="32"/>
        </w:rPr>
        <w:t>.</w:t>
      </w:r>
      <w:r w:rsidRPr="00136B90">
        <w:rPr>
          <w:rFonts w:ascii="Monaco" w:hAnsi="Monaco" w:cs="Monaco"/>
          <w:color w:val="000000"/>
          <w:sz w:val="26"/>
          <w:szCs w:val="32"/>
        </w:rPr>
        <w:t>load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(</w:t>
      </w:r>
      <w:r w:rsidRPr="00136B90">
        <w:rPr>
          <w:rFonts w:ascii="Monaco" w:hAnsi="Monaco" w:cs="Monaco"/>
          <w:color w:val="000000"/>
          <w:sz w:val="26"/>
          <w:szCs w:val="32"/>
        </w:rPr>
        <w:t>json_data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)</w:t>
      </w:r>
    </w:p>
    <w:p w:rsidR="00EC1D0E" w:rsidRPr="00136B90" w:rsidRDefault="00EC1D0E" w:rsidP="00EC1D0E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</w:p>
    <w:p w:rsidR="00EC1D0E" w:rsidRPr="00136B90" w:rsidRDefault="00EC1D0E" w:rsidP="00EC1D0E">
      <w:pPr>
        <w:autoSpaceDE w:val="0"/>
        <w:autoSpaceDN w:val="0"/>
        <w:adjustRightInd w:val="0"/>
        <w:spacing w:before="0" w:after="0" w:line="240" w:lineRule="auto"/>
        <w:ind w:left="567" w:firstLine="0"/>
        <w:jc w:val="left"/>
        <w:rPr>
          <w:rFonts w:ascii="Monaco" w:hAnsi="Monaco" w:cs="Monaco"/>
          <w:b/>
          <w:bCs/>
          <w:color w:val="000000"/>
          <w:sz w:val="26"/>
          <w:szCs w:val="32"/>
        </w:rPr>
      </w:pPr>
      <w:r w:rsidRPr="00136B90">
        <w:rPr>
          <w:rFonts w:ascii="Monaco" w:hAnsi="Monaco" w:cs="Monaco"/>
          <w:b/>
          <w:bCs/>
          <w:color w:val="204A87"/>
          <w:sz w:val="26"/>
          <w:szCs w:val="32"/>
        </w:rPr>
        <w:t>return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000000"/>
          <w:sz w:val="26"/>
          <w:szCs w:val="32"/>
        </w:rPr>
        <w:t>render_template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(</w:t>
      </w:r>
      <w:r w:rsidRPr="00136B90">
        <w:rPr>
          <w:rFonts w:ascii="Monaco" w:hAnsi="Monaco" w:cs="Monaco"/>
          <w:color w:val="4E9A06"/>
          <w:sz w:val="26"/>
          <w:szCs w:val="32"/>
        </w:rPr>
        <w:t>"rozvrhy.html"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,</w:t>
      </w:r>
      <w:r w:rsidRPr="00136B90">
        <w:rPr>
          <w:rFonts w:ascii="Monaco" w:hAnsi="Monaco" w:cs="Monaco"/>
          <w:sz w:val="26"/>
          <w:szCs w:val="32"/>
        </w:rPr>
        <w:t xml:space="preserve">                                                  </w:t>
      </w:r>
      <w:r w:rsidRPr="00136B90">
        <w:rPr>
          <w:rFonts w:ascii="Monaco" w:hAnsi="Monaco" w:cs="Monaco"/>
          <w:color w:val="000000"/>
          <w:sz w:val="26"/>
          <w:szCs w:val="32"/>
        </w:rPr>
        <w:t xml:space="preserve">      schedule_table</w:t>
      </w:r>
      <w:r w:rsidRPr="00136B90">
        <w:rPr>
          <w:rFonts w:ascii="Monaco" w:hAnsi="Monaco" w:cs="Monaco"/>
          <w:b/>
          <w:bCs/>
          <w:color w:val="CE5C00"/>
          <w:sz w:val="26"/>
          <w:szCs w:val="32"/>
        </w:rPr>
        <w:t>=</w:t>
      </w:r>
      <w:r w:rsidRPr="00136B90">
        <w:rPr>
          <w:rFonts w:ascii="Monaco" w:hAnsi="Monaco" w:cs="Monaco"/>
          <w:color w:val="000000"/>
          <w:sz w:val="26"/>
          <w:szCs w:val="32"/>
        </w:rPr>
        <w:t>schedule_table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)</w:t>
      </w:r>
    </w:p>
    <w:p w:rsidR="00EC1D0E" w:rsidRDefault="00EC1D0E" w:rsidP="00EC1D0E">
      <w:pPr>
        <w:autoSpaceDE w:val="0"/>
        <w:autoSpaceDN w:val="0"/>
        <w:adjustRightInd w:val="0"/>
        <w:spacing w:before="0" w:after="0" w:line="240" w:lineRule="auto"/>
        <w:ind w:left="567" w:firstLine="0"/>
        <w:jc w:val="left"/>
        <w:rPr>
          <w:rFonts w:ascii="Monaco" w:hAnsi="Monaco" w:cs="Monaco"/>
          <w:b/>
          <w:bCs/>
          <w:color w:val="000000"/>
          <w:szCs w:val="32"/>
        </w:rPr>
      </w:pPr>
    </w:p>
    <w:p w:rsidR="00EC1D0E" w:rsidRDefault="00EC1D0E" w:rsidP="00D54DE9">
      <w:r>
        <w:t>Funkce render_template() je součástí šablonovacího jazyka Jinja2, k</w:t>
      </w:r>
      <w:r w:rsidR="00D54DE9">
        <w:t>t</w:t>
      </w:r>
      <w:r>
        <w:t>erý umožňuje, mimo jiné, vkládat do HTML dokumentu proměnné.</w:t>
      </w:r>
    </w:p>
    <w:p w:rsidR="001C5032" w:rsidRPr="00136B90" w:rsidRDefault="001C5032" w:rsidP="001C5032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sz w:val="26"/>
          <w:szCs w:val="32"/>
        </w:rPr>
        <w:t>var schedule_table = {{schedule_table | safe}};</w:t>
      </w:r>
    </w:p>
    <w:p w:rsidR="00776FA6" w:rsidRDefault="001C5032" w:rsidP="001C5032">
      <w:r>
        <w:lastRenderedPageBreak/>
        <w:t>Tedy v dokumentu rozvrhy.html nahradí</w:t>
      </w:r>
      <w:r w:rsidRPr="001C5032">
        <w:t xml:space="preserve"> {{schedule_table | safe}}</w:t>
      </w:r>
      <w:r>
        <w:t xml:space="preserve"> daty přečtenými ze souboru schedule.json. </w:t>
      </w:r>
      <w:r w:rsidR="00D54DE9">
        <w:t>Toto zrychluje načítání stránky, protože se stránka o data nemusí později dotazovat.</w:t>
      </w:r>
    </w:p>
    <w:p w:rsidR="005B07E8" w:rsidRDefault="005B07E8" w:rsidP="000B093C">
      <w:pPr>
        <w:pStyle w:val="Nadpis2"/>
      </w:pPr>
      <w:bookmarkStart w:id="11" w:name="_Toc4705719"/>
      <w:r>
        <w:t>Nástavba flask-socketio</w:t>
      </w:r>
      <w:bookmarkEnd w:id="11"/>
    </w:p>
    <w:p w:rsidR="00CB3A0D" w:rsidRDefault="005B07E8" w:rsidP="00764834">
      <w:r>
        <w:t>Kvůli použití serveru v tomto projektu spíše jako aktivní části a klienta jen jako displeje, který zobrazuje</w:t>
      </w:r>
      <w:r w:rsidR="00776FA6">
        <w:t xml:space="preserve"> výdaje obědů, není základní komunikační model vhodný. Knihovna Flask totiž umožňuje jen „podmíněnou“ komunikaci. Tedy klient vysílá dotazy a </w:t>
      </w:r>
      <w:r w:rsidR="00CB3A0D">
        <w:t>server odpovídá. Flask-socketio</w:t>
      </w:r>
      <w:r w:rsidR="00776FA6">
        <w:t xml:space="preserve"> </w:t>
      </w:r>
      <w:r w:rsidR="00EC1D0E">
        <w:t xml:space="preserve">zprostředkuje </w:t>
      </w:r>
      <w:r w:rsidR="00776FA6">
        <w:t>oboustrannou komunikaci</w:t>
      </w:r>
      <w:r w:rsidR="00EC1D0E">
        <w:t>, takže je možné odesílat data klientovi bez dotazu z jeho strany.</w:t>
      </w:r>
      <w:r w:rsidR="000721FF">
        <w:t xml:space="preserve"> K dekorátorům route()</w:t>
      </w:r>
      <w:r w:rsidR="00CB3A0D">
        <w:t xml:space="preserve"> se</w:t>
      </w:r>
      <w:r w:rsidR="000721FF">
        <w:t xml:space="preserve"> přidá socketio.on(). </w:t>
      </w:r>
      <w:r w:rsidR="00CB3A0D">
        <w:t>Ten funguje stejně,  ale reaguje</w:t>
      </w:r>
      <w:r w:rsidR="000721FF">
        <w:t xml:space="preserve"> na dotazy socketio.emit(), které je možné</w:t>
      </w:r>
      <w:r w:rsidR="00270254">
        <w:t xml:space="preserve"> nepodmíněně</w:t>
      </w:r>
      <w:r w:rsidR="00CB3A0D">
        <w:t xml:space="preserve"> vysílat z obou stran</w:t>
      </w:r>
      <w:r w:rsidR="00764834">
        <w:t>.</w:t>
      </w:r>
    </w:p>
    <w:p w:rsidR="000B093C" w:rsidRDefault="000B093C" w:rsidP="000B093C">
      <w:pPr>
        <w:pStyle w:val="Nadpis3"/>
      </w:pPr>
      <w:bookmarkStart w:id="12" w:name="_Toc4705720"/>
      <w:r>
        <w:t>Základ socketio komunikace</w:t>
      </w:r>
      <w:bookmarkEnd w:id="12"/>
    </w:p>
    <w:p w:rsidR="00505CC9" w:rsidRPr="000B093C" w:rsidRDefault="000B093C" w:rsidP="00505CC9">
      <w:r>
        <w:t>V základí flask plikaci je třeba provést jen pár změn, aby se přizpůsobila socketio modelu.</w:t>
      </w:r>
    </w:p>
    <w:p w:rsidR="00CA0915" w:rsidRPr="00136B90" w:rsidRDefault="00CA0915" w:rsidP="00CA091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b/>
          <w:bCs/>
          <w:color w:val="204A87"/>
          <w:sz w:val="26"/>
          <w:szCs w:val="32"/>
        </w:rPr>
        <w:t>from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000000"/>
          <w:sz w:val="26"/>
          <w:szCs w:val="32"/>
        </w:rPr>
        <w:t>flask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b/>
          <w:bCs/>
          <w:color w:val="204A87"/>
          <w:sz w:val="26"/>
          <w:szCs w:val="32"/>
        </w:rPr>
        <w:t>import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000000"/>
          <w:sz w:val="26"/>
          <w:szCs w:val="32"/>
        </w:rPr>
        <w:t>Flask</w:t>
      </w:r>
    </w:p>
    <w:p w:rsidR="00667BEF" w:rsidRPr="00136B90" w:rsidRDefault="00667BEF" w:rsidP="00667BE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b/>
          <w:bCs/>
          <w:color w:val="204A87"/>
          <w:sz w:val="26"/>
          <w:szCs w:val="32"/>
        </w:rPr>
        <w:t>from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000000"/>
          <w:sz w:val="26"/>
          <w:szCs w:val="32"/>
        </w:rPr>
        <w:t>flask_socketio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b/>
          <w:bCs/>
          <w:color w:val="204A87"/>
          <w:sz w:val="26"/>
          <w:szCs w:val="32"/>
        </w:rPr>
        <w:t>import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000000"/>
          <w:sz w:val="26"/>
          <w:szCs w:val="32"/>
        </w:rPr>
        <w:t>SocketIO</w:t>
      </w:r>
    </w:p>
    <w:p w:rsidR="00667BEF" w:rsidRPr="00136B90" w:rsidRDefault="00667BEF" w:rsidP="00CA091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</w:p>
    <w:p w:rsidR="00CA0915" w:rsidRPr="00136B90" w:rsidRDefault="00CA0915" w:rsidP="00CA091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color w:val="000000"/>
          <w:sz w:val="26"/>
          <w:szCs w:val="32"/>
        </w:rPr>
        <w:t>app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b/>
          <w:bCs/>
          <w:color w:val="CE5C00"/>
          <w:sz w:val="26"/>
          <w:szCs w:val="32"/>
        </w:rPr>
        <w:t>=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000000"/>
          <w:sz w:val="26"/>
          <w:szCs w:val="32"/>
        </w:rPr>
        <w:t>Flask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(</w:t>
      </w:r>
      <w:r w:rsidRPr="00136B90">
        <w:rPr>
          <w:rFonts w:ascii="Monaco" w:hAnsi="Monaco" w:cs="Monaco"/>
          <w:color w:val="000000"/>
          <w:sz w:val="26"/>
          <w:szCs w:val="32"/>
        </w:rPr>
        <w:t>__name__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)</w:t>
      </w:r>
    </w:p>
    <w:p w:rsidR="00CA0915" w:rsidRPr="00136B90" w:rsidRDefault="00CA0915" w:rsidP="00CA091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color w:val="000000"/>
          <w:sz w:val="26"/>
          <w:szCs w:val="32"/>
        </w:rPr>
        <w:t>socketio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b/>
          <w:bCs/>
          <w:color w:val="CE5C00"/>
          <w:sz w:val="26"/>
          <w:szCs w:val="32"/>
        </w:rPr>
        <w:t>=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000000"/>
          <w:sz w:val="26"/>
          <w:szCs w:val="32"/>
        </w:rPr>
        <w:t>SocketIO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(</w:t>
      </w:r>
      <w:r w:rsidRPr="00136B90">
        <w:rPr>
          <w:rFonts w:ascii="Monaco" w:hAnsi="Monaco" w:cs="Monaco"/>
          <w:color w:val="000000"/>
          <w:sz w:val="26"/>
          <w:szCs w:val="32"/>
        </w:rPr>
        <w:t>app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)</w:t>
      </w:r>
    </w:p>
    <w:p w:rsidR="00CA0915" w:rsidRPr="00136B90" w:rsidRDefault="00CA0915" w:rsidP="00CA091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</w:p>
    <w:p w:rsidR="00CA0915" w:rsidRPr="00136B90" w:rsidRDefault="00CA0915" w:rsidP="00CA091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b/>
          <w:bCs/>
          <w:color w:val="5C35CC"/>
          <w:sz w:val="26"/>
          <w:szCs w:val="32"/>
        </w:rPr>
        <w:t>@app.route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(</w:t>
      </w:r>
      <w:r w:rsidRPr="00136B90">
        <w:rPr>
          <w:rFonts w:ascii="Monaco" w:hAnsi="Monaco" w:cs="Monaco"/>
          <w:color w:val="4E9A06"/>
          <w:sz w:val="26"/>
          <w:szCs w:val="32"/>
        </w:rPr>
        <w:t>"/"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)</w:t>
      </w:r>
    </w:p>
    <w:p w:rsidR="00CA0915" w:rsidRPr="00136B90" w:rsidRDefault="00CA0915" w:rsidP="00CA091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b/>
          <w:bCs/>
          <w:color w:val="204A87"/>
          <w:sz w:val="26"/>
          <w:szCs w:val="32"/>
        </w:rPr>
        <w:t>def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000000"/>
          <w:sz w:val="26"/>
          <w:szCs w:val="32"/>
        </w:rPr>
        <w:t>index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():</w:t>
      </w:r>
    </w:p>
    <w:p w:rsidR="00CA0915" w:rsidRPr="00136B90" w:rsidRDefault="00CA0915" w:rsidP="00CA091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sz w:val="26"/>
          <w:szCs w:val="32"/>
        </w:rPr>
        <w:tab/>
      </w:r>
      <w:r w:rsidRPr="00136B90">
        <w:rPr>
          <w:rFonts w:ascii="Monaco" w:hAnsi="Monaco" w:cs="Monaco"/>
          <w:b/>
          <w:bCs/>
          <w:color w:val="204A87"/>
          <w:sz w:val="26"/>
          <w:szCs w:val="32"/>
        </w:rPr>
        <w:t>return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000000"/>
          <w:sz w:val="26"/>
          <w:szCs w:val="32"/>
        </w:rPr>
        <w:t>render_template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(</w:t>
      </w:r>
      <w:r w:rsidRPr="00136B90">
        <w:rPr>
          <w:rFonts w:ascii="Monaco" w:hAnsi="Monaco" w:cs="Monaco"/>
          <w:color w:val="4E9A06"/>
          <w:sz w:val="26"/>
          <w:szCs w:val="32"/>
        </w:rPr>
        <w:t>"index.html"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)</w:t>
      </w:r>
    </w:p>
    <w:p w:rsidR="00CA0915" w:rsidRPr="00136B90" w:rsidRDefault="00CA0915" w:rsidP="00CA091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</w:p>
    <w:p w:rsidR="00CA0915" w:rsidRPr="00136B90" w:rsidRDefault="00CA0915" w:rsidP="00CA091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b/>
          <w:bCs/>
          <w:color w:val="5C35CC"/>
          <w:sz w:val="26"/>
          <w:szCs w:val="32"/>
        </w:rPr>
        <w:t>@socketio.on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(</w:t>
      </w:r>
      <w:r w:rsidRPr="00136B90">
        <w:rPr>
          <w:rFonts w:ascii="Monaco" w:hAnsi="Monaco" w:cs="Monaco"/>
          <w:color w:val="4E9A06"/>
          <w:sz w:val="26"/>
          <w:szCs w:val="32"/>
        </w:rPr>
        <w:t>"connected"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)</w:t>
      </w:r>
    </w:p>
    <w:p w:rsidR="00CA0915" w:rsidRPr="00136B90" w:rsidRDefault="00CA0915" w:rsidP="00CA091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b/>
          <w:bCs/>
          <w:color w:val="204A87"/>
          <w:sz w:val="26"/>
          <w:szCs w:val="32"/>
        </w:rPr>
        <w:t>def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000000"/>
          <w:sz w:val="26"/>
          <w:szCs w:val="32"/>
        </w:rPr>
        <w:t>connector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(</w:t>
      </w:r>
      <w:r w:rsidRPr="00136B90">
        <w:rPr>
          <w:rFonts w:ascii="Monaco" w:hAnsi="Monaco" w:cs="Monaco"/>
          <w:color w:val="000000"/>
          <w:sz w:val="26"/>
          <w:szCs w:val="32"/>
        </w:rPr>
        <w:t>data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):</w:t>
      </w:r>
    </w:p>
    <w:p w:rsidR="00CA0915" w:rsidRPr="00136B90" w:rsidRDefault="00CA0915" w:rsidP="00CA091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sz w:val="26"/>
          <w:szCs w:val="32"/>
        </w:rPr>
        <w:t xml:space="preserve">    </w:t>
      </w:r>
      <w:r w:rsidRPr="00136B90">
        <w:rPr>
          <w:rFonts w:ascii="Monaco" w:hAnsi="Monaco" w:cs="Monaco"/>
          <w:b/>
          <w:bCs/>
          <w:color w:val="204A87"/>
          <w:sz w:val="26"/>
          <w:szCs w:val="32"/>
        </w:rPr>
        <w:t>print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(</w:t>
      </w:r>
      <w:r w:rsidRPr="00136B90">
        <w:rPr>
          <w:rFonts w:ascii="Monaco" w:hAnsi="Monaco" w:cs="Monaco"/>
          <w:color w:val="000000"/>
          <w:sz w:val="26"/>
          <w:szCs w:val="32"/>
        </w:rPr>
        <w:t>data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[</w:t>
      </w:r>
      <w:r w:rsidRPr="00136B90">
        <w:rPr>
          <w:rFonts w:ascii="Monaco" w:hAnsi="Monaco" w:cs="Monaco"/>
          <w:color w:val="4E9A06"/>
          <w:sz w:val="26"/>
          <w:szCs w:val="32"/>
        </w:rPr>
        <w:t>"data"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])</w:t>
      </w:r>
    </w:p>
    <w:p w:rsidR="00CA0915" w:rsidRPr="00136B90" w:rsidRDefault="00CA0915" w:rsidP="00CA091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</w:p>
    <w:p w:rsidR="00CA0915" w:rsidRPr="00136B90" w:rsidRDefault="00CA0915" w:rsidP="00CA091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b/>
          <w:bCs/>
          <w:color w:val="204A87"/>
          <w:sz w:val="26"/>
          <w:szCs w:val="32"/>
        </w:rPr>
        <w:t>if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000000"/>
          <w:sz w:val="26"/>
          <w:szCs w:val="32"/>
        </w:rPr>
        <w:t>__name__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b/>
          <w:bCs/>
          <w:color w:val="CE5C00"/>
          <w:sz w:val="26"/>
          <w:szCs w:val="32"/>
        </w:rPr>
        <w:t>==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4E9A06"/>
          <w:sz w:val="26"/>
          <w:szCs w:val="32"/>
        </w:rPr>
        <w:t>"__main__"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:</w:t>
      </w:r>
    </w:p>
    <w:p w:rsidR="00667BEF" w:rsidRPr="00136B90" w:rsidRDefault="00CA0915" w:rsidP="00667BE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sz w:val="26"/>
          <w:szCs w:val="32"/>
        </w:rPr>
        <w:t xml:space="preserve">    </w:t>
      </w:r>
      <w:r w:rsidRPr="00136B90">
        <w:rPr>
          <w:rFonts w:ascii="Monaco" w:hAnsi="Monaco" w:cs="Monaco"/>
          <w:color w:val="000000"/>
          <w:sz w:val="26"/>
          <w:szCs w:val="32"/>
        </w:rPr>
        <w:t>socketio</w:t>
      </w:r>
      <w:r w:rsidRPr="00136B90">
        <w:rPr>
          <w:rFonts w:ascii="Monaco" w:hAnsi="Monaco" w:cs="Monaco"/>
          <w:b/>
          <w:bCs/>
          <w:color w:val="CE5C00"/>
          <w:sz w:val="26"/>
          <w:szCs w:val="32"/>
        </w:rPr>
        <w:t>.</w:t>
      </w:r>
      <w:r w:rsidRPr="00136B90">
        <w:rPr>
          <w:rFonts w:ascii="Monaco" w:hAnsi="Monaco" w:cs="Monaco"/>
          <w:color w:val="000000"/>
          <w:sz w:val="26"/>
          <w:szCs w:val="32"/>
        </w:rPr>
        <w:t>run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(</w:t>
      </w:r>
      <w:r w:rsidRPr="00136B90">
        <w:rPr>
          <w:rFonts w:ascii="Monaco" w:hAnsi="Monaco" w:cs="Monaco"/>
          <w:color w:val="000000"/>
          <w:sz w:val="26"/>
          <w:szCs w:val="32"/>
        </w:rPr>
        <w:t>app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)</w:t>
      </w:r>
    </w:p>
    <w:p w:rsidR="005F11DD" w:rsidRPr="00667BEF" w:rsidRDefault="005F11DD" w:rsidP="00667BEF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Cs w:val="32"/>
        </w:rPr>
      </w:pPr>
    </w:p>
    <w:p w:rsidR="000B093C" w:rsidRDefault="000B093C" w:rsidP="000B093C">
      <w:pPr>
        <w:pStyle w:val="Odstavecseseznamem"/>
        <w:numPr>
          <w:ilvl w:val="0"/>
          <w:numId w:val="92"/>
        </w:numPr>
      </w:pPr>
      <w:r>
        <w:t>Z knihovny flask-socketio importujeme třídu SocketIO a vytvoříme její instanci.</w:t>
      </w:r>
    </w:p>
    <w:p w:rsidR="00A15D1C" w:rsidRDefault="00A15D1C" w:rsidP="000B093C">
      <w:pPr>
        <w:pStyle w:val="Odstavecseseznamem"/>
        <w:numPr>
          <w:ilvl w:val="0"/>
          <w:numId w:val="92"/>
        </w:numPr>
      </w:pPr>
      <w:r>
        <w:t xml:space="preserve">Změníme funkci index(), aby odesílala HTML dokument, ve kterém </w:t>
      </w:r>
      <w:r w:rsidR="005F11DD">
        <w:t>je uložen komunikační skript.</w:t>
      </w:r>
    </w:p>
    <w:p w:rsidR="005F11DD" w:rsidRDefault="005F11DD" w:rsidP="000B093C">
      <w:pPr>
        <w:pStyle w:val="Odstavecseseznamem"/>
        <w:numPr>
          <w:ilvl w:val="0"/>
          <w:numId w:val="92"/>
        </w:numPr>
      </w:pPr>
      <w:r>
        <w:t>Vytvoříme funkci pro obsluhu socketio dotazů. V tomto případě je to jediná funkce connector().</w:t>
      </w:r>
    </w:p>
    <w:p w:rsidR="000B093C" w:rsidRDefault="005F11DD" w:rsidP="005F11DD">
      <w:pPr>
        <w:pStyle w:val="Odstavecseseznamem"/>
        <w:numPr>
          <w:ilvl w:val="0"/>
          <w:numId w:val="92"/>
        </w:numPr>
      </w:pPr>
      <w:r>
        <w:lastRenderedPageBreak/>
        <w:t xml:space="preserve">Aplikaci nyní spouštíme pomocí socketio.run(app). Což donutí program přijímat socketio dotazy. Pokud by jsme tuto změnu neprovedli, aplikace by nezačala </w:t>
      </w:r>
      <w:r w:rsidR="002E6442">
        <w:t>na dotazy reagovat</w:t>
      </w:r>
      <w:r>
        <w:t>.</w:t>
      </w:r>
    </w:p>
    <w:p w:rsidR="005F11DD" w:rsidRDefault="005F11DD" w:rsidP="005701EF"/>
    <w:p w:rsidR="005701EF" w:rsidRPr="005701EF" w:rsidRDefault="005701EF" w:rsidP="005701EF">
      <w:r>
        <w:t>Komunikační skript v index.html:</w:t>
      </w:r>
    </w:p>
    <w:p w:rsidR="005701EF" w:rsidRPr="00136B90" w:rsidRDefault="005701EF" w:rsidP="007956F8">
      <w:pPr>
        <w:autoSpaceDE w:val="0"/>
        <w:autoSpaceDN w:val="0"/>
        <w:adjustRightInd w:val="0"/>
        <w:spacing w:before="0" w:after="0" w:line="240" w:lineRule="auto"/>
        <w:ind w:right="-284"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b/>
          <w:bCs/>
          <w:color w:val="204A87"/>
          <w:sz w:val="26"/>
          <w:szCs w:val="32"/>
        </w:rPr>
        <w:t>var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000000"/>
          <w:sz w:val="26"/>
          <w:szCs w:val="32"/>
        </w:rPr>
        <w:t>socket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b/>
          <w:bCs/>
          <w:color w:val="CE5C00"/>
          <w:sz w:val="26"/>
          <w:szCs w:val="32"/>
        </w:rPr>
        <w:t>=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000000"/>
          <w:sz w:val="26"/>
          <w:szCs w:val="32"/>
        </w:rPr>
        <w:t>io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.</w:t>
      </w:r>
      <w:r w:rsidRPr="00136B90">
        <w:rPr>
          <w:rFonts w:ascii="Monaco" w:hAnsi="Monaco" w:cs="Monaco"/>
          <w:color w:val="000000"/>
          <w:sz w:val="26"/>
          <w:szCs w:val="32"/>
        </w:rPr>
        <w:t>connect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(</w:t>
      </w:r>
      <w:r w:rsidRPr="00136B90">
        <w:rPr>
          <w:rFonts w:ascii="Monaco" w:hAnsi="Monaco" w:cs="Monaco"/>
          <w:color w:val="4E9A06"/>
          <w:sz w:val="26"/>
          <w:szCs w:val="32"/>
        </w:rPr>
        <w:t>"http://localhost:5000"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);</w:t>
      </w:r>
    </w:p>
    <w:p w:rsidR="005701EF" w:rsidRPr="00136B90" w:rsidRDefault="005701EF" w:rsidP="007956F8">
      <w:pPr>
        <w:autoSpaceDE w:val="0"/>
        <w:autoSpaceDN w:val="0"/>
        <w:adjustRightInd w:val="0"/>
        <w:spacing w:before="0" w:after="0" w:line="240" w:lineRule="auto"/>
        <w:ind w:right="-284" w:firstLine="0"/>
        <w:jc w:val="left"/>
        <w:rPr>
          <w:rFonts w:ascii="Monaco" w:hAnsi="Monaco" w:cs="Monaco"/>
          <w:color w:val="000000"/>
          <w:sz w:val="26"/>
          <w:szCs w:val="32"/>
        </w:rPr>
      </w:pPr>
      <w:r w:rsidRPr="00136B90">
        <w:rPr>
          <w:rFonts w:ascii="Monaco" w:hAnsi="Monaco" w:cs="Monaco"/>
          <w:color w:val="000000"/>
          <w:sz w:val="26"/>
          <w:szCs w:val="32"/>
        </w:rPr>
        <w:t xml:space="preserve">  </w:t>
      </w:r>
    </w:p>
    <w:p w:rsidR="005701EF" w:rsidRPr="00136B90" w:rsidRDefault="005701EF" w:rsidP="007956F8">
      <w:pPr>
        <w:autoSpaceDE w:val="0"/>
        <w:autoSpaceDN w:val="0"/>
        <w:adjustRightInd w:val="0"/>
        <w:spacing w:before="0" w:after="0" w:line="240" w:lineRule="auto"/>
        <w:ind w:right="-284"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color w:val="000000"/>
          <w:sz w:val="26"/>
          <w:szCs w:val="32"/>
        </w:rPr>
        <w:t>socket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.</w:t>
      </w:r>
      <w:r w:rsidRPr="00136B90">
        <w:rPr>
          <w:rFonts w:ascii="Monaco" w:hAnsi="Monaco" w:cs="Monaco"/>
          <w:color w:val="000000"/>
          <w:sz w:val="26"/>
          <w:szCs w:val="32"/>
        </w:rPr>
        <w:t>on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(</w:t>
      </w:r>
      <w:r w:rsidRPr="00136B90">
        <w:rPr>
          <w:rFonts w:ascii="Monaco" w:hAnsi="Monaco" w:cs="Monaco"/>
          <w:color w:val="4E9A06"/>
          <w:sz w:val="26"/>
          <w:szCs w:val="32"/>
        </w:rPr>
        <w:t>"connect"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,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b/>
          <w:bCs/>
          <w:color w:val="204A87"/>
          <w:sz w:val="26"/>
          <w:szCs w:val="32"/>
        </w:rPr>
        <w:t>function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(){</w:t>
      </w:r>
    </w:p>
    <w:p w:rsidR="005701EF" w:rsidRPr="00136B90" w:rsidRDefault="005701EF" w:rsidP="007956F8">
      <w:pPr>
        <w:autoSpaceDE w:val="0"/>
        <w:autoSpaceDN w:val="0"/>
        <w:adjustRightInd w:val="0"/>
        <w:spacing w:before="0" w:after="0" w:line="240" w:lineRule="auto"/>
        <w:ind w:right="-284"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sz w:val="26"/>
          <w:szCs w:val="32"/>
        </w:rPr>
        <w:t xml:space="preserve">   </w:t>
      </w:r>
      <w:r w:rsidRPr="00136B90">
        <w:rPr>
          <w:rFonts w:ascii="Monaco" w:hAnsi="Monaco" w:cs="Monaco"/>
          <w:color w:val="000000"/>
          <w:sz w:val="26"/>
          <w:szCs w:val="32"/>
        </w:rPr>
        <w:t>console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.</w:t>
      </w:r>
      <w:r w:rsidRPr="00136B90">
        <w:rPr>
          <w:rFonts w:ascii="Monaco" w:hAnsi="Monaco" w:cs="Monaco"/>
          <w:color w:val="000000"/>
          <w:sz w:val="26"/>
          <w:szCs w:val="32"/>
        </w:rPr>
        <w:t>log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(</w:t>
      </w:r>
      <w:r w:rsidRPr="00136B90">
        <w:rPr>
          <w:rFonts w:ascii="Monaco" w:hAnsi="Monaco" w:cs="Monaco"/>
          <w:color w:val="4E9A06"/>
          <w:sz w:val="26"/>
          <w:szCs w:val="32"/>
        </w:rPr>
        <w:t>"connect"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);</w:t>
      </w:r>
    </w:p>
    <w:p w:rsidR="005701EF" w:rsidRPr="00136B90" w:rsidRDefault="005701EF" w:rsidP="007956F8">
      <w:pPr>
        <w:autoSpaceDE w:val="0"/>
        <w:autoSpaceDN w:val="0"/>
        <w:adjustRightInd w:val="0"/>
        <w:spacing w:before="0" w:after="0" w:line="240" w:lineRule="auto"/>
        <w:ind w:right="-284"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sz w:val="26"/>
          <w:szCs w:val="32"/>
        </w:rPr>
        <w:t xml:space="preserve">   </w:t>
      </w:r>
      <w:r w:rsidRPr="00136B90">
        <w:rPr>
          <w:rFonts w:ascii="Monaco" w:hAnsi="Monaco" w:cs="Monaco"/>
          <w:color w:val="000000"/>
          <w:sz w:val="26"/>
          <w:szCs w:val="32"/>
        </w:rPr>
        <w:t>socket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.</w:t>
      </w:r>
      <w:r w:rsidRPr="00136B90">
        <w:rPr>
          <w:rFonts w:ascii="Monaco" w:hAnsi="Monaco" w:cs="Monaco"/>
          <w:color w:val="000000"/>
          <w:sz w:val="26"/>
          <w:szCs w:val="32"/>
        </w:rPr>
        <w:t>emit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(</w:t>
      </w:r>
      <w:r w:rsidRPr="00136B90">
        <w:rPr>
          <w:rFonts w:ascii="Monaco" w:hAnsi="Monaco" w:cs="Monaco"/>
          <w:color w:val="4E9A06"/>
          <w:sz w:val="26"/>
          <w:szCs w:val="32"/>
        </w:rPr>
        <w:t>"connected"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,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{</w:t>
      </w:r>
      <w:r w:rsidRPr="00136B90">
        <w:rPr>
          <w:rFonts w:ascii="Monaco" w:hAnsi="Monaco" w:cs="Monaco"/>
          <w:color w:val="000000"/>
          <w:sz w:val="26"/>
          <w:szCs w:val="32"/>
        </w:rPr>
        <w:t>data</w:t>
      </w:r>
      <w:r w:rsidRPr="00136B90">
        <w:rPr>
          <w:rFonts w:ascii="Monaco" w:hAnsi="Monaco" w:cs="Monaco"/>
          <w:b/>
          <w:bCs/>
          <w:color w:val="CE5C00"/>
          <w:sz w:val="26"/>
          <w:szCs w:val="32"/>
        </w:rPr>
        <w:t>: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4E9A06"/>
          <w:sz w:val="26"/>
          <w:szCs w:val="32"/>
        </w:rPr>
        <w:t>"con</w:t>
      </w:r>
      <w:r w:rsidR="00AB02CF" w:rsidRPr="00136B90">
        <w:rPr>
          <w:rFonts w:ascii="Monaco" w:hAnsi="Monaco" w:cs="Monaco"/>
          <w:color w:val="4E9A06"/>
          <w:sz w:val="26"/>
          <w:szCs w:val="32"/>
        </w:rPr>
        <w:t>n</w:t>
      </w:r>
      <w:r w:rsidRPr="00136B90">
        <w:rPr>
          <w:rFonts w:ascii="Monaco" w:hAnsi="Monaco" w:cs="Monaco"/>
          <w:color w:val="4E9A06"/>
          <w:sz w:val="26"/>
          <w:szCs w:val="32"/>
        </w:rPr>
        <w:t>ected"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});</w:t>
      </w:r>
    </w:p>
    <w:p w:rsidR="00667BEF" w:rsidRPr="00136B90" w:rsidRDefault="005701EF" w:rsidP="007956F8">
      <w:pPr>
        <w:autoSpaceDE w:val="0"/>
        <w:autoSpaceDN w:val="0"/>
        <w:adjustRightInd w:val="0"/>
        <w:spacing w:before="0" w:after="0" w:line="240" w:lineRule="auto"/>
        <w:ind w:right="-284" w:firstLine="0"/>
        <w:jc w:val="left"/>
        <w:rPr>
          <w:rFonts w:ascii="Monaco" w:hAnsi="Monaco" w:cs="Monaco"/>
          <w:b/>
          <w:bCs/>
          <w:color w:val="000000"/>
          <w:sz w:val="26"/>
          <w:szCs w:val="32"/>
        </w:rPr>
      </w:pP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})</w:t>
      </w:r>
      <w:r w:rsidR="00667BEF" w:rsidRPr="00136B90">
        <w:rPr>
          <w:rFonts w:ascii="Monaco" w:hAnsi="Monaco" w:cs="Monaco"/>
          <w:b/>
          <w:bCs/>
          <w:color w:val="000000"/>
          <w:sz w:val="26"/>
          <w:szCs w:val="32"/>
        </w:rPr>
        <w:t>;</w:t>
      </w:r>
    </w:p>
    <w:p w:rsidR="005F11DD" w:rsidRDefault="005F11DD" w:rsidP="007956F8">
      <w:pPr>
        <w:autoSpaceDE w:val="0"/>
        <w:autoSpaceDN w:val="0"/>
        <w:adjustRightInd w:val="0"/>
        <w:spacing w:before="0" w:after="0" w:line="240" w:lineRule="auto"/>
        <w:ind w:right="-284" w:firstLine="0"/>
        <w:jc w:val="left"/>
        <w:rPr>
          <w:rFonts w:ascii="Monaco" w:hAnsi="Monaco" w:cs="Monaco"/>
          <w:b/>
          <w:bCs/>
          <w:color w:val="000000"/>
          <w:sz w:val="28"/>
          <w:szCs w:val="32"/>
        </w:rPr>
      </w:pPr>
    </w:p>
    <w:p w:rsidR="005F11DD" w:rsidRDefault="005F11DD" w:rsidP="005F11DD">
      <w:pPr>
        <w:pStyle w:val="Odstavecseseznamem"/>
        <w:numPr>
          <w:ilvl w:val="0"/>
          <w:numId w:val="93"/>
        </w:numPr>
      </w:pPr>
      <w:r>
        <w:t>V dokumentu index.html je nejprve nutné importovat knihovnu pro komunikaci pomocí socketio protokolu. Toto většinou provádíme v hlavičce dokumentu.</w:t>
      </w:r>
    </w:p>
    <w:p w:rsidR="005F11DD" w:rsidRDefault="005F11DD" w:rsidP="005F11DD">
      <w:pPr>
        <w:pStyle w:val="Odstavecseseznamem"/>
        <w:numPr>
          <w:ilvl w:val="0"/>
          <w:numId w:val="93"/>
        </w:numPr>
      </w:pPr>
      <w:r>
        <w:t>Na začátku komunikace otevřeme socketio kanál na dané adrese a portu.</w:t>
      </w:r>
      <w:r w:rsidR="00BD2815">
        <w:t xml:space="preserve"> Definováním více kanálů (pod jinýmy jmény) je možné se připojit a odpovídat na více adres.</w:t>
      </w:r>
    </w:p>
    <w:p w:rsidR="00061292" w:rsidRPr="005F11DD" w:rsidRDefault="005F11DD" w:rsidP="005F11DD">
      <w:pPr>
        <w:pStyle w:val="Odstavecseseznamem"/>
        <w:numPr>
          <w:ilvl w:val="0"/>
          <w:numId w:val="93"/>
        </w:numPr>
      </w:pPr>
      <w:r>
        <w:t>Funkce pro ošetřování dotazů definujeme podobně jako na straně severu.</w:t>
      </w:r>
    </w:p>
    <w:p w:rsidR="005F11DD" w:rsidRDefault="005F11DD" w:rsidP="00667BEF"/>
    <w:p w:rsidR="00667BEF" w:rsidRDefault="00667BEF" w:rsidP="00667BEF">
      <w:r>
        <w:t>Po připojení se na server v prohlížeči, vyšle server stránku index.html. Po načte</w:t>
      </w:r>
      <w:r w:rsidR="003F2687">
        <w:t xml:space="preserve">ní stránky se aktivuje skript, </w:t>
      </w:r>
      <w:r>
        <w:t xml:space="preserve">ten otevře komunikační kanál, po kterém je pak možné posílat </w:t>
      </w:r>
      <w:r w:rsidR="00AB02CF">
        <w:t>dotazy. Když je kanál otevřen, funkce socket.on(“connect“)</w:t>
      </w:r>
      <w:r w:rsidR="000B093C">
        <w:t xml:space="preserve"> vyšle serveru z</w:t>
      </w:r>
      <w:r w:rsidR="00AB02CF">
        <w:t>právu socket.emit(“conected“, {data: “conected“ }). Sever tuto správu přijme a vypíše do konsole „connected“.</w:t>
      </w:r>
    </w:p>
    <w:p w:rsidR="00BD2815" w:rsidRDefault="00AB02CF" w:rsidP="00136B90">
      <w:r>
        <w:t>Na tomto jednoduchém modelu je pak postavená celá komunikace a přenos dat v projektu. Díky nepodmíněnému vysílání je možné posílat správy a data kdykoli a</w:t>
      </w:r>
      <w:r w:rsidR="003F2687">
        <w:t xml:space="preserve"> ze</w:t>
      </w:r>
      <w:r>
        <w:t> kterékoli části k</w:t>
      </w:r>
      <w:r w:rsidR="00BD2815">
        <w:t>ódu.</w:t>
      </w:r>
    </w:p>
    <w:p w:rsidR="00BD2815" w:rsidRDefault="00BD2815" w:rsidP="00BD2815">
      <w:r>
        <w:t xml:space="preserve">Například aktivované stiskem </w:t>
      </w:r>
      <w:r w:rsidR="004322B8">
        <w:t>tlačítka v prohlížeči</w:t>
      </w:r>
      <w:r>
        <w:t>:</w:t>
      </w:r>
    </w:p>
    <w:p w:rsidR="004322B8" w:rsidRPr="00136B90" w:rsidRDefault="004322B8" w:rsidP="004322B8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b/>
          <w:bCs/>
          <w:color w:val="204A87"/>
          <w:sz w:val="26"/>
          <w:szCs w:val="32"/>
        </w:rPr>
        <w:t>&lt;button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C4A000"/>
          <w:sz w:val="26"/>
          <w:szCs w:val="32"/>
        </w:rPr>
        <w:t>id=</w:t>
      </w:r>
      <w:r w:rsidRPr="00136B90">
        <w:rPr>
          <w:rFonts w:ascii="Monaco" w:hAnsi="Monaco" w:cs="Monaco"/>
          <w:color w:val="4E9A06"/>
          <w:sz w:val="26"/>
          <w:szCs w:val="32"/>
        </w:rPr>
        <w:t>"send_button"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C4A000"/>
          <w:sz w:val="26"/>
          <w:szCs w:val="32"/>
        </w:rPr>
        <w:t>onclick=</w:t>
      </w:r>
      <w:r w:rsidRPr="00136B90">
        <w:rPr>
          <w:rFonts w:ascii="Monaco" w:hAnsi="Monaco" w:cs="Monaco"/>
          <w:color w:val="4E9A06"/>
          <w:sz w:val="26"/>
          <w:szCs w:val="32"/>
        </w:rPr>
        <w:t>"send_data()"</w:t>
      </w:r>
      <w:r w:rsidRPr="00136B90">
        <w:rPr>
          <w:rFonts w:ascii="Monaco" w:hAnsi="Monaco" w:cs="Monaco"/>
          <w:b/>
          <w:bCs/>
          <w:color w:val="204A87"/>
          <w:sz w:val="26"/>
          <w:szCs w:val="32"/>
        </w:rPr>
        <w:t>&gt;</w:t>
      </w:r>
      <w:r w:rsidR="00136B90">
        <w:rPr>
          <w:rFonts w:ascii="Monaco" w:hAnsi="Monaco" w:cs="Monaco"/>
          <w:b/>
          <w:bCs/>
          <w:color w:val="204A87"/>
          <w:sz w:val="26"/>
          <w:szCs w:val="32"/>
        </w:rPr>
        <w:br/>
      </w:r>
      <w:r w:rsidRPr="00136B90">
        <w:rPr>
          <w:rFonts w:ascii="Monaco" w:hAnsi="Monaco" w:cs="Monaco"/>
          <w:sz w:val="26"/>
          <w:szCs w:val="32"/>
        </w:rPr>
        <w:t>Odeslat rozvrh</w:t>
      </w:r>
      <w:r w:rsidRPr="00136B90">
        <w:rPr>
          <w:rFonts w:ascii="Monaco" w:hAnsi="Monaco" w:cs="Monaco"/>
          <w:b/>
          <w:bCs/>
          <w:color w:val="204A87"/>
          <w:sz w:val="26"/>
          <w:szCs w:val="32"/>
        </w:rPr>
        <w:t>&lt;/button&gt;</w:t>
      </w:r>
    </w:p>
    <w:p w:rsidR="004322B8" w:rsidRPr="00136B90" w:rsidRDefault="004322B8" w:rsidP="00136B90">
      <w:pPr>
        <w:rPr>
          <w:sz w:val="22"/>
        </w:rPr>
      </w:pPr>
    </w:p>
    <w:p w:rsidR="00BD2815" w:rsidRPr="00136B90" w:rsidRDefault="00BD2815" w:rsidP="00BD281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color w:val="000000"/>
          <w:sz w:val="26"/>
          <w:szCs w:val="32"/>
        </w:rPr>
      </w:pPr>
      <w:r w:rsidRPr="00136B90">
        <w:rPr>
          <w:rFonts w:ascii="Monaco" w:hAnsi="Monaco" w:cs="Monaco"/>
          <w:b/>
          <w:bCs/>
          <w:color w:val="204A87"/>
          <w:sz w:val="26"/>
          <w:szCs w:val="32"/>
        </w:rPr>
        <w:t>function</w:t>
      </w:r>
      <w:r w:rsidRPr="00136B90">
        <w:rPr>
          <w:rFonts w:ascii="Monaco" w:hAnsi="Monaco" w:cs="Monaco"/>
          <w:color w:val="000000"/>
          <w:sz w:val="26"/>
          <w:szCs w:val="32"/>
        </w:rPr>
        <w:t xml:space="preserve"> send_data(){</w:t>
      </w:r>
    </w:p>
    <w:p w:rsidR="00BD2815" w:rsidRPr="00136B90" w:rsidRDefault="00BD2815" w:rsidP="00BD281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color w:val="000000"/>
          <w:sz w:val="26"/>
          <w:szCs w:val="32"/>
        </w:rPr>
      </w:pPr>
      <w:r w:rsidRPr="00136B90">
        <w:rPr>
          <w:rFonts w:ascii="Monaco" w:hAnsi="Monaco" w:cs="Monaco"/>
          <w:color w:val="000000"/>
          <w:sz w:val="26"/>
          <w:szCs w:val="32"/>
        </w:rPr>
        <w:t xml:space="preserve">      console.log(</w:t>
      </w:r>
      <w:r w:rsidRPr="00136B90">
        <w:rPr>
          <w:rFonts w:ascii="Monaco" w:hAnsi="Monaco" w:cs="Monaco"/>
          <w:color w:val="4E9A06"/>
          <w:sz w:val="26"/>
          <w:szCs w:val="32"/>
        </w:rPr>
        <w:t>"data sent"</w:t>
      </w:r>
      <w:r w:rsidRPr="00136B90">
        <w:rPr>
          <w:rFonts w:ascii="Monaco" w:hAnsi="Monaco" w:cs="Monaco"/>
          <w:color w:val="000000"/>
          <w:sz w:val="26"/>
          <w:szCs w:val="32"/>
        </w:rPr>
        <w:t>);</w:t>
      </w:r>
    </w:p>
    <w:p w:rsidR="00BD2815" w:rsidRPr="00136B90" w:rsidRDefault="00BD2815" w:rsidP="00136B90">
      <w:pPr>
        <w:autoSpaceDE w:val="0"/>
        <w:autoSpaceDN w:val="0"/>
        <w:adjustRightInd w:val="0"/>
        <w:spacing w:before="0" w:after="0" w:line="240" w:lineRule="auto"/>
        <w:ind w:left="851" w:hanging="851"/>
        <w:jc w:val="left"/>
        <w:rPr>
          <w:rFonts w:ascii="Monaco" w:hAnsi="Monaco" w:cs="Monaco"/>
          <w:color w:val="000000"/>
          <w:sz w:val="26"/>
          <w:szCs w:val="32"/>
        </w:rPr>
      </w:pPr>
      <w:r w:rsidRPr="00136B90">
        <w:rPr>
          <w:rFonts w:ascii="Monaco" w:hAnsi="Monaco" w:cs="Monaco"/>
          <w:color w:val="000000"/>
          <w:sz w:val="26"/>
          <w:szCs w:val="32"/>
        </w:rPr>
        <w:t xml:space="preserve">      socket.emit(</w:t>
      </w:r>
      <w:r w:rsidRPr="00136B90">
        <w:rPr>
          <w:rFonts w:ascii="Monaco" w:hAnsi="Monaco" w:cs="Monaco"/>
          <w:color w:val="4E9A06"/>
          <w:sz w:val="26"/>
          <w:szCs w:val="32"/>
        </w:rPr>
        <w:t>"schedule_change"</w:t>
      </w:r>
      <w:r w:rsidRPr="00136B90">
        <w:rPr>
          <w:rFonts w:ascii="Monaco" w:hAnsi="Monaco" w:cs="Monaco"/>
          <w:color w:val="000000"/>
          <w:sz w:val="26"/>
          <w:szCs w:val="32"/>
        </w:rPr>
        <w:t>,</w:t>
      </w:r>
      <w:r w:rsidR="00136B90">
        <w:rPr>
          <w:rFonts w:ascii="Monaco" w:hAnsi="Monaco" w:cs="Monaco"/>
          <w:color w:val="000000"/>
          <w:sz w:val="26"/>
          <w:szCs w:val="32"/>
        </w:rPr>
        <w:t xml:space="preserve"> </w:t>
      </w:r>
      <w:r w:rsidR="00136B90">
        <w:rPr>
          <w:rFonts w:ascii="Monaco" w:hAnsi="Monaco" w:cs="Monaco"/>
          <w:color w:val="000000"/>
          <w:sz w:val="26"/>
          <w:szCs w:val="32"/>
        </w:rPr>
        <w:br/>
        <w:t xml:space="preserve">{data: </w:t>
      </w:r>
      <w:r w:rsidRPr="00136B90">
        <w:rPr>
          <w:rFonts w:ascii="Monaco" w:hAnsi="Monaco" w:cs="Monaco"/>
          <w:color w:val="000000"/>
          <w:sz w:val="26"/>
          <w:szCs w:val="32"/>
        </w:rPr>
        <w:t>schedule_table});</w:t>
      </w:r>
    </w:p>
    <w:p w:rsidR="00BD2815" w:rsidRDefault="00BD2815" w:rsidP="00BD281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color w:val="000000"/>
          <w:sz w:val="26"/>
          <w:szCs w:val="32"/>
        </w:rPr>
      </w:pPr>
      <w:r w:rsidRPr="00136B90">
        <w:rPr>
          <w:rFonts w:ascii="Monaco" w:hAnsi="Monaco" w:cs="Monaco"/>
          <w:color w:val="000000"/>
          <w:sz w:val="26"/>
          <w:szCs w:val="32"/>
        </w:rPr>
        <w:t xml:space="preserve">    }</w:t>
      </w:r>
    </w:p>
    <w:p w:rsidR="005E1A81" w:rsidRDefault="005E1A81" w:rsidP="005E1A81">
      <w:r>
        <w:t>Tato funkce odešle změny v rozvrhu serveru po stisku tlačítka.</w:t>
      </w:r>
    </w:p>
    <w:p w:rsidR="00136B90" w:rsidRPr="00136B90" w:rsidRDefault="00136B90" w:rsidP="00BD281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color w:val="000000"/>
          <w:sz w:val="26"/>
          <w:szCs w:val="32"/>
        </w:rPr>
      </w:pPr>
    </w:p>
    <w:p w:rsidR="004322B8" w:rsidRDefault="004322B8" w:rsidP="004322B8">
      <w:r>
        <w:t>Nebo z interní funkce</w:t>
      </w:r>
      <w:r w:rsidR="00136B90">
        <w:t xml:space="preserve"> serveru:</w:t>
      </w:r>
    </w:p>
    <w:p w:rsidR="00136B90" w:rsidRPr="00136B90" w:rsidRDefault="00136B90" w:rsidP="00136B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b/>
          <w:bCs/>
          <w:color w:val="204A87"/>
          <w:sz w:val="26"/>
          <w:szCs w:val="32"/>
        </w:rPr>
        <w:t>def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000000"/>
          <w:sz w:val="26"/>
          <w:szCs w:val="32"/>
        </w:rPr>
        <w:t>dispence_lunch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(</w:t>
      </w:r>
      <w:r w:rsidRPr="00136B90">
        <w:rPr>
          <w:rFonts w:ascii="Monaco" w:hAnsi="Monaco" w:cs="Monaco"/>
          <w:color w:val="000000"/>
          <w:sz w:val="26"/>
          <w:szCs w:val="32"/>
        </w:rPr>
        <w:t>consumer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,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000000"/>
          <w:sz w:val="26"/>
          <w:szCs w:val="32"/>
        </w:rPr>
        <w:t>card_id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,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000000"/>
          <w:sz w:val="26"/>
          <w:szCs w:val="32"/>
        </w:rPr>
        <w:t>lunch_amount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):</w:t>
      </w:r>
    </w:p>
    <w:p w:rsidR="00136B90" w:rsidRPr="00136B90" w:rsidRDefault="00136B90" w:rsidP="00136B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sz w:val="26"/>
          <w:szCs w:val="32"/>
        </w:rPr>
        <w:t xml:space="preserve">    </w:t>
      </w:r>
      <w:r w:rsidRPr="00136B90">
        <w:rPr>
          <w:rFonts w:ascii="Monaco" w:hAnsi="Monaco" w:cs="Monaco"/>
          <w:b/>
          <w:bCs/>
          <w:color w:val="204A87"/>
          <w:sz w:val="26"/>
          <w:szCs w:val="32"/>
        </w:rPr>
        <w:t>print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(</w:t>
      </w:r>
      <w:r w:rsidRPr="00136B90">
        <w:rPr>
          <w:rFonts w:ascii="Monaco" w:hAnsi="Monaco" w:cs="Monaco"/>
          <w:color w:val="4E9A06"/>
          <w:sz w:val="26"/>
          <w:szCs w:val="32"/>
        </w:rPr>
        <w:t>"Lunch dispenced"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)</w:t>
      </w:r>
    </w:p>
    <w:p w:rsidR="00136B90" w:rsidRPr="00136B90" w:rsidRDefault="00136B90" w:rsidP="00136B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sz w:val="26"/>
          <w:szCs w:val="32"/>
        </w:rPr>
        <w:t xml:space="preserve">    </w:t>
      </w:r>
      <w:r w:rsidRPr="00136B90">
        <w:rPr>
          <w:rFonts w:ascii="Monaco" w:hAnsi="Monaco" w:cs="Monaco"/>
          <w:b/>
          <w:bCs/>
          <w:color w:val="204A87"/>
          <w:sz w:val="26"/>
          <w:szCs w:val="32"/>
        </w:rPr>
        <w:t>if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000000"/>
          <w:sz w:val="26"/>
          <w:szCs w:val="32"/>
        </w:rPr>
        <w:t>consumer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[</w:t>
      </w:r>
      <w:r w:rsidRPr="00136B90">
        <w:rPr>
          <w:rFonts w:ascii="Monaco" w:hAnsi="Monaco" w:cs="Monaco"/>
          <w:b/>
          <w:bCs/>
          <w:color w:val="0000CF"/>
          <w:sz w:val="26"/>
          <w:szCs w:val="32"/>
        </w:rPr>
        <w:t>2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]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b/>
          <w:bCs/>
          <w:color w:val="CE5C00"/>
          <w:sz w:val="26"/>
          <w:szCs w:val="32"/>
        </w:rPr>
        <w:t>==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b/>
          <w:bCs/>
          <w:color w:val="0000CF"/>
          <w:sz w:val="26"/>
          <w:szCs w:val="32"/>
        </w:rPr>
        <w:t>1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:</w:t>
      </w:r>
    </w:p>
    <w:p w:rsidR="00136B90" w:rsidRPr="00136B90" w:rsidRDefault="00136B90" w:rsidP="00136B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sz w:val="26"/>
          <w:szCs w:val="32"/>
        </w:rPr>
        <w:t xml:space="preserve">        </w:t>
      </w:r>
      <w:r w:rsidRPr="00136B90">
        <w:rPr>
          <w:rFonts w:ascii="Monaco" w:hAnsi="Monaco" w:cs="Monaco"/>
          <w:color w:val="000000"/>
          <w:sz w:val="26"/>
          <w:szCs w:val="32"/>
        </w:rPr>
        <w:t>lunch_amount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[</w:t>
      </w:r>
      <w:r w:rsidRPr="00136B90">
        <w:rPr>
          <w:rFonts w:ascii="Monaco" w:hAnsi="Monaco" w:cs="Monaco"/>
          <w:color w:val="4E9A06"/>
          <w:sz w:val="26"/>
          <w:szCs w:val="32"/>
        </w:rPr>
        <w:t>"ones"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]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b/>
          <w:bCs/>
          <w:color w:val="CE5C00"/>
          <w:sz w:val="26"/>
          <w:szCs w:val="32"/>
        </w:rPr>
        <w:t>-=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b/>
          <w:bCs/>
          <w:color w:val="0000CF"/>
          <w:sz w:val="26"/>
          <w:szCs w:val="32"/>
        </w:rPr>
        <w:t>1</w:t>
      </w:r>
    </w:p>
    <w:p w:rsidR="00136B90" w:rsidRPr="00136B90" w:rsidRDefault="00136B90" w:rsidP="00136B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sz w:val="26"/>
          <w:szCs w:val="32"/>
        </w:rPr>
        <w:t xml:space="preserve">        </w:t>
      </w:r>
      <w:r w:rsidRPr="00136B90">
        <w:rPr>
          <w:rFonts w:ascii="Monaco" w:hAnsi="Monaco" w:cs="Monaco"/>
          <w:color w:val="000000"/>
          <w:sz w:val="26"/>
          <w:szCs w:val="32"/>
        </w:rPr>
        <w:t>playsound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(</w:t>
      </w:r>
      <w:r w:rsidRPr="00136B90">
        <w:rPr>
          <w:rFonts w:ascii="Monaco" w:hAnsi="Monaco" w:cs="Monaco"/>
          <w:color w:val="4E9A06"/>
          <w:sz w:val="26"/>
          <w:szCs w:val="32"/>
        </w:rPr>
        <w:t>"audio/one.wav"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)</w:t>
      </w:r>
    </w:p>
    <w:p w:rsidR="00136B90" w:rsidRPr="00136B90" w:rsidRDefault="00136B90" w:rsidP="00136B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sz w:val="26"/>
          <w:szCs w:val="32"/>
        </w:rPr>
        <w:t xml:space="preserve">    </w:t>
      </w:r>
      <w:r w:rsidRPr="00136B90">
        <w:rPr>
          <w:rFonts w:ascii="Monaco" w:hAnsi="Monaco" w:cs="Monaco"/>
          <w:b/>
          <w:bCs/>
          <w:color w:val="204A87"/>
          <w:sz w:val="26"/>
          <w:szCs w:val="32"/>
        </w:rPr>
        <w:t>elif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000000"/>
          <w:sz w:val="26"/>
          <w:szCs w:val="32"/>
        </w:rPr>
        <w:t>consumer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[</w:t>
      </w:r>
      <w:r w:rsidRPr="00136B90">
        <w:rPr>
          <w:rFonts w:ascii="Monaco" w:hAnsi="Monaco" w:cs="Monaco"/>
          <w:b/>
          <w:bCs/>
          <w:color w:val="0000CF"/>
          <w:sz w:val="26"/>
          <w:szCs w:val="32"/>
        </w:rPr>
        <w:t>2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]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b/>
          <w:bCs/>
          <w:color w:val="CE5C00"/>
          <w:sz w:val="26"/>
          <w:szCs w:val="32"/>
        </w:rPr>
        <w:t>==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b/>
          <w:bCs/>
          <w:color w:val="0000CF"/>
          <w:sz w:val="26"/>
          <w:szCs w:val="32"/>
        </w:rPr>
        <w:t>2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:</w:t>
      </w:r>
    </w:p>
    <w:p w:rsidR="00136B90" w:rsidRPr="00136B90" w:rsidRDefault="00136B90" w:rsidP="00136B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sz w:val="26"/>
          <w:szCs w:val="32"/>
        </w:rPr>
        <w:t xml:space="preserve">        </w:t>
      </w:r>
      <w:r w:rsidRPr="00136B90">
        <w:rPr>
          <w:rFonts w:ascii="Monaco" w:hAnsi="Monaco" w:cs="Monaco"/>
          <w:color w:val="000000"/>
          <w:sz w:val="26"/>
          <w:szCs w:val="32"/>
        </w:rPr>
        <w:t>lunch_amount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[</w:t>
      </w:r>
      <w:r w:rsidRPr="00136B90">
        <w:rPr>
          <w:rFonts w:ascii="Monaco" w:hAnsi="Monaco" w:cs="Monaco"/>
          <w:color w:val="4E9A06"/>
          <w:sz w:val="26"/>
          <w:szCs w:val="32"/>
        </w:rPr>
        <w:t>"twos"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]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b/>
          <w:bCs/>
          <w:color w:val="CE5C00"/>
          <w:sz w:val="26"/>
          <w:szCs w:val="32"/>
        </w:rPr>
        <w:t>-=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b/>
          <w:bCs/>
          <w:color w:val="0000CF"/>
          <w:sz w:val="26"/>
          <w:szCs w:val="32"/>
        </w:rPr>
        <w:t>1</w:t>
      </w:r>
    </w:p>
    <w:p w:rsidR="00136B90" w:rsidRPr="00136B90" w:rsidRDefault="00136B90" w:rsidP="00136B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sz w:val="26"/>
          <w:szCs w:val="32"/>
        </w:rPr>
        <w:t xml:space="preserve">        </w:t>
      </w:r>
      <w:r w:rsidRPr="00136B90">
        <w:rPr>
          <w:rFonts w:ascii="Monaco" w:hAnsi="Monaco" w:cs="Monaco"/>
          <w:color w:val="000000"/>
          <w:sz w:val="26"/>
          <w:szCs w:val="32"/>
        </w:rPr>
        <w:t>playsound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(</w:t>
      </w:r>
      <w:r w:rsidRPr="00136B90">
        <w:rPr>
          <w:rFonts w:ascii="Monaco" w:hAnsi="Monaco" w:cs="Monaco"/>
          <w:color w:val="4E9A06"/>
          <w:sz w:val="26"/>
          <w:szCs w:val="32"/>
        </w:rPr>
        <w:t>"audio/two.wav"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)</w:t>
      </w:r>
    </w:p>
    <w:p w:rsidR="00136B90" w:rsidRPr="00136B90" w:rsidRDefault="00136B90" w:rsidP="00136B90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6"/>
          <w:szCs w:val="32"/>
        </w:rPr>
      </w:pPr>
      <w:r w:rsidRPr="00136B90">
        <w:rPr>
          <w:rFonts w:ascii="Monaco" w:hAnsi="Monaco" w:cs="Monaco"/>
          <w:sz w:val="26"/>
          <w:szCs w:val="32"/>
        </w:rPr>
        <w:t xml:space="preserve">    </w:t>
      </w:r>
      <w:r w:rsidRPr="00136B90">
        <w:rPr>
          <w:rFonts w:ascii="Monaco" w:hAnsi="Monaco" w:cs="Monaco"/>
          <w:b/>
          <w:bCs/>
          <w:color w:val="204A87"/>
          <w:sz w:val="26"/>
          <w:szCs w:val="32"/>
        </w:rPr>
        <w:t>else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:</w:t>
      </w:r>
      <w:r w:rsidRPr="00136B90">
        <w:rPr>
          <w:rFonts w:ascii="Monaco" w:hAnsi="Monaco" w:cs="Monaco"/>
          <w:b/>
          <w:bCs/>
          <w:color w:val="204A87"/>
          <w:sz w:val="26"/>
          <w:szCs w:val="32"/>
        </w:rPr>
        <w:t>pass</w:t>
      </w:r>
    </w:p>
    <w:p w:rsidR="00BD2815" w:rsidRDefault="00136B90" w:rsidP="001A28B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b/>
          <w:bCs/>
          <w:color w:val="000000"/>
          <w:sz w:val="26"/>
          <w:szCs w:val="32"/>
        </w:rPr>
      </w:pPr>
      <w:r w:rsidRPr="00136B90">
        <w:rPr>
          <w:rFonts w:ascii="Monaco" w:hAnsi="Monaco" w:cs="Monaco"/>
          <w:sz w:val="26"/>
          <w:szCs w:val="32"/>
        </w:rPr>
        <w:t xml:space="preserve">    </w:t>
      </w:r>
      <w:r w:rsidRPr="00136B90">
        <w:rPr>
          <w:rFonts w:ascii="Monaco" w:hAnsi="Monaco" w:cs="Monaco"/>
          <w:color w:val="000000"/>
          <w:sz w:val="26"/>
          <w:szCs w:val="32"/>
        </w:rPr>
        <w:t>socketio</w:t>
      </w:r>
      <w:r w:rsidRPr="00136B90">
        <w:rPr>
          <w:rFonts w:ascii="Monaco" w:hAnsi="Monaco" w:cs="Monaco"/>
          <w:b/>
          <w:bCs/>
          <w:color w:val="CE5C00"/>
          <w:sz w:val="26"/>
          <w:szCs w:val="32"/>
        </w:rPr>
        <w:t>.</w:t>
      </w:r>
      <w:r w:rsidRPr="00136B90">
        <w:rPr>
          <w:rFonts w:ascii="Monaco" w:hAnsi="Monaco" w:cs="Monaco"/>
          <w:color w:val="000000"/>
          <w:sz w:val="26"/>
          <w:szCs w:val="32"/>
        </w:rPr>
        <w:t>emit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(</w:t>
      </w:r>
      <w:r w:rsidRPr="00136B90">
        <w:rPr>
          <w:rFonts w:ascii="Monaco" w:hAnsi="Monaco" w:cs="Monaco"/>
          <w:color w:val="4E9A06"/>
          <w:sz w:val="26"/>
          <w:szCs w:val="32"/>
        </w:rPr>
        <w:t>"update_amounts"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,</w:t>
      </w:r>
      <w:r w:rsidRPr="00136B90">
        <w:rPr>
          <w:rFonts w:ascii="Monaco" w:hAnsi="Monaco" w:cs="Monaco"/>
          <w:sz w:val="26"/>
          <w:szCs w:val="32"/>
        </w:rPr>
        <w:t xml:space="preserve"> </w:t>
      </w:r>
      <w:r w:rsidRPr="00136B90">
        <w:rPr>
          <w:rFonts w:ascii="Monaco" w:hAnsi="Monaco" w:cs="Monaco"/>
          <w:color w:val="000000"/>
          <w:sz w:val="26"/>
          <w:szCs w:val="32"/>
        </w:rPr>
        <w:t>lunch_amount</w:t>
      </w:r>
      <w:r w:rsidRPr="00136B90">
        <w:rPr>
          <w:rFonts w:ascii="Monaco" w:hAnsi="Monaco" w:cs="Monaco"/>
          <w:b/>
          <w:bCs/>
          <w:color w:val="000000"/>
          <w:sz w:val="26"/>
          <w:szCs w:val="32"/>
        </w:rPr>
        <w:t>)</w:t>
      </w:r>
    </w:p>
    <w:p w:rsidR="005E1A81" w:rsidRDefault="005E1A81" w:rsidP="005E1A81">
      <w:r>
        <w:t>Funkce pro vydání oběda odečte žákův oběd od celkového počtu a odešle na stránku k zobrazení.</w:t>
      </w:r>
    </w:p>
    <w:p w:rsidR="00505CC9" w:rsidRDefault="00505CC9" w:rsidP="00505CC9">
      <w:pPr>
        <w:pStyle w:val="Nadpis1"/>
      </w:pPr>
      <w:bookmarkStart w:id="13" w:name="_Toc4705721"/>
      <w:r>
        <w:lastRenderedPageBreak/>
        <w:t>Server</w:t>
      </w:r>
      <w:bookmarkEnd w:id="13"/>
    </w:p>
    <w:p w:rsidR="00D10FD2" w:rsidRDefault="00D10FD2" w:rsidP="00D10FD2">
      <w:pPr>
        <w:pStyle w:val="Nadpis2"/>
      </w:pPr>
      <w:bookmarkStart w:id="14" w:name="_Toc4705722"/>
      <w:r>
        <w:t>Obecná funkčnost</w:t>
      </w:r>
      <w:bookmarkEnd w:id="14"/>
    </w:p>
    <w:p w:rsidR="00D10FD2" w:rsidRDefault="00D10FD2" w:rsidP="00D10FD2">
      <w:r>
        <w:t>Server je hlavní zařízení systému. Obsluhuje čtečku karet, komunikuje s databází a kontroluje rozvrhy. Jedná se o program v jazyce Python jehož základem je knihovna Flask. Základní knihovnu už jsem popsal v předešlé kapitole, zaměřím se tedy na interní funkce serveru, které klient nevidí.</w:t>
      </w:r>
    </w:p>
    <w:p w:rsidR="00D10FD2" w:rsidRDefault="00D10FD2" w:rsidP="00D10FD2">
      <w:pPr>
        <w:pStyle w:val="Nadpis2"/>
      </w:pPr>
      <w:bookmarkStart w:id="15" w:name="_Toc4705723"/>
      <w:r>
        <w:t>Čtení karet</w:t>
      </w:r>
      <w:bookmarkEnd w:id="15"/>
    </w:p>
    <w:p w:rsidR="00F32AA7" w:rsidRDefault="00F32AA7" w:rsidP="00F32AA7">
      <w:r>
        <w:t xml:space="preserve">Čtečka karet komunikuje s PC přes sériový port. Přečte z karty ID a odešle ho se znakem konce řádku. Ke čtení dat z portu používám knihovnu pyserial. </w:t>
      </w:r>
    </w:p>
    <w:p w:rsidR="00F32AA7" w:rsidRDefault="00F32AA7" w:rsidP="00F32AA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color w:val="000000"/>
          <w:sz w:val="28"/>
          <w:szCs w:val="32"/>
        </w:rPr>
      </w:pPr>
      <w:r w:rsidRPr="00F32AA7">
        <w:rPr>
          <w:rFonts w:ascii="Monaco" w:hAnsi="Monaco" w:cs="Monaco"/>
          <w:b/>
          <w:bCs/>
          <w:color w:val="204A87"/>
          <w:sz w:val="28"/>
          <w:szCs w:val="32"/>
        </w:rPr>
        <w:t>import</w:t>
      </w:r>
      <w:r w:rsidRPr="00F32AA7">
        <w:rPr>
          <w:rFonts w:ascii="Monaco" w:hAnsi="Monaco" w:cs="Monaco"/>
          <w:sz w:val="28"/>
          <w:szCs w:val="32"/>
        </w:rPr>
        <w:t xml:space="preserve"> </w:t>
      </w:r>
      <w:r>
        <w:rPr>
          <w:rFonts w:ascii="Monaco" w:hAnsi="Monaco" w:cs="Monaco"/>
          <w:color w:val="000000"/>
          <w:sz w:val="28"/>
          <w:szCs w:val="32"/>
        </w:rPr>
        <w:t>seria</w:t>
      </w:r>
      <w:r w:rsidRPr="00F32AA7">
        <w:rPr>
          <w:rFonts w:ascii="Monaco" w:hAnsi="Monaco" w:cs="Monaco"/>
          <w:color w:val="000000"/>
          <w:sz w:val="28"/>
          <w:szCs w:val="32"/>
        </w:rPr>
        <w:t>l</w:t>
      </w:r>
    </w:p>
    <w:p w:rsidR="00F32AA7" w:rsidRPr="00F32AA7" w:rsidRDefault="00F32AA7" w:rsidP="00F32AA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F32AA7">
        <w:rPr>
          <w:rFonts w:ascii="Monaco" w:hAnsi="Monaco" w:cs="Monaco"/>
          <w:color w:val="000000"/>
          <w:sz w:val="28"/>
          <w:szCs w:val="32"/>
        </w:rPr>
        <w:t>ser</w:t>
      </w:r>
      <w:r w:rsidRPr="00F32AA7">
        <w:rPr>
          <w:rFonts w:ascii="Monaco" w:hAnsi="Monaco" w:cs="Monaco"/>
          <w:sz w:val="28"/>
          <w:szCs w:val="32"/>
        </w:rPr>
        <w:t xml:space="preserve"> </w:t>
      </w:r>
      <w:r w:rsidRPr="00F32AA7">
        <w:rPr>
          <w:rFonts w:ascii="Monaco" w:hAnsi="Monaco" w:cs="Monaco"/>
          <w:b/>
          <w:bCs/>
          <w:color w:val="CE5C00"/>
          <w:sz w:val="28"/>
          <w:szCs w:val="32"/>
        </w:rPr>
        <w:t>=</w:t>
      </w:r>
      <w:r w:rsidRPr="00F32AA7">
        <w:rPr>
          <w:rFonts w:ascii="Monaco" w:hAnsi="Monaco" w:cs="Monaco"/>
          <w:sz w:val="28"/>
          <w:szCs w:val="32"/>
        </w:rPr>
        <w:t xml:space="preserve"> </w:t>
      </w:r>
      <w:r w:rsidRPr="00F32AA7">
        <w:rPr>
          <w:rFonts w:ascii="Monaco" w:hAnsi="Monaco" w:cs="Monaco"/>
          <w:color w:val="000000"/>
          <w:sz w:val="28"/>
          <w:szCs w:val="32"/>
        </w:rPr>
        <w:t>serial</w:t>
      </w:r>
      <w:r w:rsidRPr="00F32AA7">
        <w:rPr>
          <w:rFonts w:ascii="Monaco" w:hAnsi="Monaco" w:cs="Monaco"/>
          <w:b/>
          <w:bCs/>
          <w:color w:val="CE5C00"/>
          <w:sz w:val="28"/>
          <w:szCs w:val="32"/>
        </w:rPr>
        <w:t>.</w:t>
      </w:r>
      <w:r w:rsidRPr="00F32AA7">
        <w:rPr>
          <w:rFonts w:ascii="Monaco" w:hAnsi="Monaco" w:cs="Monaco"/>
          <w:color w:val="000000"/>
          <w:sz w:val="28"/>
          <w:szCs w:val="32"/>
        </w:rPr>
        <w:t>Serial</w:t>
      </w:r>
      <w:r w:rsidRPr="00F32AA7">
        <w:rPr>
          <w:rFonts w:ascii="Monaco" w:hAnsi="Monaco" w:cs="Monaco"/>
          <w:b/>
          <w:bCs/>
          <w:color w:val="000000"/>
          <w:sz w:val="28"/>
          <w:szCs w:val="32"/>
        </w:rPr>
        <w:t>()</w:t>
      </w:r>
    </w:p>
    <w:p w:rsidR="00F32AA7" w:rsidRPr="00F32AA7" w:rsidRDefault="00F32AA7" w:rsidP="00F32AA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F32AA7">
        <w:rPr>
          <w:rFonts w:ascii="Monaco" w:hAnsi="Monaco" w:cs="Monaco"/>
          <w:color w:val="000000"/>
          <w:sz w:val="28"/>
          <w:szCs w:val="32"/>
        </w:rPr>
        <w:t>ser</w:t>
      </w:r>
      <w:r w:rsidRPr="00F32AA7">
        <w:rPr>
          <w:rFonts w:ascii="Monaco" w:hAnsi="Monaco" w:cs="Monaco"/>
          <w:b/>
          <w:bCs/>
          <w:color w:val="CE5C00"/>
          <w:sz w:val="28"/>
          <w:szCs w:val="32"/>
        </w:rPr>
        <w:t>.</w:t>
      </w:r>
      <w:r w:rsidRPr="00F32AA7">
        <w:rPr>
          <w:rFonts w:ascii="Monaco" w:hAnsi="Monaco" w:cs="Monaco"/>
          <w:color w:val="000000"/>
          <w:sz w:val="28"/>
          <w:szCs w:val="32"/>
        </w:rPr>
        <w:t>baudrate</w:t>
      </w:r>
      <w:r w:rsidRPr="00F32AA7">
        <w:rPr>
          <w:rFonts w:ascii="Monaco" w:hAnsi="Monaco" w:cs="Monaco"/>
          <w:sz w:val="28"/>
          <w:szCs w:val="32"/>
        </w:rPr>
        <w:t xml:space="preserve"> </w:t>
      </w:r>
      <w:r w:rsidRPr="00F32AA7">
        <w:rPr>
          <w:rFonts w:ascii="Monaco" w:hAnsi="Monaco" w:cs="Monaco"/>
          <w:b/>
          <w:bCs/>
          <w:color w:val="CE5C00"/>
          <w:sz w:val="28"/>
          <w:szCs w:val="32"/>
        </w:rPr>
        <w:t>=</w:t>
      </w:r>
      <w:r w:rsidRPr="00F32AA7">
        <w:rPr>
          <w:rFonts w:ascii="Monaco" w:hAnsi="Monaco" w:cs="Monaco"/>
          <w:sz w:val="28"/>
          <w:szCs w:val="32"/>
        </w:rPr>
        <w:t xml:space="preserve"> </w:t>
      </w:r>
      <w:r w:rsidRPr="00F32AA7">
        <w:rPr>
          <w:rFonts w:ascii="Monaco" w:hAnsi="Monaco" w:cs="Monaco"/>
          <w:b/>
          <w:bCs/>
          <w:color w:val="0000CF"/>
          <w:sz w:val="28"/>
          <w:szCs w:val="32"/>
        </w:rPr>
        <w:t>9600</w:t>
      </w:r>
    </w:p>
    <w:p w:rsidR="00F32AA7" w:rsidRDefault="00F32AA7" w:rsidP="00F32AA7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color w:val="4E9A06"/>
          <w:sz w:val="28"/>
          <w:szCs w:val="32"/>
        </w:rPr>
      </w:pPr>
      <w:r w:rsidRPr="00F32AA7">
        <w:rPr>
          <w:rFonts w:ascii="Monaco" w:hAnsi="Monaco" w:cs="Monaco"/>
          <w:color w:val="000000"/>
          <w:sz w:val="28"/>
          <w:szCs w:val="32"/>
        </w:rPr>
        <w:t>ser</w:t>
      </w:r>
      <w:r w:rsidRPr="00F32AA7">
        <w:rPr>
          <w:rFonts w:ascii="Monaco" w:hAnsi="Monaco" w:cs="Monaco"/>
          <w:b/>
          <w:bCs/>
          <w:color w:val="CE5C00"/>
          <w:sz w:val="28"/>
          <w:szCs w:val="32"/>
        </w:rPr>
        <w:t>.</w:t>
      </w:r>
      <w:r w:rsidRPr="00F32AA7">
        <w:rPr>
          <w:rFonts w:ascii="Monaco" w:hAnsi="Monaco" w:cs="Monaco"/>
          <w:color w:val="000000"/>
          <w:sz w:val="28"/>
          <w:szCs w:val="32"/>
        </w:rPr>
        <w:t>port</w:t>
      </w:r>
      <w:r w:rsidRPr="00F32AA7">
        <w:rPr>
          <w:rFonts w:ascii="Monaco" w:hAnsi="Monaco" w:cs="Monaco"/>
          <w:sz w:val="28"/>
          <w:szCs w:val="32"/>
        </w:rPr>
        <w:t xml:space="preserve"> </w:t>
      </w:r>
      <w:r w:rsidRPr="00F32AA7">
        <w:rPr>
          <w:rFonts w:ascii="Monaco" w:hAnsi="Monaco" w:cs="Monaco"/>
          <w:b/>
          <w:bCs/>
          <w:color w:val="CE5C00"/>
          <w:sz w:val="28"/>
          <w:szCs w:val="32"/>
        </w:rPr>
        <w:t>=</w:t>
      </w:r>
      <w:r w:rsidRPr="00F32AA7">
        <w:rPr>
          <w:rFonts w:ascii="Monaco" w:hAnsi="Monaco" w:cs="Monaco"/>
          <w:sz w:val="28"/>
          <w:szCs w:val="32"/>
        </w:rPr>
        <w:t xml:space="preserve"> </w:t>
      </w:r>
      <w:r w:rsidRPr="00F32AA7">
        <w:rPr>
          <w:rFonts w:ascii="Monaco" w:hAnsi="Monaco" w:cs="Monaco"/>
          <w:color w:val="4E9A06"/>
          <w:sz w:val="28"/>
          <w:szCs w:val="32"/>
        </w:rPr>
        <w:t>'COM4'</w:t>
      </w:r>
    </w:p>
    <w:p w:rsidR="00F32AA7" w:rsidRDefault="00F32AA7" w:rsidP="00F32AA7">
      <w:r>
        <w:t xml:space="preserve">Takto vypadá prvotní nastavení. Je potřeba nastavit přenosovou rychlost odesílání dat ze čtečky. Také musíme nadefinovat port ke kterému je čtečka připojena. </w:t>
      </w:r>
      <w:r w:rsidR="00113114">
        <w:t>T</w:t>
      </w:r>
      <w:r>
        <w:t>en se liší na</w:t>
      </w:r>
      <w:r w:rsidR="00113114">
        <w:t xml:space="preserve"> různých zařízeních, proto je nutné zkontrolovat jeho správnost.</w:t>
      </w:r>
      <w:r>
        <w:t xml:space="preserve"> </w:t>
      </w:r>
    </w:p>
    <w:p w:rsidR="00113114" w:rsidRPr="00113114" w:rsidRDefault="00113114" w:rsidP="00113114">
      <w:pPr>
        <w:autoSpaceDE w:val="0"/>
        <w:autoSpaceDN w:val="0"/>
        <w:adjustRightInd w:val="0"/>
        <w:spacing w:before="0" w:after="0" w:line="240" w:lineRule="auto"/>
        <w:ind w:right="-993" w:firstLine="0"/>
        <w:jc w:val="left"/>
        <w:rPr>
          <w:rFonts w:ascii="Monaco" w:hAnsi="Monaco" w:cs="Monaco"/>
          <w:sz w:val="28"/>
          <w:szCs w:val="32"/>
        </w:rPr>
      </w:pPr>
      <w:r w:rsidRPr="00113114">
        <w:rPr>
          <w:rFonts w:ascii="Monaco" w:hAnsi="Monaco" w:cs="Monaco"/>
          <w:b/>
          <w:bCs/>
          <w:color w:val="204A87"/>
          <w:sz w:val="28"/>
          <w:szCs w:val="32"/>
        </w:rPr>
        <w:t>def</w:t>
      </w:r>
      <w:r w:rsidRPr="00113114">
        <w:rPr>
          <w:rFonts w:ascii="Monaco" w:hAnsi="Monaco" w:cs="Monaco"/>
          <w:sz w:val="28"/>
          <w:szCs w:val="32"/>
        </w:rPr>
        <w:t xml:space="preserve"> </w:t>
      </w:r>
      <w:r w:rsidRPr="00113114">
        <w:rPr>
          <w:rFonts w:ascii="Monaco" w:hAnsi="Monaco" w:cs="Monaco"/>
          <w:color w:val="000000"/>
          <w:sz w:val="28"/>
          <w:szCs w:val="32"/>
        </w:rPr>
        <w:t>reader_loop</w:t>
      </w:r>
      <w:r w:rsidRPr="00113114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113114">
        <w:rPr>
          <w:rFonts w:ascii="Monaco" w:hAnsi="Monaco" w:cs="Monaco"/>
          <w:color w:val="000000"/>
          <w:sz w:val="28"/>
          <w:szCs w:val="32"/>
        </w:rPr>
        <w:t>lunch_amount</w:t>
      </w:r>
      <w:r w:rsidRPr="00113114">
        <w:rPr>
          <w:rFonts w:ascii="Monaco" w:hAnsi="Monaco" w:cs="Monaco"/>
          <w:b/>
          <w:bCs/>
          <w:color w:val="000000"/>
          <w:sz w:val="28"/>
          <w:szCs w:val="32"/>
        </w:rPr>
        <w:t>):</w:t>
      </w:r>
    </w:p>
    <w:p w:rsidR="00113114" w:rsidRPr="00113114" w:rsidRDefault="00113114" w:rsidP="00113114">
      <w:pPr>
        <w:autoSpaceDE w:val="0"/>
        <w:autoSpaceDN w:val="0"/>
        <w:adjustRightInd w:val="0"/>
        <w:spacing w:before="0" w:after="0" w:line="240" w:lineRule="auto"/>
        <w:ind w:right="-993" w:firstLine="0"/>
        <w:jc w:val="left"/>
        <w:rPr>
          <w:rFonts w:ascii="Monaco" w:hAnsi="Monaco" w:cs="Monaco"/>
          <w:sz w:val="28"/>
          <w:szCs w:val="32"/>
        </w:rPr>
      </w:pPr>
      <w:r w:rsidRPr="00113114">
        <w:rPr>
          <w:rFonts w:ascii="Monaco" w:hAnsi="Monaco" w:cs="Monaco"/>
          <w:sz w:val="28"/>
          <w:szCs w:val="32"/>
        </w:rPr>
        <w:t xml:space="preserve">    </w:t>
      </w:r>
      <w:r w:rsidRPr="00113114">
        <w:rPr>
          <w:rFonts w:ascii="Monaco" w:hAnsi="Monaco" w:cs="Monaco"/>
          <w:color w:val="000000"/>
          <w:sz w:val="28"/>
          <w:szCs w:val="32"/>
        </w:rPr>
        <w:t>ser</w:t>
      </w:r>
      <w:r w:rsidRPr="00113114">
        <w:rPr>
          <w:rFonts w:ascii="Monaco" w:hAnsi="Monaco" w:cs="Monaco"/>
          <w:b/>
          <w:bCs/>
          <w:color w:val="CE5C00"/>
          <w:sz w:val="28"/>
          <w:szCs w:val="32"/>
        </w:rPr>
        <w:t>.</w:t>
      </w:r>
      <w:r w:rsidRPr="00113114">
        <w:rPr>
          <w:rFonts w:ascii="Monaco" w:hAnsi="Monaco" w:cs="Monaco"/>
          <w:color w:val="000000"/>
          <w:sz w:val="28"/>
          <w:szCs w:val="32"/>
        </w:rPr>
        <w:t>open</w:t>
      </w:r>
      <w:r w:rsidRPr="00113114">
        <w:rPr>
          <w:rFonts w:ascii="Monaco" w:hAnsi="Monaco" w:cs="Monaco"/>
          <w:b/>
          <w:bCs/>
          <w:color w:val="000000"/>
          <w:sz w:val="28"/>
          <w:szCs w:val="32"/>
        </w:rPr>
        <w:t>()</w:t>
      </w:r>
    </w:p>
    <w:p w:rsidR="00113114" w:rsidRPr="00113114" w:rsidRDefault="00113114" w:rsidP="00113114">
      <w:pPr>
        <w:autoSpaceDE w:val="0"/>
        <w:autoSpaceDN w:val="0"/>
        <w:adjustRightInd w:val="0"/>
        <w:spacing w:before="0" w:after="0" w:line="240" w:lineRule="auto"/>
        <w:ind w:right="-993" w:firstLine="0"/>
        <w:jc w:val="left"/>
        <w:rPr>
          <w:rFonts w:ascii="Monaco" w:hAnsi="Monaco" w:cs="Monaco"/>
          <w:sz w:val="28"/>
          <w:szCs w:val="32"/>
        </w:rPr>
      </w:pPr>
      <w:r w:rsidRPr="00113114">
        <w:rPr>
          <w:rFonts w:ascii="Monaco" w:hAnsi="Monaco" w:cs="Monaco"/>
          <w:sz w:val="28"/>
          <w:szCs w:val="32"/>
        </w:rPr>
        <w:t xml:space="preserve">    </w:t>
      </w:r>
      <w:r w:rsidRPr="00113114">
        <w:rPr>
          <w:rFonts w:ascii="Monaco" w:hAnsi="Monaco" w:cs="Monaco"/>
          <w:b/>
          <w:bCs/>
          <w:color w:val="204A87"/>
          <w:sz w:val="28"/>
          <w:szCs w:val="32"/>
        </w:rPr>
        <w:t>while</w:t>
      </w:r>
      <w:r w:rsidRPr="00113114">
        <w:rPr>
          <w:rFonts w:ascii="Monaco" w:hAnsi="Monaco" w:cs="Monaco"/>
          <w:sz w:val="28"/>
          <w:szCs w:val="32"/>
        </w:rPr>
        <w:t xml:space="preserve"> </w:t>
      </w:r>
      <w:r w:rsidRPr="00113114">
        <w:rPr>
          <w:rFonts w:ascii="Monaco" w:hAnsi="Monaco" w:cs="Monaco"/>
          <w:b/>
          <w:bCs/>
          <w:color w:val="0000CF"/>
          <w:sz w:val="28"/>
          <w:szCs w:val="32"/>
        </w:rPr>
        <w:t>1</w:t>
      </w:r>
      <w:r w:rsidRPr="00113114">
        <w:rPr>
          <w:rFonts w:ascii="Monaco" w:hAnsi="Monaco" w:cs="Monaco"/>
          <w:b/>
          <w:bCs/>
          <w:color w:val="000000"/>
          <w:sz w:val="28"/>
          <w:szCs w:val="32"/>
        </w:rPr>
        <w:t>:</w:t>
      </w:r>
    </w:p>
    <w:p w:rsidR="00113114" w:rsidRPr="00113114" w:rsidRDefault="00113114" w:rsidP="00113114">
      <w:pPr>
        <w:autoSpaceDE w:val="0"/>
        <w:autoSpaceDN w:val="0"/>
        <w:adjustRightInd w:val="0"/>
        <w:spacing w:before="0" w:after="0" w:line="240" w:lineRule="auto"/>
        <w:ind w:right="-993" w:firstLine="0"/>
        <w:jc w:val="left"/>
        <w:rPr>
          <w:rFonts w:ascii="Monaco" w:hAnsi="Monaco" w:cs="Monaco"/>
          <w:sz w:val="28"/>
          <w:szCs w:val="32"/>
        </w:rPr>
      </w:pPr>
      <w:r w:rsidRPr="00113114">
        <w:rPr>
          <w:rFonts w:ascii="Monaco" w:hAnsi="Monaco" w:cs="Monaco"/>
          <w:sz w:val="28"/>
          <w:szCs w:val="32"/>
        </w:rPr>
        <w:t xml:space="preserve">        </w:t>
      </w:r>
      <w:r w:rsidRPr="00113114">
        <w:rPr>
          <w:rFonts w:ascii="Monaco" w:hAnsi="Monaco" w:cs="Monaco"/>
          <w:color w:val="000000"/>
          <w:sz w:val="28"/>
          <w:szCs w:val="32"/>
        </w:rPr>
        <w:t>card_id</w:t>
      </w:r>
      <w:r w:rsidRPr="00113114">
        <w:rPr>
          <w:rFonts w:ascii="Monaco" w:hAnsi="Monaco" w:cs="Monaco"/>
          <w:sz w:val="28"/>
          <w:szCs w:val="32"/>
        </w:rPr>
        <w:t xml:space="preserve"> </w:t>
      </w:r>
      <w:r w:rsidRPr="00113114">
        <w:rPr>
          <w:rFonts w:ascii="Monaco" w:hAnsi="Monaco" w:cs="Monaco"/>
          <w:b/>
          <w:bCs/>
          <w:color w:val="CE5C00"/>
          <w:sz w:val="28"/>
          <w:szCs w:val="32"/>
        </w:rPr>
        <w:t>=</w:t>
      </w:r>
      <w:r w:rsidRPr="00113114">
        <w:rPr>
          <w:rFonts w:ascii="Monaco" w:hAnsi="Monaco" w:cs="Monaco"/>
          <w:sz w:val="28"/>
          <w:szCs w:val="32"/>
        </w:rPr>
        <w:t xml:space="preserve"> </w:t>
      </w:r>
      <w:r w:rsidRPr="00113114">
        <w:rPr>
          <w:rFonts w:ascii="Monaco" w:hAnsi="Monaco" w:cs="Monaco"/>
          <w:color w:val="000000"/>
          <w:sz w:val="28"/>
          <w:szCs w:val="32"/>
        </w:rPr>
        <w:t>ser</w:t>
      </w:r>
      <w:r w:rsidRPr="00113114">
        <w:rPr>
          <w:rFonts w:ascii="Monaco" w:hAnsi="Monaco" w:cs="Monaco"/>
          <w:b/>
          <w:bCs/>
          <w:color w:val="CE5C00"/>
          <w:sz w:val="28"/>
          <w:szCs w:val="32"/>
        </w:rPr>
        <w:t>.</w:t>
      </w:r>
      <w:r w:rsidRPr="00113114">
        <w:rPr>
          <w:rFonts w:ascii="Monaco" w:hAnsi="Monaco" w:cs="Monaco"/>
          <w:color w:val="000000"/>
          <w:sz w:val="28"/>
          <w:szCs w:val="32"/>
        </w:rPr>
        <w:t>readline</w:t>
      </w:r>
      <w:r w:rsidRPr="00113114">
        <w:rPr>
          <w:rFonts w:ascii="Monaco" w:hAnsi="Monaco" w:cs="Monaco"/>
          <w:b/>
          <w:bCs/>
          <w:color w:val="000000"/>
          <w:sz w:val="28"/>
          <w:szCs w:val="32"/>
        </w:rPr>
        <w:t>()</w:t>
      </w:r>
      <w:r w:rsidRPr="00113114">
        <w:rPr>
          <w:rFonts w:ascii="Monaco" w:hAnsi="Monaco" w:cs="Monaco"/>
          <w:b/>
          <w:bCs/>
          <w:color w:val="CE5C00"/>
          <w:sz w:val="28"/>
          <w:szCs w:val="32"/>
        </w:rPr>
        <w:t>.</w:t>
      </w:r>
      <w:r w:rsidRPr="00113114">
        <w:rPr>
          <w:rFonts w:ascii="Monaco" w:hAnsi="Monaco" w:cs="Monaco"/>
          <w:color w:val="000000"/>
          <w:sz w:val="28"/>
          <w:szCs w:val="32"/>
        </w:rPr>
        <w:t>strip</w:t>
      </w:r>
      <w:r w:rsidRPr="00113114">
        <w:rPr>
          <w:rFonts w:ascii="Monaco" w:hAnsi="Monaco" w:cs="Monaco"/>
          <w:b/>
          <w:bCs/>
          <w:color w:val="000000"/>
          <w:sz w:val="28"/>
          <w:szCs w:val="32"/>
        </w:rPr>
        <w:t>()</w:t>
      </w:r>
    </w:p>
    <w:p w:rsidR="00113114" w:rsidRPr="00113114" w:rsidRDefault="00113114" w:rsidP="00113114">
      <w:pPr>
        <w:autoSpaceDE w:val="0"/>
        <w:autoSpaceDN w:val="0"/>
        <w:adjustRightInd w:val="0"/>
        <w:spacing w:before="0" w:after="0" w:line="240" w:lineRule="auto"/>
        <w:ind w:right="-993" w:firstLine="0"/>
        <w:jc w:val="left"/>
        <w:rPr>
          <w:rFonts w:ascii="Monaco" w:hAnsi="Monaco" w:cs="Monaco"/>
          <w:sz w:val="28"/>
          <w:szCs w:val="32"/>
        </w:rPr>
      </w:pPr>
      <w:r w:rsidRPr="00113114">
        <w:rPr>
          <w:rFonts w:ascii="Monaco" w:hAnsi="Monaco" w:cs="Monaco"/>
          <w:sz w:val="28"/>
          <w:szCs w:val="32"/>
        </w:rPr>
        <w:t xml:space="preserve">        </w:t>
      </w:r>
      <w:r w:rsidRPr="00113114">
        <w:rPr>
          <w:rFonts w:ascii="Monaco" w:hAnsi="Monaco" w:cs="Monaco"/>
          <w:color w:val="000000"/>
          <w:sz w:val="28"/>
          <w:szCs w:val="32"/>
        </w:rPr>
        <w:t>card_id</w:t>
      </w:r>
      <w:r w:rsidRPr="00113114">
        <w:rPr>
          <w:rFonts w:ascii="Monaco" w:hAnsi="Monaco" w:cs="Monaco"/>
          <w:sz w:val="28"/>
          <w:szCs w:val="32"/>
        </w:rPr>
        <w:t xml:space="preserve"> </w:t>
      </w:r>
      <w:r w:rsidRPr="00113114">
        <w:rPr>
          <w:rFonts w:ascii="Monaco" w:hAnsi="Monaco" w:cs="Monaco"/>
          <w:b/>
          <w:bCs/>
          <w:color w:val="CE5C00"/>
          <w:sz w:val="28"/>
          <w:szCs w:val="32"/>
        </w:rPr>
        <w:t>=</w:t>
      </w:r>
      <w:r w:rsidRPr="00113114">
        <w:rPr>
          <w:rFonts w:ascii="Monaco" w:hAnsi="Monaco" w:cs="Monaco"/>
          <w:sz w:val="28"/>
          <w:szCs w:val="32"/>
        </w:rPr>
        <w:t xml:space="preserve"> </w:t>
      </w:r>
      <w:r w:rsidRPr="00113114">
        <w:rPr>
          <w:rFonts w:ascii="Monaco" w:hAnsi="Monaco" w:cs="Monaco"/>
          <w:color w:val="204A87"/>
          <w:sz w:val="28"/>
          <w:szCs w:val="32"/>
        </w:rPr>
        <w:t>str</w:t>
      </w:r>
      <w:r w:rsidRPr="00113114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113114">
        <w:rPr>
          <w:rFonts w:ascii="Monaco" w:hAnsi="Monaco" w:cs="Monaco"/>
          <w:color w:val="000000"/>
          <w:sz w:val="28"/>
          <w:szCs w:val="32"/>
        </w:rPr>
        <w:t>card_id</w:t>
      </w:r>
      <w:r w:rsidRPr="00113114">
        <w:rPr>
          <w:rFonts w:ascii="Monaco" w:hAnsi="Monaco" w:cs="Monaco"/>
          <w:b/>
          <w:bCs/>
          <w:color w:val="000000"/>
          <w:sz w:val="28"/>
          <w:szCs w:val="32"/>
        </w:rPr>
        <w:t>,</w:t>
      </w:r>
      <w:r w:rsidRPr="00113114">
        <w:rPr>
          <w:rFonts w:ascii="Monaco" w:hAnsi="Monaco" w:cs="Monaco"/>
          <w:sz w:val="28"/>
          <w:szCs w:val="32"/>
        </w:rPr>
        <w:t xml:space="preserve"> </w:t>
      </w:r>
      <w:r w:rsidRPr="00113114">
        <w:rPr>
          <w:rFonts w:ascii="Monaco" w:hAnsi="Monaco" w:cs="Monaco"/>
          <w:color w:val="4E9A06"/>
          <w:sz w:val="28"/>
          <w:szCs w:val="32"/>
        </w:rPr>
        <w:t>'utf-8'</w:t>
      </w:r>
      <w:r w:rsidRPr="00113114">
        <w:rPr>
          <w:rFonts w:ascii="Monaco" w:hAnsi="Monaco" w:cs="Monaco"/>
          <w:b/>
          <w:bCs/>
          <w:color w:val="000000"/>
          <w:sz w:val="28"/>
          <w:szCs w:val="32"/>
        </w:rPr>
        <w:t>)</w:t>
      </w:r>
    </w:p>
    <w:p w:rsidR="00113114" w:rsidRPr="00113114" w:rsidRDefault="00113114" w:rsidP="00113114">
      <w:pPr>
        <w:autoSpaceDE w:val="0"/>
        <w:autoSpaceDN w:val="0"/>
        <w:adjustRightInd w:val="0"/>
        <w:spacing w:before="0" w:after="0" w:line="240" w:lineRule="auto"/>
        <w:ind w:right="-993" w:firstLine="0"/>
        <w:jc w:val="left"/>
        <w:rPr>
          <w:rFonts w:ascii="Monaco" w:hAnsi="Monaco" w:cs="Monaco"/>
          <w:sz w:val="28"/>
          <w:szCs w:val="32"/>
        </w:rPr>
      </w:pPr>
      <w:r w:rsidRPr="00113114">
        <w:rPr>
          <w:rFonts w:ascii="Monaco" w:hAnsi="Monaco" w:cs="Monaco"/>
          <w:sz w:val="28"/>
          <w:szCs w:val="32"/>
        </w:rPr>
        <w:t xml:space="preserve">        </w:t>
      </w:r>
      <w:r w:rsidRPr="00113114">
        <w:rPr>
          <w:rFonts w:ascii="Monaco" w:hAnsi="Monaco" w:cs="Monaco"/>
          <w:b/>
          <w:bCs/>
          <w:color w:val="204A87"/>
          <w:sz w:val="28"/>
          <w:szCs w:val="32"/>
        </w:rPr>
        <w:t>print</w:t>
      </w:r>
      <w:r w:rsidRPr="00113114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113114">
        <w:rPr>
          <w:rFonts w:ascii="Monaco" w:hAnsi="Monaco" w:cs="Monaco"/>
          <w:color w:val="000000"/>
          <w:sz w:val="28"/>
          <w:szCs w:val="32"/>
        </w:rPr>
        <w:t>card_id</w:t>
      </w:r>
      <w:r w:rsidRPr="00113114">
        <w:rPr>
          <w:rFonts w:ascii="Monaco" w:hAnsi="Monaco" w:cs="Monaco"/>
          <w:b/>
          <w:bCs/>
          <w:color w:val="000000"/>
          <w:sz w:val="28"/>
          <w:szCs w:val="32"/>
        </w:rPr>
        <w:t>)</w:t>
      </w:r>
    </w:p>
    <w:p w:rsidR="00113114" w:rsidRPr="00113114" w:rsidRDefault="00113114" w:rsidP="00113114">
      <w:pPr>
        <w:autoSpaceDE w:val="0"/>
        <w:autoSpaceDN w:val="0"/>
        <w:adjustRightInd w:val="0"/>
        <w:spacing w:before="0" w:after="0" w:line="240" w:lineRule="auto"/>
        <w:ind w:right="-993" w:firstLine="0"/>
        <w:jc w:val="left"/>
        <w:rPr>
          <w:rFonts w:ascii="Monaco" w:hAnsi="Monaco" w:cs="Monaco"/>
          <w:sz w:val="28"/>
          <w:szCs w:val="32"/>
        </w:rPr>
      </w:pPr>
      <w:r w:rsidRPr="00113114">
        <w:rPr>
          <w:rFonts w:ascii="Monaco" w:hAnsi="Monaco" w:cs="Monaco"/>
          <w:sz w:val="28"/>
          <w:szCs w:val="32"/>
        </w:rPr>
        <w:t xml:space="preserve">        </w:t>
      </w:r>
      <w:r w:rsidRPr="00113114">
        <w:rPr>
          <w:rFonts w:ascii="Monaco" w:hAnsi="Monaco" w:cs="Monaco"/>
          <w:b/>
          <w:bCs/>
          <w:color w:val="204A87"/>
          <w:sz w:val="28"/>
          <w:szCs w:val="32"/>
        </w:rPr>
        <w:t>if</w:t>
      </w:r>
      <w:r w:rsidRPr="00113114">
        <w:rPr>
          <w:rFonts w:ascii="Monaco" w:hAnsi="Monaco" w:cs="Monaco"/>
          <w:sz w:val="28"/>
          <w:szCs w:val="32"/>
        </w:rPr>
        <w:t xml:space="preserve"> </w:t>
      </w:r>
      <w:r w:rsidRPr="00113114">
        <w:rPr>
          <w:rFonts w:ascii="Monaco" w:hAnsi="Monaco" w:cs="Monaco"/>
          <w:color w:val="000000"/>
          <w:sz w:val="28"/>
          <w:szCs w:val="32"/>
        </w:rPr>
        <w:t>card_id</w:t>
      </w:r>
      <w:r w:rsidRPr="00113114">
        <w:rPr>
          <w:rFonts w:ascii="Monaco" w:hAnsi="Monaco" w:cs="Monaco"/>
          <w:b/>
          <w:bCs/>
          <w:color w:val="000000"/>
          <w:sz w:val="28"/>
          <w:szCs w:val="32"/>
        </w:rPr>
        <w:t>:</w:t>
      </w:r>
    </w:p>
    <w:p w:rsidR="00113114" w:rsidRPr="00113114" w:rsidRDefault="00113114" w:rsidP="00113114">
      <w:pPr>
        <w:autoSpaceDE w:val="0"/>
        <w:autoSpaceDN w:val="0"/>
        <w:adjustRightInd w:val="0"/>
        <w:spacing w:before="0" w:after="0" w:line="240" w:lineRule="auto"/>
        <w:ind w:right="-993" w:firstLine="0"/>
        <w:jc w:val="left"/>
        <w:rPr>
          <w:rFonts w:ascii="Monaco" w:hAnsi="Monaco" w:cs="Monaco"/>
          <w:sz w:val="28"/>
          <w:szCs w:val="32"/>
        </w:rPr>
      </w:pPr>
      <w:r w:rsidRPr="00113114">
        <w:rPr>
          <w:rFonts w:ascii="Monaco" w:hAnsi="Monaco" w:cs="Monaco"/>
          <w:sz w:val="28"/>
          <w:szCs w:val="32"/>
        </w:rPr>
        <w:t xml:space="preserve">            </w:t>
      </w:r>
      <w:r w:rsidRPr="00113114">
        <w:rPr>
          <w:rFonts w:ascii="Monaco" w:hAnsi="Monaco" w:cs="Monaco"/>
          <w:color w:val="000000"/>
          <w:sz w:val="28"/>
          <w:szCs w:val="32"/>
        </w:rPr>
        <w:t>consumer</w:t>
      </w:r>
      <w:r w:rsidRPr="00113114">
        <w:rPr>
          <w:rFonts w:ascii="Monaco" w:hAnsi="Monaco" w:cs="Monaco"/>
          <w:sz w:val="28"/>
          <w:szCs w:val="32"/>
        </w:rPr>
        <w:t xml:space="preserve"> </w:t>
      </w:r>
      <w:r w:rsidRPr="00113114">
        <w:rPr>
          <w:rFonts w:ascii="Monaco" w:hAnsi="Monaco" w:cs="Monaco"/>
          <w:b/>
          <w:bCs/>
          <w:color w:val="CE5C00"/>
          <w:sz w:val="28"/>
          <w:szCs w:val="32"/>
        </w:rPr>
        <w:t>=</w:t>
      </w:r>
      <w:r w:rsidRPr="00113114">
        <w:rPr>
          <w:rFonts w:ascii="Monaco" w:hAnsi="Monaco" w:cs="Monaco"/>
          <w:sz w:val="28"/>
          <w:szCs w:val="32"/>
        </w:rPr>
        <w:t xml:space="preserve"> </w:t>
      </w:r>
      <w:r w:rsidRPr="00113114">
        <w:rPr>
          <w:rFonts w:ascii="Monaco" w:hAnsi="Monaco" w:cs="Monaco"/>
          <w:color w:val="000000"/>
          <w:sz w:val="28"/>
          <w:szCs w:val="32"/>
        </w:rPr>
        <w:t>card_swipe</w:t>
      </w:r>
      <w:r w:rsidRPr="00113114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113114">
        <w:rPr>
          <w:rFonts w:ascii="Monaco" w:hAnsi="Monaco" w:cs="Monaco"/>
          <w:color w:val="000000"/>
          <w:sz w:val="28"/>
          <w:szCs w:val="32"/>
        </w:rPr>
        <w:t>card_id</w:t>
      </w:r>
      <w:r w:rsidRPr="00113114">
        <w:rPr>
          <w:rFonts w:ascii="Monaco" w:hAnsi="Monaco" w:cs="Monaco"/>
          <w:b/>
          <w:bCs/>
          <w:color w:val="000000"/>
          <w:sz w:val="28"/>
          <w:szCs w:val="32"/>
        </w:rPr>
        <w:t>)</w:t>
      </w:r>
    </w:p>
    <w:p w:rsidR="00113114" w:rsidRPr="00113114" w:rsidRDefault="00113114" w:rsidP="00113114">
      <w:pPr>
        <w:autoSpaceDE w:val="0"/>
        <w:autoSpaceDN w:val="0"/>
        <w:adjustRightInd w:val="0"/>
        <w:spacing w:before="0" w:after="0" w:line="240" w:lineRule="auto"/>
        <w:ind w:right="-993" w:firstLine="0"/>
        <w:jc w:val="left"/>
        <w:rPr>
          <w:rFonts w:ascii="Monaco" w:hAnsi="Monaco" w:cs="Monaco"/>
          <w:sz w:val="28"/>
          <w:szCs w:val="32"/>
        </w:rPr>
      </w:pPr>
      <w:r w:rsidRPr="00113114">
        <w:rPr>
          <w:rFonts w:ascii="Monaco" w:hAnsi="Monaco" w:cs="Monaco"/>
          <w:sz w:val="28"/>
          <w:szCs w:val="32"/>
        </w:rPr>
        <w:t xml:space="preserve">            </w:t>
      </w:r>
      <w:r w:rsidRPr="00113114">
        <w:rPr>
          <w:rFonts w:ascii="Monaco" w:hAnsi="Monaco" w:cs="Monaco"/>
          <w:b/>
          <w:bCs/>
          <w:color w:val="204A87"/>
          <w:sz w:val="28"/>
          <w:szCs w:val="32"/>
        </w:rPr>
        <w:t>print</w:t>
      </w:r>
      <w:r w:rsidRPr="00113114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113114">
        <w:rPr>
          <w:rFonts w:ascii="Monaco" w:hAnsi="Monaco" w:cs="Monaco"/>
          <w:color w:val="000000"/>
          <w:sz w:val="28"/>
          <w:szCs w:val="32"/>
        </w:rPr>
        <w:t>consumer</w:t>
      </w:r>
      <w:r w:rsidRPr="00113114">
        <w:rPr>
          <w:rFonts w:ascii="Monaco" w:hAnsi="Monaco" w:cs="Monaco"/>
          <w:b/>
          <w:bCs/>
          <w:color w:val="000000"/>
          <w:sz w:val="28"/>
          <w:szCs w:val="32"/>
        </w:rPr>
        <w:t>)</w:t>
      </w:r>
    </w:p>
    <w:p w:rsidR="00113114" w:rsidRPr="00113114" w:rsidRDefault="00113114" w:rsidP="00113114">
      <w:pPr>
        <w:autoSpaceDE w:val="0"/>
        <w:autoSpaceDN w:val="0"/>
        <w:adjustRightInd w:val="0"/>
        <w:spacing w:before="0" w:after="0" w:line="240" w:lineRule="auto"/>
        <w:ind w:right="-993" w:firstLine="0"/>
        <w:jc w:val="left"/>
        <w:rPr>
          <w:rFonts w:ascii="Monaco" w:hAnsi="Monaco" w:cs="Monaco"/>
          <w:sz w:val="28"/>
          <w:szCs w:val="32"/>
        </w:rPr>
      </w:pPr>
      <w:r w:rsidRPr="00113114">
        <w:rPr>
          <w:rFonts w:ascii="Monaco" w:hAnsi="Monaco" w:cs="Monaco"/>
          <w:sz w:val="28"/>
          <w:szCs w:val="32"/>
        </w:rPr>
        <w:t xml:space="preserve">            </w:t>
      </w:r>
      <w:r w:rsidRPr="00113114">
        <w:rPr>
          <w:rFonts w:ascii="Monaco" w:hAnsi="Monaco" w:cs="Monaco"/>
          <w:b/>
          <w:bCs/>
          <w:color w:val="204A87"/>
          <w:sz w:val="28"/>
          <w:szCs w:val="32"/>
        </w:rPr>
        <w:t>if</w:t>
      </w:r>
      <w:r w:rsidRPr="00113114">
        <w:rPr>
          <w:rFonts w:ascii="Monaco" w:hAnsi="Monaco" w:cs="Monaco"/>
          <w:sz w:val="28"/>
          <w:szCs w:val="32"/>
        </w:rPr>
        <w:t xml:space="preserve"> </w:t>
      </w:r>
      <w:r w:rsidRPr="00113114">
        <w:rPr>
          <w:rFonts w:ascii="Monaco" w:hAnsi="Monaco" w:cs="Monaco"/>
          <w:color w:val="000000"/>
          <w:sz w:val="28"/>
          <w:szCs w:val="32"/>
        </w:rPr>
        <w:t>consumer</w:t>
      </w:r>
      <w:r w:rsidRPr="00113114">
        <w:rPr>
          <w:rFonts w:ascii="Monaco" w:hAnsi="Monaco" w:cs="Monaco"/>
          <w:b/>
          <w:bCs/>
          <w:color w:val="000000"/>
          <w:sz w:val="28"/>
          <w:szCs w:val="32"/>
        </w:rPr>
        <w:t>:</w:t>
      </w:r>
    </w:p>
    <w:p w:rsidR="00113114" w:rsidRPr="00113114" w:rsidRDefault="00113114" w:rsidP="00113114">
      <w:pPr>
        <w:autoSpaceDE w:val="0"/>
        <w:autoSpaceDN w:val="0"/>
        <w:adjustRightInd w:val="0"/>
        <w:spacing w:before="0" w:after="0" w:line="240" w:lineRule="auto"/>
        <w:ind w:right="-993" w:firstLine="0"/>
        <w:jc w:val="left"/>
        <w:rPr>
          <w:rFonts w:ascii="Monaco" w:hAnsi="Monaco" w:cs="Monaco"/>
          <w:sz w:val="28"/>
          <w:szCs w:val="32"/>
        </w:rPr>
      </w:pPr>
      <w:r w:rsidRPr="00113114">
        <w:rPr>
          <w:rFonts w:ascii="Monaco" w:hAnsi="Monaco" w:cs="Monaco"/>
          <w:sz w:val="28"/>
          <w:szCs w:val="32"/>
        </w:rPr>
        <w:t xml:space="preserve">                </w:t>
      </w:r>
      <w:r w:rsidRPr="00113114">
        <w:rPr>
          <w:rFonts w:ascii="Monaco" w:hAnsi="Monaco" w:cs="Monaco"/>
          <w:color w:val="000000"/>
          <w:sz w:val="28"/>
          <w:szCs w:val="32"/>
        </w:rPr>
        <w:t>check</w:t>
      </w:r>
      <w:r w:rsidRPr="00113114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113114">
        <w:rPr>
          <w:rFonts w:ascii="Monaco" w:hAnsi="Monaco" w:cs="Monaco"/>
          <w:color w:val="000000"/>
          <w:sz w:val="28"/>
          <w:szCs w:val="32"/>
        </w:rPr>
        <w:t>consumer</w:t>
      </w:r>
      <w:r w:rsidRPr="00113114">
        <w:rPr>
          <w:rFonts w:ascii="Monaco" w:hAnsi="Monaco" w:cs="Monaco"/>
          <w:b/>
          <w:bCs/>
          <w:color w:val="000000"/>
          <w:sz w:val="28"/>
          <w:szCs w:val="32"/>
        </w:rPr>
        <w:t>,</w:t>
      </w:r>
      <w:r w:rsidRPr="00113114">
        <w:rPr>
          <w:rFonts w:ascii="Monaco" w:hAnsi="Monaco" w:cs="Monaco"/>
          <w:sz w:val="28"/>
          <w:szCs w:val="32"/>
        </w:rPr>
        <w:t xml:space="preserve"> </w:t>
      </w:r>
      <w:r w:rsidRPr="00113114">
        <w:rPr>
          <w:rFonts w:ascii="Monaco" w:hAnsi="Monaco" w:cs="Monaco"/>
          <w:color w:val="000000"/>
          <w:sz w:val="28"/>
          <w:szCs w:val="32"/>
        </w:rPr>
        <w:t>card_id</w:t>
      </w:r>
      <w:r w:rsidRPr="00113114">
        <w:rPr>
          <w:rFonts w:ascii="Monaco" w:hAnsi="Monaco" w:cs="Monaco"/>
          <w:b/>
          <w:bCs/>
          <w:color w:val="000000"/>
          <w:sz w:val="28"/>
          <w:szCs w:val="32"/>
        </w:rPr>
        <w:t>,</w:t>
      </w:r>
      <w:r w:rsidRPr="00113114">
        <w:rPr>
          <w:rFonts w:ascii="Monaco" w:hAnsi="Monaco" w:cs="Monaco"/>
          <w:sz w:val="28"/>
          <w:szCs w:val="32"/>
        </w:rPr>
        <w:t xml:space="preserve"> </w:t>
      </w:r>
      <w:r w:rsidRPr="00113114">
        <w:rPr>
          <w:rFonts w:ascii="Monaco" w:hAnsi="Monaco" w:cs="Monaco"/>
          <w:color w:val="000000"/>
          <w:sz w:val="28"/>
          <w:szCs w:val="32"/>
        </w:rPr>
        <w:t>lunch_amount</w:t>
      </w:r>
      <w:r w:rsidRPr="00113114">
        <w:rPr>
          <w:rFonts w:ascii="Monaco" w:hAnsi="Monaco" w:cs="Monaco"/>
          <w:b/>
          <w:bCs/>
          <w:color w:val="000000"/>
          <w:sz w:val="28"/>
          <w:szCs w:val="32"/>
        </w:rPr>
        <w:t>)</w:t>
      </w:r>
    </w:p>
    <w:p w:rsidR="00113114" w:rsidRPr="00113114" w:rsidRDefault="00113114" w:rsidP="00113114">
      <w:pPr>
        <w:autoSpaceDE w:val="0"/>
        <w:autoSpaceDN w:val="0"/>
        <w:adjustRightInd w:val="0"/>
        <w:spacing w:before="0" w:after="0" w:line="240" w:lineRule="auto"/>
        <w:ind w:right="-993" w:firstLine="0"/>
        <w:jc w:val="left"/>
        <w:rPr>
          <w:rFonts w:ascii="Monaco" w:hAnsi="Monaco" w:cs="Monaco"/>
          <w:sz w:val="28"/>
          <w:szCs w:val="32"/>
        </w:rPr>
      </w:pPr>
      <w:r w:rsidRPr="00113114">
        <w:rPr>
          <w:rFonts w:ascii="Monaco" w:hAnsi="Monaco" w:cs="Monaco"/>
          <w:sz w:val="28"/>
          <w:szCs w:val="32"/>
        </w:rPr>
        <w:t xml:space="preserve">            </w:t>
      </w:r>
      <w:r w:rsidRPr="00113114">
        <w:rPr>
          <w:rFonts w:ascii="Monaco" w:hAnsi="Monaco" w:cs="Monaco"/>
          <w:b/>
          <w:bCs/>
          <w:color w:val="204A87"/>
          <w:sz w:val="28"/>
          <w:szCs w:val="32"/>
        </w:rPr>
        <w:t>else</w:t>
      </w:r>
      <w:r w:rsidRPr="00113114">
        <w:rPr>
          <w:rFonts w:ascii="Monaco" w:hAnsi="Monaco" w:cs="Monaco"/>
          <w:b/>
          <w:bCs/>
          <w:color w:val="000000"/>
          <w:sz w:val="28"/>
          <w:szCs w:val="32"/>
        </w:rPr>
        <w:t>:</w:t>
      </w:r>
    </w:p>
    <w:p w:rsidR="00113114" w:rsidRDefault="00113114" w:rsidP="00113114">
      <w:pPr>
        <w:autoSpaceDE w:val="0"/>
        <w:autoSpaceDN w:val="0"/>
        <w:adjustRightInd w:val="0"/>
        <w:spacing w:before="0" w:after="0" w:line="240" w:lineRule="auto"/>
        <w:ind w:right="-993" w:firstLine="0"/>
        <w:jc w:val="left"/>
        <w:rPr>
          <w:rFonts w:ascii="Monaco" w:hAnsi="Monaco" w:cs="Monaco"/>
          <w:b/>
          <w:bCs/>
          <w:color w:val="000000"/>
          <w:sz w:val="28"/>
          <w:szCs w:val="32"/>
        </w:rPr>
      </w:pPr>
      <w:r w:rsidRPr="00113114">
        <w:rPr>
          <w:rFonts w:ascii="Monaco" w:hAnsi="Monaco" w:cs="Monaco"/>
          <w:sz w:val="28"/>
          <w:szCs w:val="32"/>
        </w:rPr>
        <w:t xml:space="preserve">                </w:t>
      </w:r>
      <w:r w:rsidRPr="00113114">
        <w:rPr>
          <w:rFonts w:ascii="Monaco" w:hAnsi="Monaco" w:cs="Monaco"/>
          <w:b/>
          <w:bCs/>
          <w:color w:val="204A87"/>
          <w:sz w:val="28"/>
          <w:szCs w:val="32"/>
        </w:rPr>
        <w:t>print</w:t>
      </w:r>
      <w:r w:rsidRPr="00113114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113114">
        <w:rPr>
          <w:rFonts w:ascii="Monaco" w:hAnsi="Monaco" w:cs="Monaco"/>
          <w:color w:val="4E9A06"/>
          <w:sz w:val="28"/>
          <w:szCs w:val="32"/>
        </w:rPr>
        <w:t>"invalid id"</w:t>
      </w:r>
      <w:r w:rsidRPr="00113114">
        <w:rPr>
          <w:rFonts w:ascii="Monaco" w:hAnsi="Monaco" w:cs="Monaco"/>
          <w:b/>
          <w:bCs/>
          <w:color w:val="000000"/>
          <w:sz w:val="28"/>
          <w:szCs w:val="32"/>
        </w:rPr>
        <w:t>)</w:t>
      </w:r>
    </w:p>
    <w:p w:rsidR="00113114" w:rsidRDefault="00113114" w:rsidP="00113114">
      <w:r>
        <w:t>Z dat přečtených funkcí ser.readline() je nutné ořezat „bílé znaky“ (znak konce řádku, mezery, atd…) pomocí .strip() a převést</w:t>
      </w:r>
      <w:r w:rsidR="003F2687">
        <w:t xml:space="preserve"> je</w:t>
      </w:r>
      <w:r>
        <w:t xml:space="preserve"> na řetězec o stejném kódování, jako jsou uložená v databázi, tedy utf-8. </w:t>
      </w:r>
    </w:p>
    <w:p w:rsidR="00113114" w:rsidRDefault="00B40EDA" w:rsidP="00113114">
      <w:pPr>
        <w:pStyle w:val="Nadpis2"/>
      </w:pPr>
      <w:bookmarkStart w:id="16" w:name="_Toc4705724"/>
      <w:r>
        <w:lastRenderedPageBreak/>
        <w:t>Dělení na vlákna</w:t>
      </w:r>
      <w:bookmarkEnd w:id="16"/>
    </w:p>
    <w:p w:rsidR="00113114" w:rsidRDefault="00113114" w:rsidP="00113114">
      <w:r>
        <w:t>Jelikož funkce ser.readline()</w:t>
      </w:r>
      <w:r w:rsidR="003F2687">
        <w:t xml:space="preserve"> vždy</w:t>
      </w:r>
      <w:r>
        <w:t xml:space="preserve"> </w:t>
      </w:r>
      <w:r w:rsidR="003F2687">
        <w:t>na data čeká,</w:t>
      </w:r>
      <w:r>
        <w:t xml:space="preserve"> </w:t>
      </w:r>
      <w:r w:rsidR="003F2687">
        <w:t>čímž</w:t>
      </w:r>
      <w:r>
        <w:t xml:space="preserve"> by blokovala zbytek programu, je potřeba mít tuto část kódu oddělenou pomocí vláken. Procesová vlákna umožňují</w:t>
      </w:r>
      <w:r w:rsidR="00B40EDA">
        <w:t xml:space="preserve"> provádění několika </w:t>
      </w:r>
      <w:r w:rsidR="0056757E">
        <w:t>akcí</w:t>
      </w:r>
      <w:r w:rsidR="00B40EDA">
        <w:t xml:space="preserve"> paralelně. Toho je většinou využito při vykonávání složitých výpočtů, nebo v tomto případě k obsluze externích zařízení.</w:t>
      </w:r>
    </w:p>
    <w:p w:rsidR="00B40EDA" w:rsidRPr="00B40EDA" w:rsidRDefault="00B40EDA" w:rsidP="00B40ED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B40EDA">
        <w:rPr>
          <w:rFonts w:ascii="Monaco" w:hAnsi="Monaco" w:cs="Monaco"/>
          <w:color w:val="000000"/>
          <w:sz w:val="28"/>
          <w:szCs w:val="32"/>
        </w:rPr>
        <w:t>threading</w:t>
      </w:r>
      <w:r w:rsidRPr="00B40EDA">
        <w:rPr>
          <w:rFonts w:ascii="Monaco" w:hAnsi="Monaco" w:cs="Monaco"/>
          <w:b/>
          <w:bCs/>
          <w:color w:val="CE5C00"/>
          <w:sz w:val="28"/>
          <w:szCs w:val="32"/>
        </w:rPr>
        <w:t>.</w:t>
      </w:r>
      <w:r w:rsidRPr="00B40EDA">
        <w:rPr>
          <w:rFonts w:ascii="Monaco" w:hAnsi="Monaco" w:cs="Monaco"/>
          <w:color w:val="000000"/>
          <w:sz w:val="28"/>
          <w:szCs w:val="32"/>
        </w:rPr>
        <w:t>_start_new_thread</w:t>
      </w:r>
      <w:r w:rsidRPr="00B40EDA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B40EDA">
        <w:rPr>
          <w:rFonts w:ascii="Monaco" w:hAnsi="Monaco" w:cs="Monaco"/>
          <w:color w:val="000000"/>
          <w:sz w:val="28"/>
          <w:szCs w:val="32"/>
        </w:rPr>
        <w:t>reader_loop</w:t>
      </w:r>
      <w:r>
        <w:rPr>
          <w:rFonts w:ascii="Monaco" w:hAnsi="Monaco" w:cs="Monaco"/>
          <w:color w:val="000000"/>
          <w:sz w:val="28"/>
          <w:szCs w:val="32"/>
        </w:rPr>
        <w:t>,()</w:t>
      </w:r>
      <w:r>
        <w:rPr>
          <w:rFonts w:ascii="Monaco" w:hAnsi="Monaco" w:cs="Monaco"/>
          <w:b/>
          <w:bCs/>
          <w:color w:val="000000"/>
          <w:sz w:val="28"/>
          <w:szCs w:val="32"/>
        </w:rPr>
        <w:t>)</w:t>
      </w:r>
    </w:p>
    <w:p w:rsidR="00235DEA" w:rsidRDefault="00B40EDA" w:rsidP="00235DEA">
      <w:r>
        <w:t>Tímto příkazem se vytvoří vlákno, které bude prová</w:t>
      </w:r>
      <w:r w:rsidR="00D70865">
        <w:t>d</w:t>
      </w:r>
      <w:r>
        <w:t>ět funkci reader_loop(). Tato funkce obsahuje nekonečnou smyčku, tudíž vlákno přetrvá až do ukončení programu.</w:t>
      </w:r>
    </w:p>
    <w:p w:rsidR="00235DEA" w:rsidRPr="00113114" w:rsidRDefault="00235DEA" w:rsidP="00235DEA">
      <w:pPr>
        <w:pStyle w:val="Nadpis2"/>
      </w:pPr>
      <w:bookmarkStart w:id="17" w:name="_Toc4705725"/>
      <w:r>
        <w:t>Komunikace s databází</w:t>
      </w:r>
      <w:bookmarkEnd w:id="17"/>
    </w:p>
    <w:p w:rsidR="00222191" w:rsidRDefault="0013394A" w:rsidP="00222191">
      <w:r>
        <w:t>Školní databáze ke které se připojuji je typu MySQL, proto ke komunikaci s ní používám knihovnu mysql-connector. Tato knihovna umožňuje rozsáhlou komunikaci a práci s databází. V tomto projektu ale využívám jen základní dotazy</w:t>
      </w:r>
      <w:r w:rsidR="00222191">
        <w:t>, jelikož pracuji jen s jednou tabulkou, ze které získám informace o žákově obědu na základě ID jeho karty. Do stejné tabulky také zapisuji jestli si žák oběd vyzvedl.</w:t>
      </w:r>
    </w:p>
    <w:p w:rsidR="00222191" w:rsidRDefault="00222191" w:rsidP="00222191">
      <w:r>
        <w:t>Pro vývojové účely jsem si vytvořil miniaturní databázi o stejné struktuře pomocí prostředí MySQL Workbench.</w:t>
      </w:r>
    </w:p>
    <w:p w:rsidR="00222191" w:rsidRPr="00F32AA7" w:rsidRDefault="0052130E" w:rsidP="00222191">
      <w:r>
        <w:rPr>
          <w:noProof/>
        </w:rPr>
        <w:pict>
          <v:shape id="_x0000_s1028" type="#_x0000_t202" style="position:absolute;left:0;text-align:left;margin-left:-21.3pt;margin-top:118.75pt;width:426.3pt;height:.05pt;z-index:251663360" stroked="f">
            <v:textbox style="mso-fit-shape-to-text:t" inset="0,0,0,0">
              <w:txbxContent>
                <w:p w:rsidR="002B42C0" w:rsidRPr="0077547B" w:rsidRDefault="002B42C0" w:rsidP="00222191">
                  <w:pPr>
                    <w:pStyle w:val="Titulek"/>
                    <w:rPr>
                      <w:noProof/>
                    </w:rPr>
                  </w:pPr>
                  <w:bookmarkStart w:id="18" w:name="_Toc4703727"/>
                  <w:r>
                    <w:t xml:space="preserve">Obrázek </w:t>
                  </w:r>
                  <w:fldSimple w:instr=" SEQ Obrázek \* ARABIC ">
                    <w:r w:rsidR="00551367">
                      <w:rPr>
                        <w:noProof/>
                      </w:rPr>
                      <w:t>2</w:t>
                    </w:r>
                  </w:fldSimple>
                  <w:r>
                    <w:t>: Struktura testovací databáze</w:t>
                  </w:r>
                  <w:bookmarkEnd w:id="18"/>
                </w:p>
              </w:txbxContent>
            </v:textbox>
            <w10:wrap type="topAndBottom"/>
          </v:shape>
        </w:pict>
      </w:r>
      <w:r w:rsidR="00222191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-270510</wp:posOffset>
            </wp:positionH>
            <wp:positionV relativeFrom="paragraph">
              <wp:posOffset>79375</wp:posOffset>
            </wp:positionV>
            <wp:extent cx="5414010" cy="1371600"/>
            <wp:effectExtent l="1905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2AA7" w:rsidRDefault="00222191" w:rsidP="00222191">
      <w:r>
        <w:t>Databáze obsahuje osobní číslo žáka ve školním systému, ID jeho karty, jméno, třídu</w:t>
      </w:r>
      <w:r w:rsidR="00957B21">
        <w:t>, číslo objednaného oběda a stav objednávky (1 – připraveno k odebrání, 2 – odebráno/neobjednáno).</w:t>
      </w:r>
    </w:p>
    <w:p w:rsidR="00957B21" w:rsidRDefault="00957B21" w:rsidP="00222191"/>
    <w:p w:rsidR="00957B21" w:rsidRDefault="00957B21" w:rsidP="00222191"/>
    <w:p w:rsidR="00957B21" w:rsidRDefault="00957B21" w:rsidP="00222191"/>
    <w:p w:rsidR="00957B21" w:rsidRDefault="00957B21" w:rsidP="00957B2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32"/>
          <w:szCs w:val="32"/>
        </w:rPr>
      </w:pPr>
      <w:r w:rsidRPr="00957B21">
        <w:rPr>
          <w:rFonts w:ascii="Monaco" w:hAnsi="Monaco" w:cs="Monaco"/>
          <w:b/>
          <w:bCs/>
          <w:color w:val="204A87"/>
          <w:sz w:val="28"/>
          <w:szCs w:val="32"/>
        </w:rPr>
        <w:lastRenderedPageBreak/>
        <w:t>import</w:t>
      </w:r>
      <w:r w:rsidRPr="00957B21">
        <w:rPr>
          <w:rFonts w:ascii="Monaco" w:hAnsi="Monaco" w:cs="Monaco"/>
          <w:sz w:val="28"/>
          <w:szCs w:val="32"/>
        </w:rPr>
        <w:t xml:space="preserve"> </w:t>
      </w:r>
      <w:r w:rsidRPr="00957B21">
        <w:rPr>
          <w:rFonts w:ascii="Monaco" w:hAnsi="Monaco" w:cs="Monaco"/>
          <w:color w:val="000000"/>
          <w:sz w:val="28"/>
          <w:szCs w:val="32"/>
        </w:rPr>
        <w:t>mysql.connector</w:t>
      </w:r>
    </w:p>
    <w:p w:rsidR="00957B21" w:rsidRDefault="00957B21" w:rsidP="00957B2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color w:val="000000"/>
          <w:sz w:val="28"/>
          <w:szCs w:val="32"/>
        </w:rPr>
      </w:pPr>
    </w:p>
    <w:p w:rsidR="00957B21" w:rsidRPr="00957B21" w:rsidRDefault="00957B21" w:rsidP="00957B2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957B21">
        <w:rPr>
          <w:rFonts w:ascii="Monaco" w:hAnsi="Monaco" w:cs="Monaco"/>
          <w:color w:val="000000"/>
          <w:sz w:val="28"/>
          <w:szCs w:val="32"/>
        </w:rPr>
        <w:t>mydb</w:t>
      </w:r>
      <w:r w:rsidRPr="00957B21">
        <w:rPr>
          <w:rFonts w:ascii="Monaco" w:hAnsi="Monaco" w:cs="Monaco"/>
          <w:sz w:val="28"/>
          <w:szCs w:val="32"/>
        </w:rPr>
        <w:t xml:space="preserve"> </w:t>
      </w:r>
      <w:r w:rsidRPr="00957B21">
        <w:rPr>
          <w:rFonts w:ascii="Monaco" w:hAnsi="Monaco" w:cs="Monaco"/>
          <w:b/>
          <w:bCs/>
          <w:color w:val="CE5C00"/>
          <w:sz w:val="28"/>
          <w:szCs w:val="32"/>
        </w:rPr>
        <w:t>=</w:t>
      </w:r>
      <w:r w:rsidRPr="00957B21">
        <w:rPr>
          <w:rFonts w:ascii="Monaco" w:hAnsi="Monaco" w:cs="Monaco"/>
          <w:sz w:val="28"/>
          <w:szCs w:val="32"/>
        </w:rPr>
        <w:t xml:space="preserve"> </w:t>
      </w:r>
      <w:r w:rsidRPr="00957B21">
        <w:rPr>
          <w:rFonts w:ascii="Monaco" w:hAnsi="Monaco" w:cs="Monaco"/>
          <w:color w:val="000000"/>
          <w:sz w:val="28"/>
          <w:szCs w:val="32"/>
        </w:rPr>
        <w:t>mysql</w:t>
      </w:r>
      <w:r w:rsidRPr="00957B21">
        <w:rPr>
          <w:rFonts w:ascii="Monaco" w:hAnsi="Monaco" w:cs="Monaco"/>
          <w:b/>
          <w:bCs/>
          <w:color w:val="CE5C00"/>
          <w:sz w:val="28"/>
          <w:szCs w:val="32"/>
        </w:rPr>
        <w:t>.</w:t>
      </w:r>
      <w:r w:rsidRPr="00957B21">
        <w:rPr>
          <w:rFonts w:ascii="Monaco" w:hAnsi="Monaco" w:cs="Monaco"/>
          <w:color w:val="000000"/>
          <w:sz w:val="28"/>
          <w:szCs w:val="32"/>
        </w:rPr>
        <w:t>connector</w:t>
      </w:r>
      <w:r w:rsidRPr="00957B21">
        <w:rPr>
          <w:rFonts w:ascii="Monaco" w:hAnsi="Monaco" w:cs="Monaco"/>
          <w:b/>
          <w:bCs/>
          <w:color w:val="CE5C00"/>
          <w:sz w:val="28"/>
          <w:szCs w:val="32"/>
        </w:rPr>
        <w:t>.</w:t>
      </w:r>
      <w:r w:rsidRPr="00957B21">
        <w:rPr>
          <w:rFonts w:ascii="Monaco" w:hAnsi="Monaco" w:cs="Monaco"/>
          <w:color w:val="000000"/>
          <w:sz w:val="28"/>
          <w:szCs w:val="32"/>
        </w:rPr>
        <w:t>connect</w:t>
      </w:r>
      <w:r w:rsidRPr="00957B21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957B21">
        <w:rPr>
          <w:rFonts w:ascii="Monaco" w:hAnsi="Monaco" w:cs="Monaco"/>
          <w:color w:val="000000"/>
          <w:sz w:val="28"/>
          <w:szCs w:val="32"/>
        </w:rPr>
        <w:t>host</w:t>
      </w:r>
      <w:r w:rsidRPr="00957B21">
        <w:rPr>
          <w:rFonts w:ascii="Monaco" w:hAnsi="Monaco" w:cs="Monaco"/>
          <w:b/>
          <w:bCs/>
          <w:color w:val="CE5C00"/>
          <w:sz w:val="28"/>
          <w:szCs w:val="32"/>
        </w:rPr>
        <w:t>=</w:t>
      </w:r>
      <w:r w:rsidRPr="00957B21">
        <w:rPr>
          <w:rFonts w:ascii="Monaco" w:hAnsi="Monaco" w:cs="Monaco"/>
          <w:color w:val="4E9A06"/>
          <w:sz w:val="28"/>
          <w:szCs w:val="32"/>
        </w:rPr>
        <w:t>"localhost"</w:t>
      </w:r>
      <w:r w:rsidRPr="00957B21">
        <w:rPr>
          <w:rFonts w:ascii="Monaco" w:hAnsi="Monaco" w:cs="Monaco"/>
          <w:b/>
          <w:bCs/>
          <w:color w:val="000000"/>
          <w:sz w:val="28"/>
          <w:szCs w:val="32"/>
        </w:rPr>
        <w:t>,</w:t>
      </w:r>
    </w:p>
    <w:p w:rsidR="00957B21" w:rsidRPr="00957B21" w:rsidRDefault="00957B21" w:rsidP="00957B2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957B21">
        <w:rPr>
          <w:rFonts w:ascii="Monaco" w:hAnsi="Monaco" w:cs="Monaco"/>
          <w:sz w:val="28"/>
          <w:szCs w:val="32"/>
        </w:rPr>
        <w:t xml:space="preserve">                                </w:t>
      </w:r>
      <w:r w:rsidRPr="00957B21">
        <w:rPr>
          <w:rFonts w:ascii="Monaco" w:hAnsi="Monaco" w:cs="Monaco"/>
          <w:color w:val="000000"/>
          <w:sz w:val="28"/>
          <w:szCs w:val="32"/>
        </w:rPr>
        <w:t>user</w:t>
      </w:r>
      <w:r w:rsidRPr="00957B21">
        <w:rPr>
          <w:rFonts w:ascii="Monaco" w:hAnsi="Monaco" w:cs="Monaco"/>
          <w:b/>
          <w:bCs/>
          <w:color w:val="CE5C00"/>
          <w:sz w:val="28"/>
          <w:szCs w:val="32"/>
        </w:rPr>
        <w:t>=</w:t>
      </w:r>
      <w:r w:rsidRPr="00957B21">
        <w:rPr>
          <w:rFonts w:ascii="Monaco" w:hAnsi="Monaco" w:cs="Monaco"/>
          <w:color w:val="4E9A06"/>
          <w:sz w:val="28"/>
          <w:szCs w:val="32"/>
        </w:rPr>
        <w:t>"root"</w:t>
      </w:r>
      <w:r w:rsidRPr="00957B21">
        <w:rPr>
          <w:rFonts w:ascii="Monaco" w:hAnsi="Monaco" w:cs="Monaco"/>
          <w:b/>
          <w:bCs/>
          <w:color w:val="000000"/>
          <w:sz w:val="28"/>
          <w:szCs w:val="32"/>
        </w:rPr>
        <w:t>,</w:t>
      </w:r>
    </w:p>
    <w:p w:rsidR="00957B21" w:rsidRPr="00957B21" w:rsidRDefault="00957B21" w:rsidP="00957B2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957B21">
        <w:rPr>
          <w:rFonts w:ascii="Monaco" w:hAnsi="Monaco" w:cs="Monaco"/>
          <w:sz w:val="28"/>
          <w:szCs w:val="32"/>
        </w:rPr>
        <w:t xml:space="preserve">                                </w:t>
      </w:r>
      <w:r w:rsidRPr="00957B21">
        <w:rPr>
          <w:rFonts w:ascii="Monaco" w:hAnsi="Monaco" w:cs="Monaco"/>
          <w:color w:val="000000"/>
          <w:sz w:val="28"/>
          <w:szCs w:val="32"/>
        </w:rPr>
        <w:t>passwd</w:t>
      </w:r>
      <w:r w:rsidRPr="00957B21">
        <w:rPr>
          <w:rFonts w:ascii="Monaco" w:hAnsi="Monaco" w:cs="Monaco"/>
          <w:b/>
          <w:bCs/>
          <w:color w:val="CE5C00"/>
          <w:sz w:val="28"/>
          <w:szCs w:val="32"/>
        </w:rPr>
        <w:t>=</w:t>
      </w:r>
      <w:r w:rsidRPr="00957B21">
        <w:rPr>
          <w:rFonts w:ascii="Monaco" w:hAnsi="Monaco" w:cs="Monaco"/>
          <w:color w:val="4E9A06"/>
          <w:sz w:val="28"/>
          <w:szCs w:val="32"/>
        </w:rPr>
        <w:t>"heslo"</w:t>
      </w:r>
      <w:r w:rsidRPr="00957B21">
        <w:rPr>
          <w:rFonts w:ascii="Monaco" w:hAnsi="Monaco" w:cs="Monaco"/>
          <w:b/>
          <w:bCs/>
          <w:color w:val="000000"/>
          <w:sz w:val="28"/>
          <w:szCs w:val="32"/>
        </w:rPr>
        <w:t>,</w:t>
      </w:r>
    </w:p>
    <w:p w:rsidR="00957B21" w:rsidRPr="00957B21" w:rsidRDefault="00957B21" w:rsidP="00957B2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957B21">
        <w:rPr>
          <w:rFonts w:ascii="Monaco" w:hAnsi="Monaco" w:cs="Monaco"/>
          <w:sz w:val="28"/>
          <w:szCs w:val="32"/>
        </w:rPr>
        <w:t xml:space="preserve">                                </w:t>
      </w:r>
      <w:r w:rsidRPr="00957B21">
        <w:rPr>
          <w:rFonts w:ascii="Monaco" w:hAnsi="Monaco" w:cs="Monaco"/>
          <w:color w:val="000000"/>
          <w:sz w:val="28"/>
          <w:szCs w:val="32"/>
        </w:rPr>
        <w:t>db</w:t>
      </w:r>
      <w:r w:rsidRPr="00957B21">
        <w:rPr>
          <w:rFonts w:ascii="Monaco" w:hAnsi="Monaco" w:cs="Monaco"/>
          <w:b/>
          <w:bCs/>
          <w:color w:val="CE5C00"/>
          <w:sz w:val="28"/>
          <w:szCs w:val="32"/>
        </w:rPr>
        <w:t>=</w:t>
      </w:r>
      <w:r w:rsidRPr="00957B21">
        <w:rPr>
          <w:rFonts w:ascii="Monaco" w:hAnsi="Monaco" w:cs="Monaco"/>
          <w:color w:val="4E9A06"/>
          <w:sz w:val="28"/>
          <w:szCs w:val="32"/>
        </w:rPr>
        <w:t>"obedy_test"</w:t>
      </w:r>
      <w:r w:rsidRPr="00957B21">
        <w:rPr>
          <w:rFonts w:ascii="Monaco" w:hAnsi="Monaco" w:cs="Monaco"/>
          <w:b/>
          <w:bCs/>
          <w:color w:val="000000"/>
          <w:sz w:val="28"/>
          <w:szCs w:val="32"/>
        </w:rPr>
        <w:t>)</w:t>
      </w:r>
    </w:p>
    <w:p w:rsidR="00957B21" w:rsidRPr="00957B21" w:rsidRDefault="00957B21" w:rsidP="00957B2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957B21">
        <w:rPr>
          <w:rFonts w:ascii="Monaco" w:hAnsi="Monaco" w:cs="Monaco"/>
          <w:color w:val="000000"/>
          <w:sz w:val="28"/>
          <w:szCs w:val="32"/>
        </w:rPr>
        <w:t>cursor</w:t>
      </w:r>
      <w:r w:rsidRPr="00957B21">
        <w:rPr>
          <w:rFonts w:ascii="Monaco" w:hAnsi="Monaco" w:cs="Monaco"/>
          <w:sz w:val="28"/>
          <w:szCs w:val="32"/>
        </w:rPr>
        <w:t xml:space="preserve"> </w:t>
      </w:r>
      <w:r w:rsidRPr="00957B21">
        <w:rPr>
          <w:rFonts w:ascii="Monaco" w:hAnsi="Monaco" w:cs="Monaco"/>
          <w:b/>
          <w:bCs/>
          <w:color w:val="CE5C00"/>
          <w:sz w:val="28"/>
          <w:szCs w:val="32"/>
        </w:rPr>
        <w:t>=</w:t>
      </w:r>
      <w:r w:rsidRPr="00957B21">
        <w:rPr>
          <w:rFonts w:ascii="Monaco" w:hAnsi="Monaco" w:cs="Monaco"/>
          <w:sz w:val="28"/>
          <w:szCs w:val="32"/>
        </w:rPr>
        <w:t xml:space="preserve"> </w:t>
      </w:r>
      <w:r w:rsidRPr="00957B21">
        <w:rPr>
          <w:rFonts w:ascii="Monaco" w:hAnsi="Monaco" w:cs="Monaco"/>
          <w:color w:val="000000"/>
          <w:sz w:val="28"/>
          <w:szCs w:val="32"/>
        </w:rPr>
        <w:t>mydb</w:t>
      </w:r>
      <w:r w:rsidRPr="00957B21">
        <w:rPr>
          <w:rFonts w:ascii="Monaco" w:hAnsi="Monaco" w:cs="Monaco"/>
          <w:b/>
          <w:bCs/>
          <w:color w:val="CE5C00"/>
          <w:sz w:val="28"/>
          <w:szCs w:val="32"/>
        </w:rPr>
        <w:t>.</w:t>
      </w:r>
      <w:r w:rsidRPr="00957B21">
        <w:rPr>
          <w:rFonts w:ascii="Monaco" w:hAnsi="Monaco" w:cs="Monaco"/>
          <w:color w:val="000000"/>
          <w:sz w:val="28"/>
          <w:szCs w:val="32"/>
        </w:rPr>
        <w:t>cursor</w:t>
      </w:r>
      <w:r w:rsidRPr="00957B21">
        <w:rPr>
          <w:rFonts w:ascii="Monaco" w:hAnsi="Monaco" w:cs="Monaco"/>
          <w:b/>
          <w:bCs/>
          <w:color w:val="000000"/>
          <w:sz w:val="28"/>
          <w:szCs w:val="32"/>
        </w:rPr>
        <w:t>()</w:t>
      </w:r>
    </w:p>
    <w:p w:rsidR="00957B21" w:rsidRDefault="00957B21" w:rsidP="00957B21">
      <w:r>
        <w:t>Po připojení k databázi je nutné vytvořit ukazatel, který pak vykonává dotazy. Ty jsou psány v jazyce SQL. Jeho syntax se většinou píše velkými písmeny.</w:t>
      </w:r>
      <w:r w:rsidR="001554F8">
        <w:t xml:space="preserve"> Funkce cursor.execute(dotaz), dotaz odešle a cursor.fetchall() data příjme. </w:t>
      </w:r>
    </w:p>
    <w:p w:rsidR="00957B21" w:rsidRPr="00957B21" w:rsidRDefault="00957B21" w:rsidP="00957B2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957B21">
        <w:rPr>
          <w:rFonts w:ascii="Monaco" w:hAnsi="Monaco" w:cs="Monaco"/>
          <w:b/>
          <w:bCs/>
          <w:color w:val="204A87"/>
          <w:sz w:val="28"/>
          <w:szCs w:val="32"/>
        </w:rPr>
        <w:t>def</w:t>
      </w:r>
      <w:r w:rsidRPr="00957B21">
        <w:rPr>
          <w:rFonts w:ascii="Monaco" w:hAnsi="Monaco" w:cs="Monaco"/>
          <w:sz w:val="28"/>
          <w:szCs w:val="32"/>
        </w:rPr>
        <w:t xml:space="preserve"> </w:t>
      </w:r>
      <w:r w:rsidRPr="00957B21">
        <w:rPr>
          <w:rFonts w:ascii="Monaco" w:hAnsi="Monaco" w:cs="Monaco"/>
          <w:color w:val="000000"/>
          <w:sz w:val="28"/>
          <w:szCs w:val="32"/>
        </w:rPr>
        <w:t>card_swipe</w:t>
      </w:r>
      <w:r w:rsidRPr="00957B21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957B21">
        <w:rPr>
          <w:rFonts w:ascii="Monaco" w:hAnsi="Monaco" w:cs="Monaco"/>
          <w:color w:val="000000"/>
          <w:sz w:val="28"/>
          <w:szCs w:val="32"/>
        </w:rPr>
        <w:t>card_id</w:t>
      </w:r>
      <w:r w:rsidRPr="00957B21">
        <w:rPr>
          <w:rFonts w:ascii="Monaco" w:hAnsi="Monaco" w:cs="Monaco"/>
          <w:b/>
          <w:bCs/>
          <w:color w:val="000000"/>
          <w:sz w:val="28"/>
          <w:szCs w:val="32"/>
        </w:rPr>
        <w:t>):</w:t>
      </w:r>
    </w:p>
    <w:p w:rsidR="00957B21" w:rsidRPr="00957B21" w:rsidRDefault="00957B21" w:rsidP="00957B2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957B21">
        <w:rPr>
          <w:rFonts w:ascii="Monaco" w:hAnsi="Monaco" w:cs="Monaco"/>
          <w:sz w:val="28"/>
          <w:szCs w:val="32"/>
        </w:rPr>
        <w:t xml:space="preserve">    </w:t>
      </w:r>
      <w:r w:rsidRPr="00957B21">
        <w:rPr>
          <w:rFonts w:ascii="Monaco" w:hAnsi="Monaco" w:cs="Monaco"/>
          <w:color w:val="000000"/>
          <w:sz w:val="28"/>
          <w:szCs w:val="32"/>
        </w:rPr>
        <w:t>cursor</w:t>
      </w:r>
      <w:r w:rsidRPr="00957B21">
        <w:rPr>
          <w:rFonts w:ascii="Monaco" w:hAnsi="Monaco" w:cs="Monaco"/>
          <w:b/>
          <w:bCs/>
          <w:color w:val="CE5C00"/>
          <w:sz w:val="28"/>
          <w:szCs w:val="32"/>
        </w:rPr>
        <w:t>.</w:t>
      </w:r>
      <w:r w:rsidRPr="00957B21">
        <w:rPr>
          <w:rFonts w:ascii="Monaco" w:hAnsi="Monaco" w:cs="Monaco"/>
          <w:color w:val="000000"/>
          <w:sz w:val="28"/>
          <w:szCs w:val="32"/>
        </w:rPr>
        <w:t>execute</w:t>
      </w:r>
      <w:r w:rsidRPr="00957B21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957B21">
        <w:rPr>
          <w:rFonts w:ascii="Monaco" w:hAnsi="Monaco" w:cs="Monaco"/>
          <w:color w:val="4E9A06"/>
          <w:sz w:val="28"/>
          <w:szCs w:val="32"/>
        </w:rPr>
        <w:t>"SELECT * FROM OBEDY WHERE karta=%s"</w:t>
      </w:r>
      <w:r w:rsidRPr="00957B21">
        <w:rPr>
          <w:rFonts w:ascii="Monaco" w:hAnsi="Monaco" w:cs="Monaco"/>
          <w:b/>
          <w:bCs/>
          <w:color w:val="000000"/>
          <w:sz w:val="28"/>
          <w:szCs w:val="32"/>
        </w:rPr>
        <w:t>,</w:t>
      </w:r>
      <w:r w:rsidRPr="00957B21">
        <w:rPr>
          <w:rFonts w:ascii="Monaco" w:hAnsi="Monaco" w:cs="Monaco"/>
          <w:sz w:val="28"/>
          <w:szCs w:val="32"/>
        </w:rPr>
        <w:t xml:space="preserve"> </w:t>
      </w:r>
      <w:r w:rsidRPr="00957B21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957B21">
        <w:rPr>
          <w:rFonts w:ascii="Monaco" w:hAnsi="Monaco" w:cs="Monaco"/>
          <w:color w:val="000000"/>
          <w:sz w:val="28"/>
          <w:szCs w:val="32"/>
        </w:rPr>
        <w:t>card_id</w:t>
      </w:r>
      <w:r w:rsidRPr="00957B21">
        <w:rPr>
          <w:rFonts w:ascii="Monaco" w:hAnsi="Monaco" w:cs="Monaco"/>
          <w:b/>
          <w:bCs/>
          <w:color w:val="000000"/>
          <w:sz w:val="28"/>
          <w:szCs w:val="32"/>
        </w:rPr>
        <w:t>,))</w:t>
      </w:r>
    </w:p>
    <w:p w:rsidR="00957B21" w:rsidRPr="00957B21" w:rsidRDefault="00957B21" w:rsidP="00957B2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957B21">
        <w:rPr>
          <w:rFonts w:ascii="Monaco" w:hAnsi="Monaco" w:cs="Monaco"/>
          <w:sz w:val="28"/>
          <w:szCs w:val="32"/>
        </w:rPr>
        <w:t xml:space="preserve">    </w:t>
      </w:r>
      <w:r w:rsidRPr="00957B21">
        <w:rPr>
          <w:rFonts w:ascii="Monaco" w:hAnsi="Monaco" w:cs="Monaco"/>
          <w:color w:val="000000"/>
          <w:sz w:val="28"/>
          <w:szCs w:val="32"/>
        </w:rPr>
        <w:t>result</w:t>
      </w:r>
      <w:r w:rsidRPr="00957B21">
        <w:rPr>
          <w:rFonts w:ascii="Monaco" w:hAnsi="Monaco" w:cs="Monaco"/>
          <w:sz w:val="28"/>
          <w:szCs w:val="32"/>
        </w:rPr>
        <w:t xml:space="preserve"> </w:t>
      </w:r>
      <w:r w:rsidRPr="00957B21">
        <w:rPr>
          <w:rFonts w:ascii="Monaco" w:hAnsi="Monaco" w:cs="Monaco"/>
          <w:b/>
          <w:bCs/>
          <w:color w:val="CE5C00"/>
          <w:sz w:val="28"/>
          <w:szCs w:val="32"/>
        </w:rPr>
        <w:t>=</w:t>
      </w:r>
      <w:r w:rsidRPr="00957B21">
        <w:rPr>
          <w:rFonts w:ascii="Monaco" w:hAnsi="Monaco" w:cs="Monaco"/>
          <w:sz w:val="28"/>
          <w:szCs w:val="32"/>
        </w:rPr>
        <w:t xml:space="preserve"> </w:t>
      </w:r>
      <w:r w:rsidRPr="00957B21">
        <w:rPr>
          <w:rFonts w:ascii="Monaco" w:hAnsi="Monaco" w:cs="Monaco"/>
          <w:color w:val="000000"/>
          <w:sz w:val="28"/>
          <w:szCs w:val="32"/>
        </w:rPr>
        <w:t>cursor</w:t>
      </w:r>
      <w:r w:rsidRPr="00957B21">
        <w:rPr>
          <w:rFonts w:ascii="Monaco" w:hAnsi="Monaco" w:cs="Monaco"/>
          <w:b/>
          <w:bCs/>
          <w:color w:val="CE5C00"/>
          <w:sz w:val="28"/>
          <w:szCs w:val="32"/>
        </w:rPr>
        <w:t>.</w:t>
      </w:r>
      <w:r w:rsidRPr="00957B21">
        <w:rPr>
          <w:rFonts w:ascii="Monaco" w:hAnsi="Monaco" w:cs="Monaco"/>
          <w:color w:val="000000"/>
          <w:sz w:val="28"/>
          <w:szCs w:val="32"/>
        </w:rPr>
        <w:t>fetchall</w:t>
      </w:r>
      <w:r w:rsidRPr="00957B21">
        <w:rPr>
          <w:rFonts w:ascii="Monaco" w:hAnsi="Monaco" w:cs="Monaco"/>
          <w:b/>
          <w:bCs/>
          <w:color w:val="000000"/>
          <w:sz w:val="28"/>
          <w:szCs w:val="32"/>
        </w:rPr>
        <w:t>()</w:t>
      </w:r>
    </w:p>
    <w:p w:rsidR="00957B21" w:rsidRPr="00957B21" w:rsidRDefault="00957B21" w:rsidP="00D767FD">
      <w:pPr>
        <w:tabs>
          <w:tab w:val="left" w:pos="709"/>
        </w:tabs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957B21">
        <w:rPr>
          <w:rFonts w:ascii="Monaco" w:hAnsi="Monaco" w:cs="Monaco"/>
          <w:sz w:val="28"/>
          <w:szCs w:val="32"/>
        </w:rPr>
        <w:t xml:space="preserve">    </w:t>
      </w:r>
      <w:r w:rsidRPr="00957B21">
        <w:rPr>
          <w:rFonts w:ascii="Monaco" w:hAnsi="Monaco" w:cs="Monaco"/>
          <w:b/>
          <w:bCs/>
          <w:color w:val="204A87"/>
          <w:sz w:val="28"/>
          <w:szCs w:val="32"/>
        </w:rPr>
        <w:t>print</w:t>
      </w:r>
      <w:r w:rsidRPr="00957B21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957B21">
        <w:rPr>
          <w:rFonts w:ascii="Monaco" w:hAnsi="Monaco" w:cs="Monaco"/>
          <w:color w:val="000000"/>
          <w:sz w:val="28"/>
          <w:szCs w:val="32"/>
        </w:rPr>
        <w:t>result</w:t>
      </w:r>
      <w:r w:rsidRPr="00957B21">
        <w:rPr>
          <w:rFonts w:ascii="Monaco" w:hAnsi="Monaco" w:cs="Monaco"/>
          <w:b/>
          <w:bCs/>
          <w:color w:val="000000"/>
          <w:sz w:val="28"/>
          <w:szCs w:val="32"/>
        </w:rPr>
        <w:t>)</w:t>
      </w:r>
    </w:p>
    <w:p w:rsidR="00957B21" w:rsidRPr="00957B21" w:rsidRDefault="00957B21" w:rsidP="00957B2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957B21">
        <w:rPr>
          <w:rFonts w:ascii="Monaco" w:hAnsi="Monaco" w:cs="Monaco"/>
          <w:sz w:val="28"/>
          <w:szCs w:val="32"/>
        </w:rPr>
        <w:t xml:space="preserve">    </w:t>
      </w:r>
      <w:r w:rsidRPr="00957B21">
        <w:rPr>
          <w:rFonts w:ascii="Monaco" w:hAnsi="Monaco" w:cs="Monaco"/>
          <w:b/>
          <w:bCs/>
          <w:color w:val="204A87"/>
          <w:sz w:val="28"/>
          <w:szCs w:val="32"/>
        </w:rPr>
        <w:t>if</w:t>
      </w:r>
      <w:r w:rsidRPr="00957B21">
        <w:rPr>
          <w:rFonts w:ascii="Monaco" w:hAnsi="Monaco" w:cs="Monaco"/>
          <w:sz w:val="28"/>
          <w:szCs w:val="32"/>
        </w:rPr>
        <w:t xml:space="preserve"> </w:t>
      </w:r>
      <w:r w:rsidRPr="00957B21">
        <w:rPr>
          <w:rFonts w:ascii="Monaco" w:hAnsi="Monaco" w:cs="Monaco"/>
          <w:color w:val="000000"/>
          <w:sz w:val="28"/>
          <w:szCs w:val="32"/>
        </w:rPr>
        <w:t>result</w:t>
      </w:r>
      <w:r w:rsidRPr="00957B21">
        <w:rPr>
          <w:rFonts w:ascii="Monaco" w:hAnsi="Monaco" w:cs="Monaco"/>
          <w:b/>
          <w:bCs/>
          <w:color w:val="000000"/>
          <w:sz w:val="28"/>
          <w:szCs w:val="32"/>
        </w:rPr>
        <w:t>:</w:t>
      </w:r>
    </w:p>
    <w:p w:rsidR="00957B21" w:rsidRPr="00957B21" w:rsidRDefault="00957B21" w:rsidP="00957B2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957B21">
        <w:rPr>
          <w:rFonts w:ascii="Monaco" w:hAnsi="Monaco" w:cs="Monaco"/>
          <w:sz w:val="28"/>
          <w:szCs w:val="32"/>
        </w:rPr>
        <w:t xml:space="preserve">        </w:t>
      </w:r>
      <w:r w:rsidRPr="00957B21">
        <w:rPr>
          <w:rFonts w:ascii="Monaco" w:hAnsi="Monaco" w:cs="Monaco"/>
          <w:b/>
          <w:bCs/>
          <w:color w:val="204A87"/>
          <w:sz w:val="28"/>
          <w:szCs w:val="32"/>
        </w:rPr>
        <w:t>return</w:t>
      </w:r>
      <w:r w:rsidRPr="00957B21">
        <w:rPr>
          <w:rFonts w:ascii="Monaco" w:hAnsi="Monaco" w:cs="Monaco"/>
          <w:sz w:val="28"/>
          <w:szCs w:val="32"/>
        </w:rPr>
        <w:t xml:space="preserve"> </w:t>
      </w:r>
      <w:r w:rsidRPr="00957B21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957B21">
        <w:rPr>
          <w:rFonts w:ascii="Monaco" w:hAnsi="Monaco" w:cs="Monaco"/>
          <w:color w:val="000000"/>
          <w:sz w:val="28"/>
          <w:szCs w:val="32"/>
        </w:rPr>
        <w:t>result</w:t>
      </w:r>
      <w:r w:rsidRPr="00957B21">
        <w:rPr>
          <w:rFonts w:ascii="Monaco" w:hAnsi="Monaco" w:cs="Monaco"/>
          <w:b/>
          <w:bCs/>
          <w:color w:val="000000"/>
          <w:sz w:val="28"/>
          <w:szCs w:val="32"/>
        </w:rPr>
        <w:t>[</w:t>
      </w:r>
      <w:r w:rsidRPr="00957B21">
        <w:rPr>
          <w:rFonts w:ascii="Monaco" w:hAnsi="Monaco" w:cs="Monaco"/>
          <w:b/>
          <w:bCs/>
          <w:color w:val="0000CF"/>
          <w:sz w:val="28"/>
          <w:szCs w:val="32"/>
        </w:rPr>
        <w:t>0</w:t>
      </w:r>
      <w:r w:rsidRPr="00957B21">
        <w:rPr>
          <w:rFonts w:ascii="Monaco" w:hAnsi="Monaco" w:cs="Monaco"/>
          <w:b/>
          <w:bCs/>
          <w:color w:val="000000"/>
          <w:sz w:val="28"/>
          <w:szCs w:val="32"/>
        </w:rPr>
        <w:t>][</w:t>
      </w:r>
      <w:r w:rsidRPr="00957B21">
        <w:rPr>
          <w:rFonts w:ascii="Monaco" w:hAnsi="Monaco" w:cs="Monaco"/>
          <w:b/>
          <w:bCs/>
          <w:color w:val="0000CF"/>
          <w:sz w:val="28"/>
          <w:szCs w:val="32"/>
        </w:rPr>
        <w:t>4</w:t>
      </w:r>
      <w:r w:rsidRPr="00957B21">
        <w:rPr>
          <w:rFonts w:ascii="Monaco" w:hAnsi="Monaco" w:cs="Monaco"/>
          <w:b/>
          <w:bCs/>
          <w:color w:val="000000"/>
          <w:sz w:val="28"/>
          <w:szCs w:val="32"/>
        </w:rPr>
        <w:t>],</w:t>
      </w:r>
      <w:r w:rsidRPr="00957B21">
        <w:rPr>
          <w:rFonts w:ascii="Monaco" w:hAnsi="Monaco" w:cs="Monaco"/>
          <w:sz w:val="28"/>
          <w:szCs w:val="32"/>
        </w:rPr>
        <w:t xml:space="preserve"> </w:t>
      </w:r>
      <w:r w:rsidRPr="00957B21">
        <w:rPr>
          <w:rFonts w:ascii="Monaco" w:hAnsi="Monaco" w:cs="Monaco"/>
          <w:color w:val="000000"/>
          <w:sz w:val="28"/>
          <w:szCs w:val="32"/>
        </w:rPr>
        <w:t>result</w:t>
      </w:r>
      <w:r w:rsidRPr="00957B21">
        <w:rPr>
          <w:rFonts w:ascii="Monaco" w:hAnsi="Monaco" w:cs="Monaco"/>
          <w:b/>
          <w:bCs/>
          <w:color w:val="000000"/>
          <w:sz w:val="28"/>
          <w:szCs w:val="32"/>
        </w:rPr>
        <w:t>[</w:t>
      </w:r>
      <w:r w:rsidRPr="00957B21">
        <w:rPr>
          <w:rFonts w:ascii="Monaco" w:hAnsi="Monaco" w:cs="Monaco"/>
          <w:b/>
          <w:bCs/>
          <w:color w:val="0000CF"/>
          <w:sz w:val="28"/>
          <w:szCs w:val="32"/>
        </w:rPr>
        <w:t>0</w:t>
      </w:r>
      <w:r w:rsidRPr="00957B21">
        <w:rPr>
          <w:rFonts w:ascii="Monaco" w:hAnsi="Monaco" w:cs="Monaco"/>
          <w:b/>
          <w:bCs/>
          <w:color w:val="000000"/>
          <w:sz w:val="28"/>
          <w:szCs w:val="32"/>
        </w:rPr>
        <w:t>][</w:t>
      </w:r>
      <w:r w:rsidRPr="00957B21">
        <w:rPr>
          <w:rFonts w:ascii="Monaco" w:hAnsi="Monaco" w:cs="Monaco"/>
          <w:b/>
          <w:bCs/>
          <w:color w:val="0000CF"/>
          <w:sz w:val="28"/>
          <w:szCs w:val="32"/>
        </w:rPr>
        <w:t>5</w:t>
      </w:r>
      <w:r w:rsidRPr="00957B21">
        <w:rPr>
          <w:rFonts w:ascii="Monaco" w:hAnsi="Monaco" w:cs="Monaco"/>
          <w:b/>
          <w:bCs/>
          <w:color w:val="000000"/>
          <w:sz w:val="28"/>
          <w:szCs w:val="32"/>
        </w:rPr>
        <w:t>],</w:t>
      </w:r>
      <w:r w:rsidRPr="00957B21">
        <w:rPr>
          <w:rFonts w:ascii="Monaco" w:hAnsi="Monaco" w:cs="Monaco"/>
          <w:sz w:val="28"/>
          <w:szCs w:val="32"/>
        </w:rPr>
        <w:t xml:space="preserve"> </w:t>
      </w:r>
      <w:r w:rsidRPr="00957B21">
        <w:rPr>
          <w:rFonts w:ascii="Monaco" w:hAnsi="Monaco" w:cs="Monaco"/>
          <w:color w:val="000000"/>
          <w:sz w:val="28"/>
          <w:szCs w:val="32"/>
        </w:rPr>
        <w:t>result</w:t>
      </w:r>
      <w:r w:rsidRPr="00957B21">
        <w:rPr>
          <w:rFonts w:ascii="Monaco" w:hAnsi="Monaco" w:cs="Monaco"/>
          <w:b/>
          <w:bCs/>
          <w:color w:val="000000"/>
          <w:sz w:val="28"/>
          <w:szCs w:val="32"/>
        </w:rPr>
        <w:t>[</w:t>
      </w:r>
      <w:r w:rsidRPr="00957B21">
        <w:rPr>
          <w:rFonts w:ascii="Monaco" w:hAnsi="Monaco" w:cs="Monaco"/>
          <w:b/>
          <w:bCs/>
          <w:color w:val="0000CF"/>
          <w:sz w:val="28"/>
          <w:szCs w:val="32"/>
        </w:rPr>
        <w:t>0</w:t>
      </w:r>
      <w:r w:rsidRPr="00957B21">
        <w:rPr>
          <w:rFonts w:ascii="Monaco" w:hAnsi="Monaco" w:cs="Monaco"/>
          <w:b/>
          <w:bCs/>
          <w:color w:val="000000"/>
          <w:sz w:val="28"/>
          <w:szCs w:val="32"/>
        </w:rPr>
        <w:t>][</w:t>
      </w:r>
      <w:r w:rsidRPr="00957B21">
        <w:rPr>
          <w:rFonts w:ascii="Monaco" w:hAnsi="Monaco" w:cs="Monaco"/>
          <w:b/>
          <w:bCs/>
          <w:color w:val="0000CF"/>
          <w:sz w:val="28"/>
          <w:szCs w:val="32"/>
        </w:rPr>
        <w:t>6</w:t>
      </w:r>
      <w:r w:rsidRPr="00957B21">
        <w:rPr>
          <w:rFonts w:ascii="Monaco" w:hAnsi="Monaco" w:cs="Monaco"/>
          <w:b/>
          <w:bCs/>
          <w:color w:val="000000"/>
          <w:sz w:val="28"/>
          <w:szCs w:val="32"/>
        </w:rPr>
        <w:t>],</w:t>
      </w:r>
      <w:r w:rsidRPr="00957B21">
        <w:rPr>
          <w:rFonts w:ascii="Monaco" w:hAnsi="Monaco" w:cs="Monaco"/>
          <w:sz w:val="28"/>
          <w:szCs w:val="32"/>
        </w:rPr>
        <w:t xml:space="preserve"> </w:t>
      </w:r>
      <w:r w:rsidRPr="00957B21">
        <w:rPr>
          <w:rFonts w:ascii="Monaco" w:hAnsi="Monaco" w:cs="Monaco"/>
          <w:color w:val="000000"/>
          <w:sz w:val="28"/>
          <w:szCs w:val="32"/>
        </w:rPr>
        <w:t>result</w:t>
      </w:r>
      <w:r w:rsidRPr="00957B21">
        <w:rPr>
          <w:rFonts w:ascii="Monaco" w:hAnsi="Monaco" w:cs="Monaco"/>
          <w:b/>
          <w:bCs/>
          <w:color w:val="000000"/>
          <w:sz w:val="28"/>
          <w:szCs w:val="32"/>
        </w:rPr>
        <w:t>[</w:t>
      </w:r>
      <w:r w:rsidRPr="00957B21">
        <w:rPr>
          <w:rFonts w:ascii="Monaco" w:hAnsi="Monaco" w:cs="Monaco"/>
          <w:b/>
          <w:bCs/>
          <w:color w:val="0000CF"/>
          <w:sz w:val="28"/>
          <w:szCs w:val="32"/>
        </w:rPr>
        <w:t>0</w:t>
      </w:r>
      <w:r w:rsidRPr="00957B21">
        <w:rPr>
          <w:rFonts w:ascii="Monaco" w:hAnsi="Monaco" w:cs="Monaco"/>
          <w:b/>
          <w:bCs/>
          <w:color w:val="000000"/>
          <w:sz w:val="28"/>
          <w:szCs w:val="32"/>
        </w:rPr>
        <w:t>][</w:t>
      </w:r>
      <w:r w:rsidRPr="00957B21">
        <w:rPr>
          <w:rFonts w:ascii="Monaco" w:hAnsi="Monaco" w:cs="Monaco"/>
          <w:b/>
          <w:bCs/>
          <w:color w:val="0000CF"/>
          <w:sz w:val="28"/>
          <w:szCs w:val="32"/>
        </w:rPr>
        <w:t>7</w:t>
      </w:r>
      <w:r w:rsidRPr="00957B21">
        <w:rPr>
          <w:rFonts w:ascii="Monaco" w:hAnsi="Monaco" w:cs="Monaco"/>
          <w:b/>
          <w:bCs/>
          <w:color w:val="000000"/>
          <w:sz w:val="28"/>
          <w:szCs w:val="32"/>
        </w:rPr>
        <w:t>])</w:t>
      </w:r>
    </w:p>
    <w:p w:rsidR="00957B21" w:rsidRDefault="00957B21" w:rsidP="00957B2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color w:val="3465A4"/>
          <w:sz w:val="28"/>
          <w:szCs w:val="32"/>
        </w:rPr>
      </w:pPr>
      <w:r w:rsidRPr="00957B21">
        <w:rPr>
          <w:rFonts w:ascii="Monaco" w:hAnsi="Monaco" w:cs="Monaco"/>
          <w:sz w:val="28"/>
          <w:szCs w:val="32"/>
        </w:rPr>
        <w:t xml:space="preserve">    </w:t>
      </w:r>
      <w:r w:rsidRPr="00957B21">
        <w:rPr>
          <w:rFonts w:ascii="Monaco" w:hAnsi="Monaco" w:cs="Monaco"/>
          <w:b/>
          <w:bCs/>
          <w:color w:val="204A87"/>
          <w:sz w:val="28"/>
          <w:szCs w:val="32"/>
        </w:rPr>
        <w:t>else</w:t>
      </w:r>
      <w:r w:rsidRPr="00957B21">
        <w:rPr>
          <w:rFonts w:ascii="Monaco" w:hAnsi="Monaco" w:cs="Monaco"/>
          <w:b/>
          <w:bCs/>
          <w:color w:val="000000"/>
          <w:sz w:val="28"/>
          <w:szCs w:val="32"/>
        </w:rPr>
        <w:t>:</w:t>
      </w:r>
      <w:r w:rsidRPr="00957B21">
        <w:rPr>
          <w:rFonts w:ascii="Monaco" w:hAnsi="Monaco" w:cs="Monaco"/>
          <w:sz w:val="28"/>
          <w:szCs w:val="32"/>
        </w:rPr>
        <w:t xml:space="preserve"> </w:t>
      </w:r>
      <w:r w:rsidRPr="00957B21">
        <w:rPr>
          <w:rFonts w:ascii="Monaco" w:hAnsi="Monaco" w:cs="Monaco"/>
          <w:b/>
          <w:bCs/>
          <w:color w:val="204A87"/>
          <w:sz w:val="28"/>
          <w:szCs w:val="32"/>
        </w:rPr>
        <w:t>return</w:t>
      </w:r>
      <w:r w:rsidRPr="00957B21">
        <w:rPr>
          <w:rFonts w:ascii="Monaco" w:hAnsi="Monaco" w:cs="Monaco"/>
          <w:sz w:val="28"/>
          <w:szCs w:val="32"/>
        </w:rPr>
        <w:t xml:space="preserve"> </w:t>
      </w:r>
      <w:r w:rsidRPr="00957B21">
        <w:rPr>
          <w:rFonts w:ascii="Monaco" w:hAnsi="Monaco" w:cs="Monaco"/>
          <w:color w:val="3465A4"/>
          <w:sz w:val="28"/>
          <w:szCs w:val="32"/>
        </w:rPr>
        <w:t>False</w:t>
      </w:r>
    </w:p>
    <w:p w:rsidR="006F364B" w:rsidRPr="00957B21" w:rsidRDefault="006F364B" w:rsidP="00957B21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</w:p>
    <w:p w:rsidR="00957B21" w:rsidRDefault="00957B21" w:rsidP="00957B21">
      <w:r>
        <w:t>Funkce card_swipe je volána po přiložení karty ke čtečce. Jako argu</w:t>
      </w:r>
      <w:r w:rsidR="001554F8">
        <w:t>ment bere už upravené data ze sé</w:t>
      </w:r>
      <w:r>
        <w:t>riového portu.</w:t>
      </w:r>
      <w:r w:rsidR="001554F8">
        <w:t xml:space="preserve"> Zde používám dotaz SELECT * , který z tabulky OBEDY vybere řádek, kde je hodnota ve sloupci karta hodnota rovna argumentu card_id. Kvůli zabezpečení používám metodu %s, která před dosazením proměnné do dotazu zkontroluje zda se nejedná o SQL injection útok.</w:t>
      </w:r>
    </w:p>
    <w:p w:rsidR="001554F8" w:rsidRDefault="001554F8" w:rsidP="00957B21">
      <w:r>
        <w:t>Podmínka if result: kontroluje</w:t>
      </w:r>
      <w:r w:rsidR="0056757E">
        <w:t>,</w:t>
      </w:r>
      <w:r>
        <w:t xml:space="preserve"> jestli databáze vrátila použitelnou hodnotu</w:t>
      </w:r>
      <w:r w:rsidR="0056757E">
        <w:t>,</w:t>
      </w:r>
      <w:r>
        <w:t xml:space="preserve"> nebo prázdný seznamn, jehož logická hod</w:t>
      </w:r>
      <w:r w:rsidR="0056757E">
        <w:t>nota je nepravda. Pokud je vše v</w:t>
      </w:r>
      <w:r>
        <w:t xml:space="preserve"> pořádku</w:t>
      </w:r>
      <w:r w:rsidR="00D767FD">
        <w:t>,</w:t>
      </w:r>
      <w:r>
        <w:t xml:space="preserve"> funkce card_swipe() vrátí data z</w:t>
      </w:r>
      <w:r w:rsidR="00D767FD">
        <w:t> </w:t>
      </w:r>
      <w:r>
        <w:t>databáze</w:t>
      </w:r>
      <w:r w:rsidR="00D767FD">
        <w:t xml:space="preserve"> v upravené formě</w:t>
      </w:r>
      <w:r>
        <w:t>.</w:t>
      </w:r>
      <w:r w:rsidR="00D767FD">
        <w:br/>
      </w:r>
      <w:r>
        <w:t>Pokud ale ne</w:t>
      </w:r>
      <w:r w:rsidR="00D767FD">
        <w:t>, celá funkce vrátí hodnotu nepravda a program nepokračuje v kontrole.</w:t>
      </w:r>
    </w:p>
    <w:p w:rsidR="00D767FD" w:rsidRPr="00D767FD" w:rsidRDefault="00D767FD" w:rsidP="00D767F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D767FD">
        <w:rPr>
          <w:rFonts w:ascii="Monaco" w:hAnsi="Monaco" w:cs="Monaco"/>
          <w:color w:val="000000"/>
          <w:sz w:val="28"/>
          <w:szCs w:val="32"/>
        </w:rPr>
        <w:t>consumer</w:t>
      </w:r>
      <w:r w:rsidRPr="00D767FD">
        <w:rPr>
          <w:rFonts w:ascii="Monaco" w:hAnsi="Monaco" w:cs="Monaco"/>
          <w:sz w:val="28"/>
          <w:szCs w:val="32"/>
        </w:rPr>
        <w:t xml:space="preserve"> </w:t>
      </w:r>
      <w:r w:rsidRPr="00D767FD">
        <w:rPr>
          <w:rFonts w:ascii="Monaco" w:hAnsi="Monaco" w:cs="Monaco"/>
          <w:b/>
          <w:bCs/>
          <w:color w:val="CE5C00"/>
          <w:sz w:val="28"/>
          <w:szCs w:val="32"/>
        </w:rPr>
        <w:t>=</w:t>
      </w:r>
      <w:r w:rsidRPr="00D767FD">
        <w:rPr>
          <w:rFonts w:ascii="Monaco" w:hAnsi="Monaco" w:cs="Monaco"/>
          <w:sz w:val="28"/>
          <w:szCs w:val="32"/>
        </w:rPr>
        <w:t xml:space="preserve"> </w:t>
      </w:r>
      <w:r w:rsidRPr="00D767FD">
        <w:rPr>
          <w:rFonts w:ascii="Monaco" w:hAnsi="Monaco" w:cs="Monaco"/>
          <w:color w:val="000000"/>
          <w:sz w:val="28"/>
          <w:szCs w:val="32"/>
        </w:rPr>
        <w:t>card_swipe</w:t>
      </w:r>
      <w:r w:rsidRPr="00D767FD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D767FD">
        <w:rPr>
          <w:rFonts w:ascii="Monaco" w:hAnsi="Monaco" w:cs="Monaco"/>
          <w:color w:val="000000"/>
          <w:sz w:val="28"/>
          <w:szCs w:val="32"/>
        </w:rPr>
        <w:t>card_id</w:t>
      </w:r>
      <w:r w:rsidRPr="00D767FD">
        <w:rPr>
          <w:rFonts w:ascii="Monaco" w:hAnsi="Monaco" w:cs="Monaco"/>
          <w:b/>
          <w:bCs/>
          <w:color w:val="000000"/>
          <w:sz w:val="28"/>
          <w:szCs w:val="32"/>
        </w:rPr>
        <w:t>)</w:t>
      </w:r>
    </w:p>
    <w:p w:rsidR="00D767FD" w:rsidRPr="00D767FD" w:rsidRDefault="00D767FD" w:rsidP="00D767F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D767FD">
        <w:rPr>
          <w:rFonts w:ascii="Monaco" w:hAnsi="Monaco" w:cs="Monaco"/>
          <w:b/>
          <w:bCs/>
          <w:color w:val="204A87"/>
          <w:sz w:val="28"/>
          <w:szCs w:val="32"/>
        </w:rPr>
        <w:t>print</w:t>
      </w:r>
      <w:r w:rsidRPr="00D767FD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D767FD">
        <w:rPr>
          <w:rFonts w:ascii="Monaco" w:hAnsi="Monaco" w:cs="Monaco"/>
          <w:color w:val="000000"/>
          <w:sz w:val="28"/>
          <w:szCs w:val="32"/>
        </w:rPr>
        <w:t>consumer</w:t>
      </w:r>
      <w:r w:rsidRPr="00D767FD">
        <w:rPr>
          <w:rFonts w:ascii="Monaco" w:hAnsi="Monaco" w:cs="Monaco"/>
          <w:b/>
          <w:bCs/>
          <w:color w:val="000000"/>
          <w:sz w:val="28"/>
          <w:szCs w:val="32"/>
        </w:rPr>
        <w:t>)</w:t>
      </w:r>
    </w:p>
    <w:p w:rsidR="00D767FD" w:rsidRPr="00D767FD" w:rsidRDefault="00D767FD" w:rsidP="00D767F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D767FD">
        <w:rPr>
          <w:rFonts w:ascii="Monaco" w:hAnsi="Monaco" w:cs="Monaco"/>
          <w:b/>
          <w:bCs/>
          <w:color w:val="204A87"/>
          <w:sz w:val="28"/>
          <w:szCs w:val="32"/>
        </w:rPr>
        <w:t>if</w:t>
      </w:r>
      <w:r w:rsidRPr="00D767FD">
        <w:rPr>
          <w:rFonts w:ascii="Monaco" w:hAnsi="Monaco" w:cs="Monaco"/>
          <w:sz w:val="28"/>
          <w:szCs w:val="32"/>
        </w:rPr>
        <w:t xml:space="preserve"> </w:t>
      </w:r>
      <w:r w:rsidRPr="00D767FD">
        <w:rPr>
          <w:rFonts w:ascii="Monaco" w:hAnsi="Monaco" w:cs="Monaco"/>
          <w:color w:val="000000"/>
          <w:sz w:val="28"/>
          <w:szCs w:val="32"/>
        </w:rPr>
        <w:t>consumer</w:t>
      </w:r>
      <w:r w:rsidRPr="00D767FD">
        <w:rPr>
          <w:rFonts w:ascii="Monaco" w:hAnsi="Monaco" w:cs="Monaco"/>
          <w:b/>
          <w:bCs/>
          <w:color w:val="000000"/>
          <w:sz w:val="28"/>
          <w:szCs w:val="32"/>
        </w:rPr>
        <w:t>:</w:t>
      </w:r>
    </w:p>
    <w:p w:rsidR="00D767FD" w:rsidRPr="00D767FD" w:rsidRDefault="00D767FD" w:rsidP="00D767F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D767FD">
        <w:rPr>
          <w:rFonts w:ascii="Monaco" w:hAnsi="Monaco" w:cs="Monaco"/>
          <w:sz w:val="28"/>
          <w:szCs w:val="32"/>
        </w:rPr>
        <w:t xml:space="preserve">  </w:t>
      </w:r>
      <w:r>
        <w:rPr>
          <w:rFonts w:ascii="Monaco" w:hAnsi="Monaco" w:cs="Monaco"/>
          <w:sz w:val="28"/>
          <w:szCs w:val="32"/>
        </w:rPr>
        <w:t xml:space="preserve">  </w:t>
      </w:r>
      <w:r w:rsidRPr="00D767FD">
        <w:rPr>
          <w:rFonts w:ascii="Monaco" w:hAnsi="Monaco" w:cs="Monaco"/>
          <w:color w:val="000000"/>
          <w:sz w:val="28"/>
          <w:szCs w:val="32"/>
        </w:rPr>
        <w:t>check</w:t>
      </w:r>
      <w:r w:rsidRPr="00D767FD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D767FD">
        <w:rPr>
          <w:rFonts w:ascii="Monaco" w:hAnsi="Monaco" w:cs="Monaco"/>
          <w:color w:val="000000"/>
          <w:sz w:val="28"/>
          <w:szCs w:val="32"/>
        </w:rPr>
        <w:t>consumer</w:t>
      </w:r>
      <w:r w:rsidRPr="00D767FD">
        <w:rPr>
          <w:rFonts w:ascii="Monaco" w:hAnsi="Monaco" w:cs="Monaco"/>
          <w:b/>
          <w:bCs/>
          <w:color w:val="000000"/>
          <w:sz w:val="28"/>
          <w:szCs w:val="32"/>
        </w:rPr>
        <w:t>,</w:t>
      </w:r>
      <w:r w:rsidRPr="00D767FD">
        <w:rPr>
          <w:rFonts w:ascii="Monaco" w:hAnsi="Monaco" w:cs="Monaco"/>
          <w:sz w:val="28"/>
          <w:szCs w:val="32"/>
        </w:rPr>
        <w:t xml:space="preserve"> </w:t>
      </w:r>
      <w:r w:rsidRPr="00D767FD">
        <w:rPr>
          <w:rFonts w:ascii="Monaco" w:hAnsi="Monaco" w:cs="Monaco"/>
          <w:color w:val="000000"/>
          <w:sz w:val="28"/>
          <w:szCs w:val="32"/>
        </w:rPr>
        <w:t>card_id</w:t>
      </w:r>
      <w:r w:rsidRPr="00D767FD">
        <w:rPr>
          <w:rFonts w:ascii="Monaco" w:hAnsi="Monaco" w:cs="Monaco"/>
          <w:b/>
          <w:bCs/>
          <w:color w:val="000000"/>
          <w:sz w:val="28"/>
          <w:szCs w:val="32"/>
        </w:rPr>
        <w:t>,</w:t>
      </w:r>
      <w:r w:rsidRPr="00D767FD">
        <w:rPr>
          <w:rFonts w:ascii="Monaco" w:hAnsi="Monaco" w:cs="Monaco"/>
          <w:sz w:val="28"/>
          <w:szCs w:val="32"/>
        </w:rPr>
        <w:t xml:space="preserve"> </w:t>
      </w:r>
      <w:r w:rsidRPr="00D767FD">
        <w:rPr>
          <w:rFonts w:ascii="Monaco" w:hAnsi="Monaco" w:cs="Monaco"/>
          <w:color w:val="000000"/>
          <w:sz w:val="28"/>
          <w:szCs w:val="32"/>
        </w:rPr>
        <w:t>lunch_amount</w:t>
      </w:r>
      <w:r w:rsidRPr="00D767FD">
        <w:rPr>
          <w:rFonts w:ascii="Monaco" w:hAnsi="Monaco" w:cs="Monaco"/>
          <w:b/>
          <w:bCs/>
          <w:color w:val="000000"/>
          <w:sz w:val="28"/>
          <w:szCs w:val="32"/>
        </w:rPr>
        <w:t>)</w:t>
      </w:r>
    </w:p>
    <w:p w:rsidR="00D767FD" w:rsidRPr="00D767FD" w:rsidRDefault="00D767FD" w:rsidP="00D767F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D767FD">
        <w:rPr>
          <w:rFonts w:ascii="Monaco" w:hAnsi="Monaco" w:cs="Monaco"/>
          <w:b/>
          <w:bCs/>
          <w:color w:val="204A87"/>
          <w:sz w:val="28"/>
          <w:szCs w:val="32"/>
        </w:rPr>
        <w:t>else</w:t>
      </w:r>
      <w:r w:rsidRPr="00D767FD">
        <w:rPr>
          <w:rFonts w:ascii="Monaco" w:hAnsi="Monaco" w:cs="Monaco"/>
          <w:b/>
          <w:bCs/>
          <w:color w:val="000000"/>
          <w:sz w:val="28"/>
          <w:szCs w:val="32"/>
        </w:rPr>
        <w:t>:</w:t>
      </w:r>
    </w:p>
    <w:p w:rsidR="00D767FD" w:rsidRDefault="00D767FD" w:rsidP="00D767F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b/>
          <w:bCs/>
          <w:color w:val="000000"/>
          <w:sz w:val="28"/>
          <w:szCs w:val="32"/>
        </w:rPr>
      </w:pPr>
      <w:r w:rsidRPr="00D767FD">
        <w:rPr>
          <w:rFonts w:ascii="Monaco" w:hAnsi="Monaco" w:cs="Monaco"/>
          <w:sz w:val="28"/>
          <w:szCs w:val="32"/>
        </w:rPr>
        <w:t xml:space="preserve">    </w:t>
      </w:r>
      <w:r w:rsidRPr="00D767FD">
        <w:rPr>
          <w:rFonts w:ascii="Monaco" w:hAnsi="Monaco" w:cs="Monaco"/>
          <w:b/>
          <w:bCs/>
          <w:color w:val="204A87"/>
          <w:sz w:val="28"/>
          <w:szCs w:val="32"/>
        </w:rPr>
        <w:t>print</w:t>
      </w:r>
      <w:r w:rsidRPr="00D767FD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D767FD">
        <w:rPr>
          <w:rFonts w:ascii="Monaco" w:hAnsi="Monaco" w:cs="Monaco"/>
          <w:color w:val="4E9A06"/>
          <w:sz w:val="28"/>
          <w:szCs w:val="32"/>
        </w:rPr>
        <w:t>"invalid id"</w:t>
      </w:r>
      <w:r w:rsidRPr="00D767FD">
        <w:rPr>
          <w:rFonts w:ascii="Monaco" w:hAnsi="Monaco" w:cs="Monaco"/>
          <w:b/>
          <w:bCs/>
          <w:color w:val="000000"/>
          <w:sz w:val="28"/>
          <w:szCs w:val="32"/>
        </w:rPr>
        <w:t>)</w:t>
      </w:r>
    </w:p>
    <w:p w:rsidR="00D767FD" w:rsidRDefault="00D767FD" w:rsidP="00D767F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b/>
          <w:bCs/>
          <w:color w:val="000000"/>
          <w:sz w:val="28"/>
          <w:szCs w:val="32"/>
        </w:rPr>
      </w:pPr>
      <w:r>
        <w:rPr>
          <w:rFonts w:ascii="Monaco" w:hAnsi="Monaco" w:cs="Monaco"/>
          <w:b/>
          <w:bCs/>
          <w:color w:val="000000"/>
          <w:sz w:val="28"/>
          <w:szCs w:val="32"/>
        </w:rPr>
        <w:tab/>
      </w:r>
    </w:p>
    <w:p w:rsidR="00D767FD" w:rsidRDefault="00D767FD" w:rsidP="00D767FD">
      <w:r>
        <w:t>Podmínka pro kontrolu správnosti dat.</w:t>
      </w:r>
    </w:p>
    <w:p w:rsidR="00D767FD" w:rsidRPr="00D767FD" w:rsidRDefault="00D767FD" w:rsidP="00D767F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</w:p>
    <w:p w:rsidR="00D767FD" w:rsidRPr="00D767FD" w:rsidRDefault="00D767FD" w:rsidP="00D767F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D767FD">
        <w:rPr>
          <w:rFonts w:ascii="Monaco" w:hAnsi="Monaco" w:cs="Monaco"/>
          <w:b/>
          <w:bCs/>
          <w:color w:val="204A87"/>
          <w:sz w:val="28"/>
          <w:szCs w:val="32"/>
        </w:rPr>
        <w:t>def</w:t>
      </w:r>
      <w:r w:rsidRPr="00D767FD">
        <w:rPr>
          <w:rFonts w:ascii="Monaco" w:hAnsi="Monaco" w:cs="Monaco"/>
          <w:sz w:val="28"/>
          <w:szCs w:val="32"/>
        </w:rPr>
        <w:t xml:space="preserve"> </w:t>
      </w:r>
      <w:r w:rsidRPr="00D767FD">
        <w:rPr>
          <w:rFonts w:ascii="Monaco" w:hAnsi="Monaco" w:cs="Monaco"/>
          <w:color w:val="000000"/>
          <w:sz w:val="28"/>
          <w:szCs w:val="32"/>
        </w:rPr>
        <w:t>get_lunch_amount</w:t>
      </w:r>
      <w:r w:rsidRPr="00D767FD">
        <w:rPr>
          <w:rFonts w:ascii="Monaco" w:hAnsi="Monaco" w:cs="Monaco"/>
          <w:b/>
          <w:bCs/>
          <w:color w:val="000000"/>
          <w:sz w:val="28"/>
          <w:szCs w:val="32"/>
        </w:rPr>
        <w:t>():</w:t>
      </w:r>
    </w:p>
    <w:p w:rsidR="00D767FD" w:rsidRPr="00D767FD" w:rsidRDefault="00D767FD" w:rsidP="00D767F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D767FD">
        <w:rPr>
          <w:rFonts w:ascii="Monaco" w:hAnsi="Monaco" w:cs="Monaco"/>
          <w:sz w:val="28"/>
          <w:szCs w:val="32"/>
        </w:rPr>
        <w:t xml:space="preserve">    </w:t>
      </w:r>
      <w:r w:rsidRPr="00D767FD">
        <w:rPr>
          <w:rFonts w:ascii="Monaco" w:hAnsi="Monaco" w:cs="Monaco"/>
          <w:color w:val="000000"/>
          <w:sz w:val="28"/>
          <w:szCs w:val="32"/>
        </w:rPr>
        <w:t>cursor</w:t>
      </w:r>
      <w:r w:rsidRPr="00D767FD">
        <w:rPr>
          <w:rFonts w:ascii="Monaco" w:hAnsi="Monaco" w:cs="Monaco"/>
          <w:b/>
          <w:bCs/>
          <w:color w:val="CE5C00"/>
          <w:sz w:val="28"/>
          <w:szCs w:val="32"/>
        </w:rPr>
        <w:t>.</w:t>
      </w:r>
      <w:r w:rsidRPr="00D767FD">
        <w:rPr>
          <w:rFonts w:ascii="Monaco" w:hAnsi="Monaco" w:cs="Monaco"/>
          <w:color w:val="000000"/>
          <w:sz w:val="28"/>
          <w:szCs w:val="32"/>
        </w:rPr>
        <w:t>execute</w:t>
      </w:r>
      <w:r w:rsidRPr="00D767FD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D767FD">
        <w:rPr>
          <w:rFonts w:ascii="Monaco" w:hAnsi="Monaco" w:cs="Monaco"/>
          <w:color w:val="4E9A06"/>
          <w:sz w:val="28"/>
          <w:szCs w:val="32"/>
        </w:rPr>
        <w:t>"SELECT COUNT(*) FROM OBEDY WHERE cislo_obedu=1 AND stav=1"</w:t>
      </w:r>
      <w:r w:rsidRPr="00D767FD">
        <w:rPr>
          <w:rFonts w:ascii="Monaco" w:hAnsi="Monaco" w:cs="Monaco"/>
          <w:b/>
          <w:bCs/>
          <w:color w:val="000000"/>
          <w:sz w:val="28"/>
          <w:szCs w:val="32"/>
        </w:rPr>
        <w:t>)</w:t>
      </w:r>
    </w:p>
    <w:p w:rsidR="00D767FD" w:rsidRPr="00D767FD" w:rsidRDefault="00D767FD" w:rsidP="00D767F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D767FD">
        <w:rPr>
          <w:rFonts w:ascii="Monaco" w:hAnsi="Monaco" w:cs="Monaco"/>
          <w:sz w:val="28"/>
          <w:szCs w:val="32"/>
        </w:rPr>
        <w:t xml:space="preserve">    </w:t>
      </w:r>
      <w:r w:rsidRPr="00D767FD">
        <w:rPr>
          <w:rFonts w:ascii="Monaco" w:hAnsi="Monaco" w:cs="Monaco"/>
          <w:color w:val="000000"/>
          <w:sz w:val="28"/>
          <w:szCs w:val="32"/>
        </w:rPr>
        <w:t>ones</w:t>
      </w:r>
      <w:r w:rsidRPr="00D767FD">
        <w:rPr>
          <w:rFonts w:ascii="Monaco" w:hAnsi="Monaco" w:cs="Monaco"/>
          <w:sz w:val="28"/>
          <w:szCs w:val="32"/>
        </w:rPr>
        <w:t xml:space="preserve"> </w:t>
      </w:r>
      <w:r w:rsidRPr="00D767FD">
        <w:rPr>
          <w:rFonts w:ascii="Monaco" w:hAnsi="Monaco" w:cs="Monaco"/>
          <w:b/>
          <w:bCs/>
          <w:color w:val="CE5C00"/>
          <w:sz w:val="28"/>
          <w:szCs w:val="32"/>
        </w:rPr>
        <w:t>=</w:t>
      </w:r>
      <w:r w:rsidRPr="00D767FD">
        <w:rPr>
          <w:rFonts w:ascii="Monaco" w:hAnsi="Monaco" w:cs="Monaco"/>
          <w:sz w:val="28"/>
          <w:szCs w:val="32"/>
        </w:rPr>
        <w:t xml:space="preserve"> </w:t>
      </w:r>
      <w:r w:rsidRPr="00D767FD">
        <w:rPr>
          <w:rFonts w:ascii="Monaco" w:hAnsi="Monaco" w:cs="Monaco"/>
          <w:color w:val="000000"/>
          <w:sz w:val="28"/>
          <w:szCs w:val="32"/>
        </w:rPr>
        <w:t>cursor</w:t>
      </w:r>
      <w:r w:rsidRPr="00D767FD">
        <w:rPr>
          <w:rFonts w:ascii="Monaco" w:hAnsi="Monaco" w:cs="Monaco"/>
          <w:b/>
          <w:bCs/>
          <w:color w:val="CE5C00"/>
          <w:sz w:val="28"/>
          <w:szCs w:val="32"/>
        </w:rPr>
        <w:t>.</w:t>
      </w:r>
      <w:r w:rsidRPr="00D767FD">
        <w:rPr>
          <w:rFonts w:ascii="Monaco" w:hAnsi="Monaco" w:cs="Monaco"/>
          <w:color w:val="000000"/>
          <w:sz w:val="28"/>
          <w:szCs w:val="32"/>
        </w:rPr>
        <w:t>fetchall</w:t>
      </w:r>
      <w:r w:rsidRPr="00D767FD">
        <w:rPr>
          <w:rFonts w:ascii="Monaco" w:hAnsi="Monaco" w:cs="Monaco"/>
          <w:b/>
          <w:bCs/>
          <w:color w:val="000000"/>
          <w:sz w:val="28"/>
          <w:szCs w:val="32"/>
        </w:rPr>
        <w:t>()</w:t>
      </w:r>
    </w:p>
    <w:p w:rsidR="00D767FD" w:rsidRPr="00D767FD" w:rsidRDefault="00D767FD" w:rsidP="00D767F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D767FD">
        <w:rPr>
          <w:rFonts w:ascii="Monaco" w:hAnsi="Monaco" w:cs="Monaco"/>
          <w:sz w:val="28"/>
          <w:szCs w:val="32"/>
        </w:rPr>
        <w:t xml:space="preserve">    </w:t>
      </w:r>
      <w:r w:rsidRPr="00D767FD">
        <w:rPr>
          <w:rFonts w:ascii="Monaco" w:hAnsi="Monaco" w:cs="Monaco"/>
          <w:color w:val="000000"/>
          <w:sz w:val="28"/>
          <w:szCs w:val="32"/>
        </w:rPr>
        <w:t>cursor</w:t>
      </w:r>
      <w:r w:rsidRPr="00D767FD">
        <w:rPr>
          <w:rFonts w:ascii="Monaco" w:hAnsi="Monaco" w:cs="Monaco"/>
          <w:b/>
          <w:bCs/>
          <w:color w:val="CE5C00"/>
          <w:sz w:val="28"/>
          <w:szCs w:val="32"/>
        </w:rPr>
        <w:t>.</w:t>
      </w:r>
      <w:r w:rsidRPr="00D767FD">
        <w:rPr>
          <w:rFonts w:ascii="Monaco" w:hAnsi="Monaco" w:cs="Monaco"/>
          <w:color w:val="000000"/>
          <w:sz w:val="28"/>
          <w:szCs w:val="32"/>
        </w:rPr>
        <w:t>execute</w:t>
      </w:r>
      <w:r w:rsidRPr="00D767FD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D767FD">
        <w:rPr>
          <w:rFonts w:ascii="Monaco" w:hAnsi="Monaco" w:cs="Monaco"/>
          <w:color w:val="4E9A06"/>
          <w:sz w:val="28"/>
          <w:szCs w:val="32"/>
        </w:rPr>
        <w:t>"SELECT COUNT(*) FROM OBEDY WHERE cislo_obedu=2 AND stav=1"</w:t>
      </w:r>
      <w:r w:rsidRPr="00D767FD">
        <w:rPr>
          <w:rFonts w:ascii="Monaco" w:hAnsi="Monaco" w:cs="Monaco"/>
          <w:b/>
          <w:bCs/>
          <w:color w:val="000000"/>
          <w:sz w:val="28"/>
          <w:szCs w:val="32"/>
        </w:rPr>
        <w:t>)</w:t>
      </w:r>
    </w:p>
    <w:p w:rsidR="00D767FD" w:rsidRPr="00D767FD" w:rsidRDefault="00D767FD" w:rsidP="00D767F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D767FD">
        <w:rPr>
          <w:rFonts w:ascii="Monaco" w:hAnsi="Monaco" w:cs="Monaco"/>
          <w:sz w:val="28"/>
          <w:szCs w:val="32"/>
        </w:rPr>
        <w:t xml:space="preserve">    </w:t>
      </w:r>
      <w:r w:rsidRPr="00D767FD">
        <w:rPr>
          <w:rFonts w:ascii="Monaco" w:hAnsi="Monaco" w:cs="Monaco"/>
          <w:color w:val="000000"/>
          <w:sz w:val="28"/>
          <w:szCs w:val="32"/>
        </w:rPr>
        <w:t>twos</w:t>
      </w:r>
      <w:r w:rsidRPr="00D767FD">
        <w:rPr>
          <w:rFonts w:ascii="Monaco" w:hAnsi="Monaco" w:cs="Monaco"/>
          <w:sz w:val="28"/>
          <w:szCs w:val="32"/>
        </w:rPr>
        <w:t xml:space="preserve"> </w:t>
      </w:r>
      <w:r w:rsidRPr="00D767FD">
        <w:rPr>
          <w:rFonts w:ascii="Monaco" w:hAnsi="Monaco" w:cs="Monaco"/>
          <w:b/>
          <w:bCs/>
          <w:color w:val="CE5C00"/>
          <w:sz w:val="28"/>
          <w:szCs w:val="32"/>
        </w:rPr>
        <w:t>=</w:t>
      </w:r>
      <w:r w:rsidRPr="00D767FD">
        <w:rPr>
          <w:rFonts w:ascii="Monaco" w:hAnsi="Monaco" w:cs="Monaco"/>
          <w:sz w:val="28"/>
          <w:szCs w:val="32"/>
        </w:rPr>
        <w:t xml:space="preserve"> </w:t>
      </w:r>
      <w:r w:rsidRPr="00D767FD">
        <w:rPr>
          <w:rFonts w:ascii="Monaco" w:hAnsi="Monaco" w:cs="Monaco"/>
          <w:color w:val="000000"/>
          <w:sz w:val="28"/>
          <w:szCs w:val="32"/>
        </w:rPr>
        <w:t>cursor</w:t>
      </w:r>
      <w:r w:rsidRPr="00D767FD">
        <w:rPr>
          <w:rFonts w:ascii="Monaco" w:hAnsi="Monaco" w:cs="Monaco"/>
          <w:b/>
          <w:bCs/>
          <w:color w:val="CE5C00"/>
          <w:sz w:val="28"/>
          <w:szCs w:val="32"/>
        </w:rPr>
        <w:t>.</w:t>
      </w:r>
      <w:r w:rsidRPr="00D767FD">
        <w:rPr>
          <w:rFonts w:ascii="Monaco" w:hAnsi="Monaco" w:cs="Monaco"/>
          <w:color w:val="000000"/>
          <w:sz w:val="28"/>
          <w:szCs w:val="32"/>
        </w:rPr>
        <w:t>fetchall</w:t>
      </w:r>
      <w:r w:rsidRPr="00D767FD">
        <w:rPr>
          <w:rFonts w:ascii="Monaco" w:hAnsi="Monaco" w:cs="Monaco"/>
          <w:b/>
          <w:bCs/>
          <w:color w:val="000000"/>
          <w:sz w:val="28"/>
          <w:szCs w:val="32"/>
        </w:rPr>
        <w:t>()</w:t>
      </w:r>
    </w:p>
    <w:p w:rsidR="00D767FD" w:rsidRPr="00D767FD" w:rsidRDefault="00D767FD" w:rsidP="00D767F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D767FD">
        <w:rPr>
          <w:rFonts w:ascii="Monaco" w:hAnsi="Monaco" w:cs="Monaco"/>
          <w:sz w:val="28"/>
          <w:szCs w:val="32"/>
        </w:rPr>
        <w:t xml:space="preserve">    </w:t>
      </w:r>
      <w:r w:rsidRPr="00D767FD">
        <w:rPr>
          <w:rFonts w:ascii="Monaco" w:hAnsi="Monaco" w:cs="Monaco"/>
          <w:color w:val="000000"/>
          <w:sz w:val="28"/>
          <w:szCs w:val="32"/>
        </w:rPr>
        <w:t>amount</w:t>
      </w:r>
      <w:r w:rsidRPr="00D767FD">
        <w:rPr>
          <w:rFonts w:ascii="Monaco" w:hAnsi="Monaco" w:cs="Monaco"/>
          <w:sz w:val="28"/>
          <w:szCs w:val="32"/>
        </w:rPr>
        <w:t xml:space="preserve"> </w:t>
      </w:r>
      <w:r w:rsidRPr="00D767FD">
        <w:rPr>
          <w:rFonts w:ascii="Monaco" w:hAnsi="Monaco" w:cs="Monaco"/>
          <w:b/>
          <w:bCs/>
          <w:color w:val="CE5C00"/>
          <w:sz w:val="28"/>
          <w:szCs w:val="32"/>
        </w:rPr>
        <w:t>=</w:t>
      </w:r>
      <w:r w:rsidRPr="00D767FD">
        <w:rPr>
          <w:rFonts w:ascii="Monaco" w:hAnsi="Monaco" w:cs="Monaco"/>
          <w:sz w:val="28"/>
          <w:szCs w:val="32"/>
        </w:rPr>
        <w:t xml:space="preserve"> </w:t>
      </w:r>
      <w:r w:rsidRPr="00D767FD">
        <w:rPr>
          <w:rFonts w:ascii="Monaco" w:hAnsi="Monaco" w:cs="Monaco"/>
          <w:b/>
          <w:bCs/>
          <w:color w:val="000000"/>
          <w:sz w:val="28"/>
          <w:szCs w:val="32"/>
        </w:rPr>
        <w:t>{</w:t>
      </w:r>
      <w:r w:rsidRPr="00D767FD">
        <w:rPr>
          <w:rFonts w:ascii="Monaco" w:hAnsi="Monaco" w:cs="Monaco"/>
          <w:color w:val="4E9A06"/>
          <w:sz w:val="28"/>
          <w:szCs w:val="32"/>
        </w:rPr>
        <w:t>"ones"</w:t>
      </w:r>
      <w:r w:rsidRPr="00D767FD">
        <w:rPr>
          <w:rFonts w:ascii="Monaco" w:hAnsi="Monaco" w:cs="Monaco"/>
          <w:b/>
          <w:bCs/>
          <w:color w:val="000000"/>
          <w:sz w:val="28"/>
          <w:szCs w:val="32"/>
        </w:rPr>
        <w:t>:</w:t>
      </w:r>
      <w:r w:rsidRPr="00D767FD">
        <w:rPr>
          <w:rFonts w:ascii="Monaco" w:hAnsi="Monaco" w:cs="Monaco"/>
          <w:color w:val="000000"/>
          <w:sz w:val="28"/>
          <w:szCs w:val="32"/>
        </w:rPr>
        <w:t>ones</w:t>
      </w:r>
      <w:r w:rsidRPr="00D767FD">
        <w:rPr>
          <w:rFonts w:ascii="Monaco" w:hAnsi="Monaco" w:cs="Monaco"/>
          <w:b/>
          <w:bCs/>
          <w:color w:val="000000"/>
          <w:sz w:val="28"/>
          <w:szCs w:val="32"/>
        </w:rPr>
        <w:t>[</w:t>
      </w:r>
      <w:r w:rsidRPr="00D767FD">
        <w:rPr>
          <w:rFonts w:ascii="Monaco" w:hAnsi="Monaco" w:cs="Monaco"/>
          <w:b/>
          <w:bCs/>
          <w:color w:val="0000CF"/>
          <w:sz w:val="28"/>
          <w:szCs w:val="32"/>
        </w:rPr>
        <w:t>0</w:t>
      </w:r>
      <w:r w:rsidRPr="00D767FD">
        <w:rPr>
          <w:rFonts w:ascii="Monaco" w:hAnsi="Monaco" w:cs="Monaco"/>
          <w:b/>
          <w:bCs/>
          <w:color w:val="000000"/>
          <w:sz w:val="28"/>
          <w:szCs w:val="32"/>
        </w:rPr>
        <w:t>][</w:t>
      </w:r>
      <w:r w:rsidRPr="00D767FD">
        <w:rPr>
          <w:rFonts w:ascii="Monaco" w:hAnsi="Monaco" w:cs="Monaco"/>
          <w:b/>
          <w:bCs/>
          <w:color w:val="0000CF"/>
          <w:sz w:val="28"/>
          <w:szCs w:val="32"/>
        </w:rPr>
        <w:t>0</w:t>
      </w:r>
      <w:r w:rsidRPr="00D767FD">
        <w:rPr>
          <w:rFonts w:ascii="Monaco" w:hAnsi="Monaco" w:cs="Monaco"/>
          <w:b/>
          <w:bCs/>
          <w:color w:val="000000"/>
          <w:sz w:val="28"/>
          <w:szCs w:val="32"/>
        </w:rPr>
        <w:t>],</w:t>
      </w:r>
      <w:r w:rsidRPr="00D767FD">
        <w:rPr>
          <w:rFonts w:ascii="Monaco" w:hAnsi="Monaco" w:cs="Monaco"/>
          <w:sz w:val="28"/>
          <w:szCs w:val="32"/>
        </w:rPr>
        <w:t xml:space="preserve"> </w:t>
      </w:r>
      <w:r w:rsidRPr="00D767FD">
        <w:rPr>
          <w:rFonts w:ascii="Monaco" w:hAnsi="Monaco" w:cs="Monaco"/>
          <w:color w:val="4E9A06"/>
          <w:sz w:val="28"/>
          <w:szCs w:val="32"/>
        </w:rPr>
        <w:t>"twos"</w:t>
      </w:r>
      <w:r w:rsidRPr="00D767FD">
        <w:rPr>
          <w:rFonts w:ascii="Monaco" w:hAnsi="Monaco" w:cs="Monaco"/>
          <w:b/>
          <w:bCs/>
          <w:color w:val="000000"/>
          <w:sz w:val="28"/>
          <w:szCs w:val="32"/>
        </w:rPr>
        <w:t>:</w:t>
      </w:r>
      <w:r w:rsidRPr="00D767FD">
        <w:rPr>
          <w:rFonts w:ascii="Monaco" w:hAnsi="Monaco" w:cs="Monaco"/>
          <w:color w:val="000000"/>
          <w:sz w:val="28"/>
          <w:szCs w:val="32"/>
        </w:rPr>
        <w:t>twos</w:t>
      </w:r>
      <w:r w:rsidRPr="00D767FD">
        <w:rPr>
          <w:rFonts w:ascii="Monaco" w:hAnsi="Monaco" w:cs="Monaco"/>
          <w:b/>
          <w:bCs/>
          <w:color w:val="000000"/>
          <w:sz w:val="28"/>
          <w:szCs w:val="32"/>
        </w:rPr>
        <w:t>[</w:t>
      </w:r>
      <w:r w:rsidRPr="00D767FD">
        <w:rPr>
          <w:rFonts w:ascii="Monaco" w:hAnsi="Monaco" w:cs="Monaco"/>
          <w:b/>
          <w:bCs/>
          <w:color w:val="0000CF"/>
          <w:sz w:val="28"/>
          <w:szCs w:val="32"/>
        </w:rPr>
        <w:t>0</w:t>
      </w:r>
      <w:r w:rsidRPr="00D767FD">
        <w:rPr>
          <w:rFonts w:ascii="Monaco" w:hAnsi="Monaco" w:cs="Monaco"/>
          <w:b/>
          <w:bCs/>
          <w:color w:val="000000"/>
          <w:sz w:val="28"/>
          <w:szCs w:val="32"/>
        </w:rPr>
        <w:t>][</w:t>
      </w:r>
      <w:r w:rsidRPr="00D767FD">
        <w:rPr>
          <w:rFonts w:ascii="Monaco" w:hAnsi="Monaco" w:cs="Monaco"/>
          <w:b/>
          <w:bCs/>
          <w:color w:val="0000CF"/>
          <w:sz w:val="28"/>
          <w:szCs w:val="32"/>
        </w:rPr>
        <w:t>0</w:t>
      </w:r>
      <w:r w:rsidRPr="00D767FD">
        <w:rPr>
          <w:rFonts w:ascii="Monaco" w:hAnsi="Monaco" w:cs="Monaco"/>
          <w:b/>
          <w:bCs/>
          <w:color w:val="000000"/>
          <w:sz w:val="28"/>
          <w:szCs w:val="32"/>
        </w:rPr>
        <w:t>]}</w:t>
      </w:r>
    </w:p>
    <w:p w:rsidR="00D767FD" w:rsidRDefault="00D767FD" w:rsidP="00D767F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color w:val="000000"/>
          <w:sz w:val="28"/>
          <w:szCs w:val="32"/>
        </w:rPr>
      </w:pPr>
      <w:r w:rsidRPr="00D767FD">
        <w:rPr>
          <w:rFonts w:ascii="Monaco" w:hAnsi="Monaco" w:cs="Monaco"/>
          <w:sz w:val="28"/>
          <w:szCs w:val="32"/>
        </w:rPr>
        <w:t xml:space="preserve">    </w:t>
      </w:r>
      <w:r w:rsidRPr="00D767FD">
        <w:rPr>
          <w:rFonts w:ascii="Monaco" w:hAnsi="Monaco" w:cs="Monaco"/>
          <w:b/>
          <w:bCs/>
          <w:color w:val="204A87"/>
          <w:sz w:val="28"/>
          <w:szCs w:val="32"/>
        </w:rPr>
        <w:t>return</w:t>
      </w:r>
      <w:r w:rsidRPr="00D767FD">
        <w:rPr>
          <w:rFonts w:ascii="Monaco" w:hAnsi="Monaco" w:cs="Monaco"/>
          <w:sz w:val="28"/>
          <w:szCs w:val="32"/>
        </w:rPr>
        <w:t xml:space="preserve"> </w:t>
      </w:r>
      <w:r w:rsidRPr="00D767FD">
        <w:rPr>
          <w:rFonts w:ascii="Monaco" w:hAnsi="Monaco" w:cs="Monaco"/>
          <w:color w:val="000000"/>
          <w:sz w:val="28"/>
          <w:szCs w:val="32"/>
        </w:rPr>
        <w:t>amount</w:t>
      </w:r>
    </w:p>
    <w:p w:rsidR="006F364B" w:rsidRDefault="006F364B" w:rsidP="00D767FD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color w:val="000000"/>
          <w:sz w:val="28"/>
          <w:szCs w:val="32"/>
        </w:rPr>
      </w:pPr>
    </w:p>
    <w:p w:rsidR="00D767FD" w:rsidRDefault="00D767FD" w:rsidP="00D767FD">
      <w:r>
        <w:t>COUNT je další použitý typ dotazu. Tato funkce pouze spočít</w:t>
      </w:r>
      <w:r w:rsidR="0056757E">
        <w:t>á celkový počet objednaných obě</w:t>
      </w:r>
      <w:r>
        <w:t>dů. Počet je rozdělen</w:t>
      </w:r>
      <w:r w:rsidR="00BA2C4C">
        <w:t xml:space="preserve"> do počtu obědů 1 a obědů 2. Celý počet je pak zabalen do slovníkové struktury vhodné pro odeslání.</w:t>
      </w:r>
    </w:p>
    <w:p w:rsidR="005356AB" w:rsidRDefault="00D25F15" w:rsidP="005356AB">
      <w:pPr>
        <w:pStyle w:val="Nadpis2"/>
      </w:pPr>
      <w:bookmarkStart w:id="19" w:name="_Toc4705726"/>
      <w:r>
        <w:t>Rozvrhy</w:t>
      </w:r>
      <w:bookmarkEnd w:id="19"/>
    </w:p>
    <w:p w:rsidR="00D25F15" w:rsidRPr="00D25F15" w:rsidRDefault="00D25F15" w:rsidP="00D25F15">
      <w:pPr>
        <w:pStyle w:val="Nadpis3"/>
      </w:pPr>
      <w:bookmarkStart w:id="20" w:name="_Toc4705727"/>
      <w:r>
        <w:t>Struktura rozvrhu</w:t>
      </w:r>
      <w:bookmarkEnd w:id="20"/>
    </w:p>
    <w:p w:rsidR="005356AB" w:rsidRDefault="005356AB" w:rsidP="005356AB">
      <w:r>
        <w:t>Celý rozvrh přestávek je uložen na straně serveru ve slovníkové struktuře. Rozvrh je uspořádán následujícím způsobem:</w:t>
      </w:r>
    </w:p>
    <w:p w:rsidR="005356AB" w:rsidRPr="005356AB" w:rsidRDefault="005356AB" w:rsidP="005356A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5356AB">
        <w:rPr>
          <w:rFonts w:ascii="Monaco" w:hAnsi="Monaco" w:cs="Monaco"/>
          <w:color w:val="A40000"/>
          <w:sz w:val="28"/>
          <w:szCs w:val="32"/>
          <w:shd w:val="clear" w:color="EF2929" w:fill="auto"/>
        </w:rPr>
        <w:t>},</w:t>
      </w:r>
    </w:p>
    <w:p w:rsidR="005356AB" w:rsidRPr="005356AB" w:rsidRDefault="005356AB" w:rsidP="005356A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5356AB">
        <w:rPr>
          <w:rFonts w:ascii="Monaco" w:hAnsi="Monaco" w:cs="Monaco"/>
          <w:color w:val="4E9A06"/>
          <w:sz w:val="28"/>
          <w:szCs w:val="32"/>
        </w:rPr>
        <w:t>"pa"</w:t>
      </w:r>
      <w:r w:rsidRPr="005356AB">
        <w:rPr>
          <w:rFonts w:ascii="Monaco" w:hAnsi="Monaco" w:cs="Monaco"/>
          <w:color w:val="A40000"/>
          <w:sz w:val="28"/>
          <w:szCs w:val="32"/>
          <w:shd w:val="clear" w:color="EF2929" w:fill="auto"/>
        </w:rPr>
        <w:t>: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{</w:t>
      </w:r>
    </w:p>
    <w:p w:rsidR="005356AB" w:rsidRPr="005356AB" w:rsidRDefault="005356AB" w:rsidP="005356A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5356AB">
        <w:rPr>
          <w:rFonts w:ascii="Monaco" w:hAnsi="Monaco" w:cs="Monaco"/>
          <w:sz w:val="28"/>
          <w:szCs w:val="32"/>
        </w:rPr>
        <w:t xml:space="preserve">  </w:t>
      </w:r>
      <w:r w:rsidRPr="005356AB">
        <w:rPr>
          <w:rFonts w:ascii="Monaco" w:hAnsi="Monaco" w:cs="Monaco"/>
          <w:b/>
          <w:bCs/>
          <w:color w:val="204A87"/>
          <w:sz w:val="28"/>
          <w:szCs w:val="32"/>
        </w:rPr>
        <w:t>"1"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:[</w:t>
      </w:r>
      <w:r w:rsidRPr="005356AB">
        <w:rPr>
          <w:rFonts w:ascii="Monaco" w:hAnsi="Monaco" w:cs="Monaco"/>
          <w:color w:val="4E9A06"/>
          <w:sz w:val="28"/>
          <w:szCs w:val="32"/>
        </w:rPr>
        <w:t>"1L"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,</w:t>
      </w:r>
      <w:r w:rsidRPr="005356AB">
        <w:rPr>
          <w:rFonts w:ascii="Monaco" w:hAnsi="Monaco" w:cs="Monaco"/>
          <w:color w:val="4E9A06"/>
          <w:sz w:val="28"/>
          <w:szCs w:val="32"/>
        </w:rPr>
        <w:t>"3A"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,</w:t>
      </w:r>
      <w:r w:rsidRPr="005356AB">
        <w:rPr>
          <w:rFonts w:ascii="Monaco" w:hAnsi="Monaco" w:cs="Monaco"/>
          <w:color w:val="4E9A06"/>
          <w:sz w:val="28"/>
          <w:szCs w:val="32"/>
        </w:rPr>
        <w:t>"3B"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],</w:t>
      </w:r>
    </w:p>
    <w:p w:rsidR="005356AB" w:rsidRPr="005356AB" w:rsidRDefault="005356AB" w:rsidP="005356A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5356AB">
        <w:rPr>
          <w:rFonts w:ascii="Monaco" w:hAnsi="Monaco" w:cs="Monaco"/>
          <w:sz w:val="28"/>
          <w:szCs w:val="32"/>
        </w:rPr>
        <w:t xml:space="preserve">  </w:t>
      </w:r>
      <w:r w:rsidRPr="005356AB">
        <w:rPr>
          <w:rFonts w:ascii="Monaco" w:hAnsi="Monaco" w:cs="Monaco"/>
          <w:b/>
          <w:bCs/>
          <w:color w:val="204A87"/>
          <w:sz w:val="28"/>
          <w:szCs w:val="32"/>
        </w:rPr>
        <w:t>"2"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:[</w:t>
      </w:r>
      <w:r w:rsidRPr="005356AB">
        <w:rPr>
          <w:rFonts w:ascii="Monaco" w:hAnsi="Monaco" w:cs="Monaco"/>
          <w:color w:val="4E9A06"/>
          <w:sz w:val="28"/>
          <w:szCs w:val="32"/>
        </w:rPr>
        <w:t>"2A"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,</w:t>
      </w:r>
      <w:r w:rsidRPr="005356AB">
        <w:rPr>
          <w:rFonts w:ascii="Monaco" w:hAnsi="Monaco" w:cs="Monaco"/>
          <w:color w:val="4E9A06"/>
          <w:sz w:val="28"/>
          <w:szCs w:val="32"/>
        </w:rPr>
        <w:t>"2B"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,</w:t>
      </w:r>
      <w:r w:rsidRPr="005356AB">
        <w:rPr>
          <w:rFonts w:ascii="Monaco" w:hAnsi="Monaco" w:cs="Monaco"/>
          <w:color w:val="4E9A06"/>
          <w:sz w:val="28"/>
          <w:szCs w:val="32"/>
        </w:rPr>
        <w:t>"2L"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,</w:t>
      </w:r>
      <w:r w:rsidRPr="005356AB">
        <w:rPr>
          <w:rFonts w:ascii="Monaco" w:hAnsi="Monaco" w:cs="Monaco"/>
          <w:color w:val="4E9A06"/>
          <w:sz w:val="28"/>
          <w:szCs w:val="32"/>
        </w:rPr>
        <w:t>"4A"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],</w:t>
      </w:r>
    </w:p>
    <w:p w:rsidR="005356AB" w:rsidRPr="005356AB" w:rsidRDefault="005356AB" w:rsidP="005356A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5356AB">
        <w:rPr>
          <w:rFonts w:ascii="Monaco" w:hAnsi="Monaco" w:cs="Monaco"/>
          <w:sz w:val="28"/>
          <w:szCs w:val="32"/>
        </w:rPr>
        <w:t xml:space="preserve">  </w:t>
      </w:r>
      <w:r w:rsidRPr="005356AB">
        <w:rPr>
          <w:rFonts w:ascii="Monaco" w:hAnsi="Monaco" w:cs="Monaco"/>
          <w:b/>
          <w:bCs/>
          <w:color w:val="204A87"/>
          <w:sz w:val="28"/>
          <w:szCs w:val="32"/>
        </w:rPr>
        <w:t>"3"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:[</w:t>
      </w:r>
      <w:r w:rsidRPr="005356AB">
        <w:rPr>
          <w:rFonts w:ascii="Monaco" w:hAnsi="Monaco" w:cs="Monaco"/>
          <w:color w:val="4E9A06"/>
          <w:sz w:val="28"/>
          <w:szCs w:val="32"/>
        </w:rPr>
        <w:t>"4B"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],</w:t>
      </w:r>
    </w:p>
    <w:p w:rsidR="005356AB" w:rsidRPr="005356AB" w:rsidRDefault="005356AB" w:rsidP="005356A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5356AB">
        <w:rPr>
          <w:rFonts w:ascii="Monaco" w:hAnsi="Monaco" w:cs="Monaco"/>
          <w:sz w:val="28"/>
          <w:szCs w:val="32"/>
        </w:rPr>
        <w:t xml:space="preserve">  </w:t>
      </w:r>
      <w:r w:rsidRPr="005356AB">
        <w:rPr>
          <w:rFonts w:ascii="Monaco" w:hAnsi="Monaco" w:cs="Monaco"/>
          <w:b/>
          <w:bCs/>
          <w:color w:val="204A87"/>
          <w:sz w:val="28"/>
          <w:szCs w:val="32"/>
        </w:rPr>
        <w:t>"4"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:[</w:t>
      </w:r>
      <w:r w:rsidRPr="005356AB">
        <w:rPr>
          <w:rFonts w:ascii="Monaco" w:hAnsi="Monaco" w:cs="Monaco"/>
          <w:color w:val="4E9A06"/>
          <w:sz w:val="28"/>
          <w:szCs w:val="32"/>
        </w:rPr>
        <w:t>"1A"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,</w:t>
      </w:r>
      <w:r w:rsidRPr="005356AB">
        <w:rPr>
          <w:rFonts w:ascii="Monaco" w:hAnsi="Monaco" w:cs="Monaco"/>
          <w:color w:val="4E9A06"/>
          <w:sz w:val="28"/>
          <w:szCs w:val="32"/>
        </w:rPr>
        <w:t>"1B"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,</w:t>
      </w:r>
      <w:r w:rsidRPr="005356AB">
        <w:rPr>
          <w:rFonts w:ascii="Monaco" w:hAnsi="Monaco" w:cs="Monaco"/>
          <w:color w:val="4E9A06"/>
          <w:sz w:val="28"/>
          <w:szCs w:val="32"/>
        </w:rPr>
        <w:t>"3L"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,</w:t>
      </w:r>
      <w:r w:rsidRPr="005356AB">
        <w:rPr>
          <w:rFonts w:ascii="Monaco" w:hAnsi="Monaco" w:cs="Monaco"/>
          <w:color w:val="4E9A06"/>
          <w:sz w:val="28"/>
          <w:szCs w:val="32"/>
        </w:rPr>
        <w:t>"4L"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]</w:t>
      </w:r>
    </w:p>
    <w:p w:rsidR="005356AB" w:rsidRPr="005356AB" w:rsidRDefault="005356AB" w:rsidP="005356A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}</w:t>
      </w:r>
      <w:r w:rsidRPr="005356AB">
        <w:rPr>
          <w:rFonts w:ascii="Monaco" w:hAnsi="Monaco" w:cs="Monaco"/>
          <w:color w:val="A40000"/>
          <w:sz w:val="28"/>
          <w:szCs w:val="32"/>
          <w:shd w:val="clear" w:color="EF2929" w:fill="auto"/>
        </w:rPr>
        <w:t>,</w:t>
      </w:r>
    </w:p>
    <w:p w:rsidR="005356AB" w:rsidRPr="005356AB" w:rsidRDefault="005356AB" w:rsidP="005356A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5356AB">
        <w:rPr>
          <w:rFonts w:ascii="Monaco" w:hAnsi="Monaco" w:cs="Monaco"/>
          <w:color w:val="4E9A06"/>
          <w:sz w:val="28"/>
          <w:szCs w:val="32"/>
        </w:rPr>
        <w:t>"breaks"</w:t>
      </w:r>
      <w:r w:rsidRPr="005356AB">
        <w:rPr>
          <w:rFonts w:ascii="Monaco" w:hAnsi="Monaco" w:cs="Monaco"/>
          <w:color w:val="A40000"/>
          <w:sz w:val="28"/>
          <w:szCs w:val="32"/>
          <w:shd w:val="clear" w:color="EF2929" w:fill="auto"/>
        </w:rPr>
        <w:t>: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{</w:t>
      </w:r>
    </w:p>
    <w:p w:rsidR="005356AB" w:rsidRPr="005356AB" w:rsidRDefault="005356AB" w:rsidP="005356A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5356AB">
        <w:rPr>
          <w:rFonts w:ascii="Monaco" w:hAnsi="Monaco" w:cs="Monaco"/>
          <w:sz w:val="28"/>
          <w:szCs w:val="32"/>
        </w:rPr>
        <w:t xml:space="preserve">  </w:t>
      </w:r>
      <w:r w:rsidRPr="005356AB">
        <w:rPr>
          <w:rFonts w:ascii="Monaco" w:hAnsi="Monaco" w:cs="Monaco"/>
          <w:b/>
          <w:bCs/>
          <w:color w:val="204A87"/>
          <w:sz w:val="28"/>
          <w:szCs w:val="32"/>
        </w:rPr>
        <w:t>"1"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:[[</w:t>
      </w:r>
      <w:r w:rsidRPr="005356AB">
        <w:rPr>
          <w:rFonts w:ascii="Monaco" w:hAnsi="Monaco" w:cs="Monaco"/>
          <w:b/>
          <w:bCs/>
          <w:color w:val="0000CF"/>
          <w:sz w:val="28"/>
          <w:szCs w:val="32"/>
        </w:rPr>
        <w:t>11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,</w:t>
      </w:r>
      <w:r w:rsidRPr="005356AB">
        <w:rPr>
          <w:rFonts w:ascii="Monaco" w:hAnsi="Monaco" w:cs="Monaco"/>
          <w:b/>
          <w:bCs/>
          <w:color w:val="0000CF"/>
          <w:sz w:val="28"/>
          <w:szCs w:val="32"/>
        </w:rPr>
        <w:t>30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],[</w:t>
      </w:r>
      <w:r w:rsidRPr="005356AB">
        <w:rPr>
          <w:rFonts w:ascii="Monaco" w:hAnsi="Monaco" w:cs="Monaco"/>
          <w:b/>
          <w:bCs/>
          <w:color w:val="0000CF"/>
          <w:sz w:val="28"/>
          <w:szCs w:val="32"/>
        </w:rPr>
        <w:t>11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,</w:t>
      </w:r>
      <w:r w:rsidRPr="005356AB">
        <w:rPr>
          <w:rFonts w:ascii="Monaco" w:hAnsi="Monaco" w:cs="Monaco"/>
          <w:b/>
          <w:bCs/>
          <w:color w:val="0000CF"/>
          <w:sz w:val="28"/>
          <w:szCs w:val="32"/>
        </w:rPr>
        <w:t>50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]],</w:t>
      </w:r>
    </w:p>
    <w:p w:rsidR="005356AB" w:rsidRPr="005356AB" w:rsidRDefault="005356AB" w:rsidP="005356A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5356AB">
        <w:rPr>
          <w:rFonts w:ascii="Monaco" w:hAnsi="Monaco" w:cs="Monaco"/>
          <w:sz w:val="28"/>
          <w:szCs w:val="32"/>
        </w:rPr>
        <w:t xml:space="preserve">  </w:t>
      </w:r>
      <w:r w:rsidRPr="005356AB">
        <w:rPr>
          <w:rFonts w:ascii="Monaco" w:hAnsi="Monaco" w:cs="Monaco"/>
          <w:b/>
          <w:bCs/>
          <w:color w:val="204A87"/>
          <w:sz w:val="28"/>
          <w:szCs w:val="32"/>
        </w:rPr>
        <w:t>"2"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:[[</w:t>
      </w:r>
      <w:r w:rsidRPr="005356AB">
        <w:rPr>
          <w:rFonts w:ascii="Monaco" w:hAnsi="Monaco" w:cs="Monaco"/>
          <w:b/>
          <w:bCs/>
          <w:color w:val="0000CF"/>
          <w:sz w:val="28"/>
          <w:szCs w:val="32"/>
        </w:rPr>
        <w:t>12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,</w:t>
      </w:r>
      <w:r w:rsidRPr="005356AB">
        <w:rPr>
          <w:rFonts w:ascii="Monaco" w:hAnsi="Monaco" w:cs="Monaco"/>
          <w:b/>
          <w:bCs/>
          <w:color w:val="0000CF"/>
          <w:sz w:val="28"/>
          <w:szCs w:val="32"/>
        </w:rPr>
        <w:t>20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],[</w:t>
      </w:r>
      <w:r w:rsidRPr="005356AB">
        <w:rPr>
          <w:rFonts w:ascii="Monaco" w:hAnsi="Monaco" w:cs="Monaco"/>
          <w:b/>
          <w:bCs/>
          <w:color w:val="0000CF"/>
          <w:sz w:val="28"/>
          <w:szCs w:val="32"/>
        </w:rPr>
        <w:t>12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,</w:t>
      </w:r>
      <w:r w:rsidRPr="005356AB">
        <w:rPr>
          <w:rFonts w:ascii="Monaco" w:hAnsi="Monaco" w:cs="Monaco"/>
          <w:b/>
          <w:bCs/>
          <w:color w:val="0000CF"/>
          <w:sz w:val="28"/>
          <w:szCs w:val="32"/>
        </w:rPr>
        <w:t>40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]],</w:t>
      </w:r>
    </w:p>
    <w:p w:rsidR="005356AB" w:rsidRPr="005356AB" w:rsidRDefault="005356AB" w:rsidP="005356A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5356AB">
        <w:rPr>
          <w:rFonts w:ascii="Monaco" w:hAnsi="Monaco" w:cs="Monaco"/>
          <w:sz w:val="28"/>
          <w:szCs w:val="32"/>
        </w:rPr>
        <w:t xml:space="preserve">  </w:t>
      </w:r>
      <w:r w:rsidRPr="005356AB">
        <w:rPr>
          <w:rFonts w:ascii="Monaco" w:hAnsi="Monaco" w:cs="Monaco"/>
          <w:b/>
          <w:bCs/>
          <w:color w:val="204A87"/>
          <w:sz w:val="28"/>
          <w:szCs w:val="32"/>
        </w:rPr>
        <w:t>"3"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:[[</w:t>
      </w:r>
      <w:r w:rsidRPr="005356AB">
        <w:rPr>
          <w:rFonts w:ascii="Monaco" w:hAnsi="Monaco" w:cs="Monaco"/>
          <w:b/>
          <w:bCs/>
          <w:color w:val="0000CF"/>
          <w:sz w:val="28"/>
          <w:szCs w:val="32"/>
        </w:rPr>
        <w:t>13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,</w:t>
      </w:r>
      <w:r w:rsidRPr="005356AB">
        <w:rPr>
          <w:rFonts w:ascii="Monaco" w:hAnsi="Monaco" w:cs="Monaco"/>
          <w:b/>
          <w:bCs/>
          <w:color w:val="0000CF"/>
          <w:sz w:val="28"/>
          <w:szCs w:val="32"/>
        </w:rPr>
        <w:t>10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],[</w:t>
      </w:r>
      <w:r w:rsidRPr="005356AB">
        <w:rPr>
          <w:rFonts w:ascii="Monaco" w:hAnsi="Monaco" w:cs="Monaco"/>
          <w:b/>
          <w:bCs/>
          <w:color w:val="0000CF"/>
          <w:sz w:val="28"/>
          <w:szCs w:val="32"/>
        </w:rPr>
        <w:t>13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,</w:t>
      </w:r>
      <w:r w:rsidRPr="005356AB">
        <w:rPr>
          <w:rFonts w:ascii="Monaco" w:hAnsi="Monaco" w:cs="Monaco"/>
          <w:b/>
          <w:bCs/>
          <w:color w:val="0000CF"/>
          <w:sz w:val="28"/>
          <w:szCs w:val="32"/>
        </w:rPr>
        <w:t>30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]],</w:t>
      </w:r>
    </w:p>
    <w:p w:rsidR="005356AB" w:rsidRPr="005356AB" w:rsidRDefault="005356AB" w:rsidP="005356A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5356AB">
        <w:rPr>
          <w:rFonts w:ascii="Monaco" w:hAnsi="Monaco" w:cs="Monaco"/>
          <w:sz w:val="28"/>
          <w:szCs w:val="32"/>
        </w:rPr>
        <w:t xml:space="preserve">  </w:t>
      </w:r>
      <w:r w:rsidRPr="005356AB">
        <w:rPr>
          <w:rFonts w:ascii="Monaco" w:hAnsi="Monaco" w:cs="Monaco"/>
          <w:b/>
          <w:bCs/>
          <w:color w:val="204A87"/>
          <w:sz w:val="28"/>
          <w:szCs w:val="32"/>
        </w:rPr>
        <w:t>"4"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:[[</w:t>
      </w:r>
      <w:r w:rsidRPr="005356AB">
        <w:rPr>
          <w:rFonts w:ascii="Monaco" w:hAnsi="Monaco" w:cs="Monaco"/>
          <w:b/>
          <w:bCs/>
          <w:color w:val="0000CF"/>
          <w:sz w:val="28"/>
          <w:szCs w:val="32"/>
        </w:rPr>
        <w:t>13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,</w:t>
      </w:r>
      <w:r w:rsidRPr="005356AB">
        <w:rPr>
          <w:rFonts w:ascii="Monaco" w:hAnsi="Monaco" w:cs="Monaco"/>
          <w:b/>
          <w:bCs/>
          <w:color w:val="0000CF"/>
          <w:sz w:val="28"/>
          <w:szCs w:val="32"/>
        </w:rPr>
        <w:t>30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],[</w:t>
      </w:r>
      <w:r w:rsidRPr="005356AB">
        <w:rPr>
          <w:rFonts w:ascii="Monaco" w:hAnsi="Monaco" w:cs="Monaco"/>
          <w:b/>
          <w:bCs/>
          <w:color w:val="0000CF"/>
          <w:sz w:val="28"/>
          <w:szCs w:val="32"/>
        </w:rPr>
        <w:t>14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,</w:t>
      </w:r>
      <w:r w:rsidRPr="005356AB">
        <w:rPr>
          <w:rFonts w:ascii="Monaco" w:hAnsi="Monaco" w:cs="Monaco"/>
          <w:b/>
          <w:bCs/>
          <w:color w:val="0000CF"/>
          <w:sz w:val="28"/>
          <w:szCs w:val="32"/>
        </w:rPr>
        <w:t>0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]]</w:t>
      </w:r>
    </w:p>
    <w:p w:rsidR="005356AB" w:rsidRPr="005356AB" w:rsidRDefault="005356AB" w:rsidP="005356A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5356AB">
        <w:rPr>
          <w:rFonts w:ascii="Monaco" w:hAnsi="Monaco" w:cs="Monaco"/>
          <w:sz w:val="28"/>
          <w:szCs w:val="32"/>
        </w:rPr>
        <w:t xml:space="preserve">  </w:t>
      </w:r>
      <w:r w:rsidRPr="005356AB">
        <w:rPr>
          <w:rFonts w:ascii="Monaco" w:hAnsi="Monaco" w:cs="Monaco"/>
          <w:b/>
          <w:bCs/>
          <w:color w:val="000000"/>
          <w:sz w:val="28"/>
          <w:szCs w:val="32"/>
        </w:rPr>
        <w:t>}</w:t>
      </w:r>
    </w:p>
    <w:p w:rsidR="005356AB" w:rsidRDefault="005356AB" w:rsidP="005356A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color w:val="A40000"/>
          <w:sz w:val="28"/>
          <w:szCs w:val="32"/>
          <w:shd w:val="clear" w:color="EF2929" w:fill="auto"/>
        </w:rPr>
      </w:pPr>
      <w:r w:rsidRPr="005356AB">
        <w:rPr>
          <w:rFonts w:ascii="Monaco" w:hAnsi="Monaco" w:cs="Monaco"/>
          <w:color w:val="A40000"/>
          <w:sz w:val="28"/>
          <w:szCs w:val="32"/>
          <w:shd w:val="clear" w:color="EF2929" w:fill="auto"/>
        </w:rPr>
        <w:t>}</w:t>
      </w:r>
    </w:p>
    <w:p w:rsidR="005356AB" w:rsidRDefault="005356AB" w:rsidP="005356AB">
      <w:pPr>
        <w:rPr>
          <w:shd w:val="clear" w:color="EF2929" w:fill="auto"/>
        </w:rPr>
      </w:pPr>
      <w:r>
        <w:rPr>
          <w:shd w:val="clear" w:color="EF2929" w:fill="auto"/>
        </w:rPr>
        <w:t>Den &gt;&gt; přestávka &gt;&gt; seznam tříd</w:t>
      </w:r>
    </w:p>
    <w:p w:rsidR="006F364B" w:rsidRPr="006F364B" w:rsidRDefault="005356AB" w:rsidP="00D25F15">
      <w:pPr>
        <w:rPr>
          <w:shd w:val="clear" w:color="EF2929" w:fill="auto"/>
        </w:rPr>
      </w:pPr>
      <w:r>
        <w:rPr>
          <w:shd w:val="clear" w:color="EF2929" w:fill="auto"/>
        </w:rPr>
        <w:t>V posledním úseku je den nahrazen klíčem breaks (přestávky) a vněm jsou uloženy časy přestávek.</w:t>
      </w:r>
      <w:r w:rsidR="006F364B">
        <w:rPr>
          <w:shd w:val="clear" w:color="EF2929" w:fill="auto"/>
        </w:rPr>
        <w:t xml:space="preserve"> Časy jsou uloženy jako dvourozměrné pole ve formátu [[hod, min],[hod, min]]. První dvojce označuje začátek a druhá konec přestávky.</w:t>
      </w:r>
    </w:p>
    <w:p w:rsidR="006F364B" w:rsidRPr="006F364B" w:rsidRDefault="006F364B" w:rsidP="006F364B">
      <w:r>
        <w:lastRenderedPageBreak/>
        <w:t>Čtení:</w:t>
      </w:r>
    </w:p>
    <w:p w:rsidR="006F364B" w:rsidRPr="006F364B" w:rsidRDefault="006F364B" w:rsidP="006F364B">
      <w:pPr>
        <w:autoSpaceDE w:val="0"/>
        <w:autoSpaceDN w:val="0"/>
        <w:adjustRightInd w:val="0"/>
        <w:spacing w:before="0" w:after="0" w:line="240" w:lineRule="auto"/>
        <w:jc w:val="left"/>
        <w:rPr>
          <w:rFonts w:ascii="Monaco" w:hAnsi="Monaco" w:cs="Monaco"/>
          <w:sz w:val="28"/>
          <w:szCs w:val="32"/>
        </w:rPr>
      </w:pPr>
      <w:r w:rsidRPr="006F364B">
        <w:rPr>
          <w:rFonts w:ascii="Monaco" w:hAnsi="Monaco" w:cs="Monaco"/>
          <w:b/>
          <w:bCs/>
          <w:color w:val="204A87"/>
          <w:sz w:val="28"/>
          <w:szCs w:val="32"/>
        </w:rPr>
        <w:t>with</w:t>
      </w:r>
      <w:r w:rsidRPr="006F364B">
        <w:rPr>
          <w:rFonts w:ascii="Monaco" w:hAnsi="Monaco" w:cs="Monaco"/>
          <w:sz w:val="28"/>
          <w:szCs w:val="32"/>
        </w:rPr>
        <w:t xml:space="preserve"> </w:t>
      </w:r>
      <w:r w:rsidRPr="006F364B">
        <w:rPr>
          <w:rFonts w:ascii="Monaco" w:hAnsi="Monaco" w:cs="Monaco"/>
          <w:color w:val="204A87"/>
          <w:sz w:val="28"/>
          <w:szCs w:val="32"/>
        </w:rPr>
        <w:t>open</w:t>
      </w:r>
      <w:r w:rsidRPr="006F364B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6F364B">
        <w:rPr>
          <w:rFonts w:ascii="Monaco" w:hAnsi="Monaco" w:cs="Monaco"/>
          <w:color w:val="4E9A06"/>
          <w:sz w:val="28"/>
          <w:szCs w:val="32"/>
        </w:rPr>
        <w:t>"schedule.json"</w:t>
      </w:r>
      <w:r w:rsidRPr="006F364B">
        <w:rPr>
          <w:rFonts w:ascii="Monaco" w:hAnsi="Monaco" w:cs="Monaco"/>
          <w:b/>
          <w:bCs/>
          <w:color w:val="000000"/>
          <w:sz w:val="28"/>
          <w:szCs w:val="32"/>
        </w:rPr>
        <w:t>,</w:t>
      </w:r>
      <w:r w:rsidRPr="006F364B">
        <w:rPr>
          <w:rFonts w:ascii="Monaco" w:hAnsi="Monaco" w:cs="Monaco"/>
          <w:sz w:val="28"/>
          <w:szCs w:val="32"/>
        </w:rPr>
        <w:t xml:space="preserve"> </w:t>
      </w:r>
      <w:r w:rsidRPr="006F364B">
        <w:rPr>
          <w:rFonts w:ascii="Monaco" w:hAnsi="Monaco" w:cs="Monaco"/>
          <w:color w:val="4E9A06"/>
          <w:sz w:val="28"/>
          <w:szCs w:val="32"/>
        </w:rPr>
        <w:t>"r"</w:t>
      </w:r>
      <w:r w:rsidRPr="006F364B">
        <w:rPr>
          <w:rFonts w:ascii="Monaco" w:hAnsi="Monaco" w:cs="Monaco"/>
          <w:b/>
          <w:bCs/>
          <w:color w:val="000000"/>
          <w:sz w:val="28"/>
          <w:szCs w:val="32"/>
        </w:rPr>
        <w:t>)</w:t>
      </w:r>
      <w:r w:rsidRPr="006F364B">
        <w:rPr>
          <w:rFonts w:ascii="Monaco" w:hAnsi="Monaco" w:cs="Monaco"/>
          <w:sz w:val="28"/>
          <w:szCs w:val="32"/>
        </w:rPr>
        <w:t xml:space="preserve"> </w:t>
      </w:r>
      <w:r w:rsidRPr="006F364B">
        <w:rPr>
          <w:rFonts w:ascii="Monaco" w:hAnsi="Monaco" w:cs="Monaco"/>
          <w:b/>
          <w:bCs/>
          <w:color w:val="204A87"/>
          <w:sz w:val="28"/>
          <w:szCs w:val="32"/>
        </w:rPr>
        <w:t>as</w:t>
      </w:r>
      <w:r w:rsidRPr="006F364B">
        <w:rPr>
          <w:rFonts w:ascii="Monaco" w:hAnsi="Monaco" w:cs="Monaco"/>
          <w:sz w:val="28"/>
          <w:szCs w:val="32"/>
        </w:rPr>
        <w:t xml:space="preserve"> </w:t>
      </w:r>
      <w:r w:rsidRPr="006F364B">
        <w:rPr>
          <w:rFonts w:ascii="Monaco" w:hAnsi="Monaco" w:cs="Monaco"/>
          <w:color w:val="000000"/>
          <w:sz w:val="28"/>
          <w:szCs w:val="32"/>
        </w:rPr>
        <w:t>json_data</w:t>
      </w:r>
      <w:r w:rsidRPr="006F364B">
        <w:rPr>
          <w:rFonts w:ascii="Monaco" w:hAnsi="Monaco" w:cs="Monaco"/>
          <w:b/>
          <w:bCs/>
          <w:color w:val="000000"/>
          <w:sz w:val="28"/>
          <w:szCs w:val="32"/>
        </w:rPr>
        <w:t>:</w:t>
      </w:r>
    </w:p>
    <w:p w:rsidR="005356AB" w:rsidRDefault="006F364B" w:rsidP="006F364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b/>
          <w:bCs/>
          <w:color w:val="000000"/>
          <w:sz w:val="28"/>
          <w:szCs w:val="32"/>
        </w:rPr>
      </w:pPr>
      <w:r w:rsidRPr="006F364B">
        <w:rPr>
          <w:rFonts w:ascii="Monaco" w:hAnsi="Monaco" w:cs="Monaco"/>
          <w:sz w:val="28"/>
          <w:szCs w:val="32"/>
        </w:rPr>
        <w:t xml:space="preserve">        </w:t>
      </w:r>
      <w:r w:rsidRPr="006F364B">
        <w:rPr>
          <w:rFonts w:ascii="Monaco" w:hAnsi="Monaco" w:cs="Monaco"/>
          <w:color w:val="000000"/>
          <w:sz w:val="28"/>
          <w:szCs w:val="32"/>
        </w:rPr>
        <w:t>schedule_table</w:t>
      </w:r>
      <w:r w:rsidRPr="006F364B">
        <w:rPr>
          <w:rFonts w:ascii="Monaco" w:hAnsi="Monaco" w:cs="Monaco"/>
          <w:sz w:val="28"/>
          <w:szCs w:val="32"/>
        </w:rPr>
        <w:t xml:space="preserve"> </w:t>
      </w:r>
      <w:r w:rsidRPr="006F364B">
        <w:rPr>
          <w:rFonts w:ascii="Monaco" w:hAnsi="Monaco" w:cs="Monaco"/>
          <w:b/>
          <w:bCs/>
          <w:color w:val="CE5C00"/>
          <w:sz w:val="28"/>
          <w:szCs w:val="32"/>
        </w:rPr>
        <w:t>=</w:t>
      </w:r>
      <w:r w:rsidRPr="006F364B">
        <w:rPr>
          <w:rFonts w:ascii="Monaco" w:hAnsi="Monaco" w:cs="Monaco"/>
          <w:sz w:val="28"/>
          <w:szCs w:val="32"/>
        </w:rPr>
        <w:t xml:space="preserve"> </w:t>
      </w:r>
      <w:r w:rsidRPr="006F364B">
        <w:rPr>
          <w:rFonts w:ascii="Monaco" w:hAnsi="Monaco" w:cs="Monaco"/>
          <w:color w:val="000000"/>
          <w:sz w:val="28"/>
          <w:szCs w:val="32"/>
        </w:rPr>
        <w:t>json</w:t>
      </w:r>
      <w:r w:rsidRPr="006F364B">
        <w:rPr>
          <w:rFonts w:ascii="Monaco" w:hAnsi="Monaco" w:cs="Monaco"/>
          <w:b/>
          <w:bCs/>
          <w:color w:val="CE5C00"/>
          <w:sz w:val="28"/>
          <w:szCs w:val="32"/>
        </w:rPr>
        <w:t>.</w:t>
      </w:r>
      <w:r w:rsidRPr="006F364B">
        <w:rPr>
          <w:rFonts w:ascii="Monaco" w:hAnsi="Monaco" w:cs="Monaco"/>
          <w:color w:val="000000"/>
          <w:sz w:val="28"/>
          <w:szCs w:val="32"/>
        </w:rPr>
        <w:t>load</w:t>
      </w:r>
      <w:r w:rsidRPr="006F364B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6F364B">
        <w:rPr>
          <w:rFonts w:ascii="Monaco" w:hAnsi="Monaco" w:cs="Monaco"/>
          <w:color w:val="000000"/>
          <w:sz w:val="28"/>
          <w:szCs w:val="32"/>
        </w:rPr>
        <w:t>json_data</w:t>
      </w:r>
      <w:r w:rsidRPr="006F364B">
        <w:rPr>
          <w:rFonts w:ascii="Monaco" w:hAnsi="Monaco" w:cs="Monaco"/>
          <w:b/>
          <w:bCs/>
          <w:color w:val="000000"/>
          <w:sz w:val="28"/>
          <w:szCs w:val="32"/>
        </w:rPr>
        <w:t>)</w:t>
      </w:r>
    </w:p>
    <w:p w:rsidR="006F364B" w:rsidRDefault="006F364B" w:rsidP="006F364B"/>
    <w:p w:rsidR="006F364B" w:rsidRDefault="006F364B" w:rsidP="006F364B">
      <w:r>
        <w:t>Zápis:</w:t>
      </w:r>
    </w:p>
    <w:p w:rsidR="006F364B" w:rsidRPr="006F364B" w:rsidRDefault="006F364B" w:rsidP="006F364B">
      <w:pPr>
        <w:autoSpaceDE w:val="0"/>
        <w:autoSpaceDN w:val="0"/>
        <w:adjustRightInd w:val="0"/>
        <w:spacing w:before="0" w:after="0" w:line="240" w:lineRule="auto"/>
        <w:ind w:left="567" w:firstLine="0"/>
        <w:jc w:val="left"/>
        <w:rPr>
          <w:rFonts w:ascii="Monaco" w:hAnsi="Monaco" w:cs="Monaco"/>
          <w:b/>
          <w:bCs/>
          <w:color w:val="000000"/>
          <w:szCs w:val="32"/>
        </w:rPr>
      </w:pPr>
    </w:p>
    <w:p w:rsidR="006F364B" w:rsidRPr="006F364B" w:rsidRDefault="006F364B" w:rsidP="006F364B">
      <w:pPr>
        <w:autoSpaceDE w:val="0"/>
        <w:autoSpaceDN w:val="0"/>
        <w:adjustRightInd w:val="0"/>
        <w:spacing w:before="0" w:after="0" w:line="240" w:lineRule="auto"/>
        <w:ind w:left="567" w:firstLine="0"/>
        <w:jc w:val="left"/>
        <w:rPr>
          <w:rFonts w:ascii="Monaco" w:hAnsi="Monaco" w:cs="Monaco"/>
          <w:sz w:val="28"/>
          <w:szCs w:val="32"/>
        </w:rPr>
      </w:pPr>
      <w:r w:rsidRPr="006F364B">
        <w:rPr>
          <w:rFonts w:ascii="Monaco" w:hAnsi="Monaco" w:cs="Monaco"/>
          <w:b/>
          <w:bCs/>
          <w:color w:val="204A87"/>
          <w:sz w:val="28"/>
          <w:szCs w:val="32"/>
        </w:rPr>
        <w:t>with</w:t>
      </w:r>
      <w:r w:rsidRPr="006F364B">
        <w:rPr>
          <w:rFonts w:ascii="Monaco" w:hAnsi="Monaco" w:cs="Monaco"/>
          <w:sz w:val="28"/>
          <w:szCs w:val="32"/>
        </w:rPr>
        <w:t xml:space="preserve"> </w:t>
      </w:r>
      <w:r w:rsidRPr="006F364B">
        <w:rPr>
          <w:rFonts w:ascii="Monaco" w:hAnsi="Monaco" w:cs="Monaco"/>
          <w:color w:val="204A87"/>
          <w:sz w:val="28"/>
          <w:szCs w:val="32"/>
        </w:rPr>
        <w:t>open</w:t>
      </w:r>
      <w:r w:rsidRPr="006F364B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6F364B">
        <w:rPr>
          <w:rFonts w:ascii="Monaco" w:hAnsi="Monaco" w:cs="Monaco"/>
          <w:color w:val="4E9A06"/>
          <w:sz w:val="28"/>
          <w:szCs w:val="32"/>
        </w:rPr>
        <w:t>"schedule.json"</w:t>
      </w:r>
      <w:r w:rsidRPr="006F364B">
        <w:rPr>
          <w:rFonts w:ascii="Monaco" w:hAnsi="Monaco" w:cs="Monaco"/>
          <w:b/>
          <w:bCs/>
          <w:color w:val="000000"/>
          <w:sz w:val="28"/>
          <w:szCs w:val="32"/>
        </w:rPr>
        <w:t>,</w:t>
      </w:r>
      <w:r w:rsidRPr="006F364B">
        <w:rPr>
          <w:rFonts w:ascii="Monaco" w:hAnsi="Monaco" w:cs="Monaco"/>
          <w:sz w:val="28"/>
          <w:szCs w:val="32"/>
        </w:rPr>
        <w:t xml:space="preserve"> </w:t>
      </w:r>
      <w:r w:rsidRPr="006F364B">
        <w:rPr>
          <w:rFonts w:ascii="Monaco" w:hAnsi="Monaco" w:cs="Monaco"/>
          <w:color w:val="4E9A06"/>
          <w:sz w:val="28"/>
          <w:szCs w:val="32"/>
        </w:rPr>
        <w:t>"w"</w:t>
      </w:r>
      <w:r w:rsidRPr="006F364B">
        <w:rPr>
          <w:rFonts w:ascii="Monaco" w:hAnsi="Monaco" w:cs="Monaco"/>
          <w:b/>
          <w:bCs/>
          <w:color w:val="000000"/>
          <w:sz w:val="28"/>
          <w:szCs w:val="32"/>
        </w:rPr>
        <w:t>)</w:t>
      </w:r>
      <w:r w:rsidRPr="006F364B">
        <w:rPr>
          <w:rFonts w:ascii="Monaco" w:hAnsi="Monaco" w:cs="Monaco"/>
          <w:sz w:val="28"/>
          <w:szCs w:val="32"/>
        </w:rPr>
        <w:t xml:space="preserve"> </w:t>
      </w:r>
      <w:r w:rsidRPr="006F364B">
        <w:rPr>
          <w:rFonts w:ascii="Monaco" w:hAnsi="Monaco" w:cs="Monaco"/>
          <w:b/>
          <w:bCs/>
          <w:color w:val="204A87"/>
          <w:sz w:val="28"/>
          <w:szCs w:val="32"/>
        </w:rPr>
        <w:t>as</w:t>
      </w:r>
      <w:r w:rsidRPr="006F364B">
        <w:rPr>
          <w:rFonts w:ascii="Monaco" w:hAnsi="Monaco" w:cs="Monaco"/>
          <w:sz w:val="28"/>
          <w:szCs w:val="32"/>
        </w:rPr>
        <w:t xml:space="preserve"> </w:t>
      </w:r>
      <w:r w:rsidRPr="006F364B">
        <w:rPr>
          <w:rFonts w:ascii="Monaco" w:hAnsi="Monaco" w:cs="Monaco"/>
          <w:color w:val="000000"/>
          <w:sz w:val="28"/>
          <w:szCs w:val="32"/>
        </w:rPr>
        <w:t>json_data</w:t>
      </w:r>
      <w:r w:rsidRPr="006F364B">
        <w:rPr>
          <w:rFonts w:ascii="Monaco" w:hAnsi="Monaco" w:cs="Monaco"/>
          <w:b/>
          <w:bCs/>
          <w:color w:val="000000"/>
          <w:sz w:val="28"/>
          <w:szCs w:val="32"/>
        </w:rPr>
        <w:t>:</w:t>
      </w:r>
    </w:p>
    <w:p w:rsidR="006F364B" w:rsidRDefault="006F364B" w:rsidP="006F364B">
      <w:pPr>
        <w:autoSpaceDE w:val="0"/>
        <w:autoSpaceDN w:val="0"/>
        <w:adjustRightInd w:val="0"/>
        <w:spacing w:before="0" w:after="0" w:line="240" w:lineRule="auto"/>
        <w:ind w:left="567" w:firstLine="0"/>
        <w:jc w:val="left"/>
        <w:rPr>
          <w:rFonts w:ascii="Monaco" w:hAnsi="Monaco" w:cs="Monaco"/>
          <w:sz w:val="32"/>
          <w:szCs w:val="32"/>
        </w:rPr>
      </w:pPr>
      <w:r w:rsidRPr="006F364B">
        <w:rPr>
          <w:rFonts w:ascii="Monaco" w:hAnsi="Monaco" w:cs="Monaco"/>
          <w:sz w:val="28"/>
          <w:szCs w:val="32"/>
        </w:rPr>
        <w:t xml:space="preserve">        </w:t>
      </w:r>
      <w:r w:rsidRPr="006F364B">
        <w:rPr>
          <w:rFonts w:ascii="Monaco" w:hAnsi="Monaco" w:cs="Monaco"/>
          <w:color w:val="000000"/>
          <w:sz w:val="28"/>
          <w:szCs w:val="32"/>
        </w:rPr>
        <w:t>json</w:t>
      </w:r>
      <w:r w:rsidRPr="006F364B">
        <w:rPr>
          <w:rFonts w:ascii="Monaco" w:hAnsi="Monaco" w:cs="Monaco"/>
          <w:b/>
          <w:bCs/>
          <w:color w:val="CE5C00"/>
          <w:sz w:val="28"/>
          <w:szCs w:val="32"/>
        </w:rPr>
        <w:t>.</w:t>
      </w:r>
      <w:r w:rsidRPr="006F364B">
        <w:rPr>
          <w:rFonts w:ascii="Monaco" w:hAnsi="Monaco" w:cs="Monaco"/>
          <w:color w:val="000000"/>
          <w:sz w:val="28"/>
          <w:szCs w:val="32"/>
        </w:rPr>
        <w:t>dump</w:t>
      </w:r>
      <w:r w:rsidRPr="006F364B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6F364B">
        <w:rPr>
          <w:rFonts w:ascii="Monaco" w:hAnsi="Monaco" w:cs="Monaco"/>
          <w:color w:val="000000"/>
          <w:sz w:val="28"/>
          <w:szCs w:val="32"/>
        </w:rPr>
        <w:t>data</w:t>
      </w:r>
      <w:r w:rsidRPr="006F364B">
        <w:rPr>
          <w:rFonts w:ascii="Monaco" w:hAnsi="Monaco" w:cs="Monaco"/>
          <w:b/>
          <w:bCs/>
          <w:color w:val="000000"/>
          <w:sz w:val="28"/>
          <w:szCs w:val="32"/>
        </w:rPr>
        <w:t>[</w:t>
      </w:r>
      <w:r w:rsidRPr="006F364B">
        <w:rPr>
          <w:rFonts w:ascii="Monaco" w:hAnsi="Monaco" w:cs="Monaco"/>
          <w:color w:val="4E9A06"/>
          <w:sz w:val="28"/>
          <w:szCs w:val="32"/>
        </w:rPr>
        <w:t>"data"</w:t>
      </w:r>
      <w:r w:rsidRPr="006F364B">
        <w:rPr>
          <w:rFonts w:ascii="Monaco" w:hAnsi="Monaco" w:cs="Monaco"/>
          <w:b/>
          <w:bCs/>
          <w:color w:val="000000"/>
          <w:sz w:val="28"/>
          <w:szCs w:val="32"/>
        </w:rPr>
        <w:t>],</w:t>
      </w:r>
      <w:r w:rsidRPr="006F364B">
        <w:rPr>
          <w:rFonts w:ascii="Monaco" w:hAnsi="Monaco" w:cs="Monaco"/>
          <w:sz w:val="28"/>
          <w:szCs w:val="32"/>
        </w:rPr>
        <w:t xml:space="preserve"> </w:t>
      </w:r>
      <w:r w:rsidRPr="006F364B">
        <w:rPr>
          <w:rFonts w:ascii="Monaco" w:hAnsi="Monaco" w:cs="Monaco"/>
          <w:color w:val="000000"/>
          <w:sz w:val="28"/>
          <w:szCs w:val="32"/>
        </w:rPr>
        <w:t>json_data</w:t>
      </w:r>
      <w:r w:rsidRPr="006F364B">
        <w:rPr>
          <w:rFonts w:ascii="Monaco" w:hAnsi="Monaco" w:cs="Monaco"/>
          <w:b/>
          <w:bCs/>
          <w:color w:val="000000"/>
          <w:sz w:val="28"/>
          <w:szCs w:val="32"/>
        </w:rPr>
        <w:t>)</w:t>
      </w:r>
    </w:p>
    <w:p w:rsidR="006F364B" w:rsidRPr="006F364B" w:rsidRDefault="006F364B" w:rsidP="006F364B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</w:p>
    <w:p w:rsidR="005356AB" w:rsidRDefault="005356AB" w:rsidP="005356AB">
      <w:r>
        <w:t xml:space="preserve">K permanentnímu uložení jsem </w:t>
      </w:r>
      <w:r w:rsidR="006F364B">
        <w:t>použil soubor typu JSON. Tento z</w:t>
      </w:r>
      <w:r>
        <w:t>působ je vhodný, protože dokáže ukládat</w:t>
      </w:r>
      <w:r w:rsidR="006F364B">
        <w:t xml:space="preserve"> a načítat celé datové struktury ve sejném formátování, jako používá python.</w:t>
      </w:r>
      <w:r w:rsidR="0006018C">
        <w:t xml:space="preserve"> K zápisu a čtení souborů JSON je potřeba </w:t>
      </w:r>
      <w:r w:rsidR="007D5B6C">
        <w:t>stejnojmenná knihovna.</w:t>
      </w:r>
    </w:p>
    <w:p w:rsidR="00D25F15" w:rsidRDefault="00D25F15" w:rsidP="00D25F15">
      <w:pPr>
        <w:pStyle w:val="Nadpis3"/>
      </w:pPr>
      <w:bookmarkStart w:id="21" w:name="_Toc4705728"/>
      <w:r>
        <w:t>Kontrola rozvrhu</w:t>
      </w:r>
      <w:bookmarkEnd w:id="21"/>
    </w:p>
    <w:p w:rsidR="00D25F15" w:rsidRPr="005356AB" w:rsidRDefault="0056757E" w:rsidP="005356AB">
      <w:r>
        <w:t>Kontrola probíhá následujícím</w:t>
      </w:r>
      <w:r w:rsidR="00D25F15">
        <w:t xml:space="preserve"> způsobem:</w:t>
      </w:r>
    </w:p>
    <w:p w:rsidR="00D25F15" w:rsidRPr="00D25F15" w:rsidRDefault="00D25F15" w:rsidP="00D25F1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D25F15">
        <w:rPr>
          <w:rFonts w:ascii="Monaco" w:hAnsi="Monaco" w:cs="Monaco"/>
          <w:b/>
          <w:bCs/>
          <w:color w:val="204A87"/>
          <w:sz w:val="28"/>
          <w:szCs w:val="32"/>
        </w:rPr>
        <w:t>print</w:t>
      </w:r>
      <w:r w:rsidRPr="00D25F15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D25F15">
        <w:rPr>
          <w:rFonts w:ascii="Monaco" w:hAnsi="Monaco" w:cs="Monaco"/>
          <w:color w:val="4E9A06"/>
          <w:sz w:val="28"/>
          <w:szCs w:val="32"/>
        </w:rPr>
        <w:t>"checking schedule"</w:t>
      </w:r>
      <w:r w:rsidRPr="00D25F15">
        <w:rPr>
          <w:rFonts w:ascii="Monaco" w:hAnsi="Monaco" w:cs="Monaco"/>
          <w:b/>
          <w:bCs/>
          <w:color w:val="000000"/>
          <w:sz w:val="28"/>
          <w:szCs w:val="32"/>
        </w:rPr>
        <w:t>)</w:t>
      </w:r>
    </w:p>
    <w:p w:rsidR="00D25F15" w:rsidRPr="00D25F15" w:rsidRDefault="00D25F15" w:rsidP="00D25F1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D25F15">
        <w:rPr>
          <w:rFonts w:ascii="Monaco" w:hAnsi="Monaco" w:cs="Monaco"/>
          <w:sz w:val="28"/>
          <w:szCs w:val="32"/>
        </w:rPr>
        <w:t xml:space="preserve">            </w:t>
      </w:r>
      <w:r w:rsidRPr="00D25F15">
        <w:rPr>
          <w:rFonts w:ascii="Monaco" w:hAnsi="Monaco" w:cs="Monaco"/>
          <w:color w:val="000000"/>
          <w:sz w:val="28"/>
          <w:szCs w:val="32"/>
        </w:rPr>
        <w:t>lunchbreak</w:t>
      </w:r>
      <w:r w:rsidRPr="00D25F15">
        <w:rPr>
          <w:rFonts w:ascii="Monaco" w:hAnsi="Monaco" w:cs="Monaco"/>
          <w:sz w:val="28"/>
          <w:szCs w:val="32"/>
        </w:rPr>
        <w:t xml:space="preserve"> </w:t>
      </w:r>
      <w:r w:rsidRPr="00D25F15">
        <w:rPr>
          <w:rFonts w:ascii="Monaco" w:hAnsi="Monaco" w:cs="Monaco"/>
          <w:b/>
          <w:bCs/>
          <w:color w:val="CE5C00"/>
          <w:sz w:val="28"/>
          <w:szCs w:val="32"/>
        </w:rPr>
        <w:t>=</w:t>
      </w:r>
      <w:r w:rsidRPr="00D25F15">
        <w:rPr>
          <w:rFonts w:ascii="Monaco" w:hAnsi="Monaco" w:cs="Monaco"/>
          <w:sz w:val="28"/>
          <w:szCs w:val="32"/>
        </w:rPr>
        <w:t xml:space="preserve"> </w:t>
      </w:r>
      <w:r w:rsidRPr="00D25F15">
        <w:rPr>
          <w:rFonts w:ascii="Monaco" w:hAnsi="Monaco" w:cs="Monaco"/>
          <w:color w:val="000000"/>
          <w:sz w:val="28"/>
          <w:szCs w:val="32"/>
        </w:rPr>
        <w:t>break_time</w:t>
      </w:r>
      <w:r w:rsidRPr="00D25F15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D25F15">
        <w:rPr>
          <w:rFonts w:ascii="Monaco" w:hAnsi="Monaco" w:cs="Monaco"/>
          <w:color w:val="000000"/>
          <w:sz w:val="28"/>
          <w:szCs w:val="32"/>
        </w:rPr>
        <w:t>current_time</w:t>
      </w:r>
      <w:r w:rsidRPr="00D25F15">
        <w:rPr>
          <w:rFonts w:ascii="Monaco" w:hAnsi="Monaco" w:cs="Monaco"/>
          <w:b/>
          <w:bCs/>
          <w:color w:val="000000"/>
          <w:sz w:val="28"/>
          <w:szCs w:val="32"/>
        </w:rPr>
        <w:t>,</w:t>
      </w:r>
      <w:r w:rsidRPr="00D25F15">
        <w:rPr>
          <w:rFonts w:ascii="Monaco" w:hAnsi="Monaco" w:cs="Monaco"/>
          <w:sz w:val="28"/>
          <w:szCs w:val="32"/>
        </w:rPr>
        <w:t xml:space="preserve"> </w:t>
      </w:r>
      <w:r w:rsidRPr="00D25F15">
        <w:rPr>
          <w:rFonts w:ascii="Monaco" w:hAnsi="Monaco" w:cs="Monaco"/>
          <w:color w:val="000000"/>
          <w:sz w:val="28"/>
          <w:szCs w:val="32"/>
        </w:rPr>
        <w:t>schedule_table</w:t>
      </w:r>
      <w:r w:rsidRPr="00D25F15">
        <w:rPr>
          <w:rFonts w:ascii="Monaco" w:hAnsi="Monaco" w:cs="Monaco"/>
          <w:b/>
          <w:bCs/>
          <w:color w:val="000000"/>
          <w:sz w:val="28"/>
          <w:szCs w:val="32"/>
        </w:rPr>
        <w:t>)</w:t>
      </w:r>
    </w:p>
    <w:p w:rsidR="00D25F15" w:rsidRPr="00D25F15" w:rsidRDefault="00D25F15" w:rsidP="00D25F1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D25F15">
        <w:rPr>
          <w:rFonts w:ascii="Monaco" w:hAnsi="Monaco" w:cs="Monaco"/>
          <w:sz w:val="28"/>
          <w:szCs w:val="32"/>
        </w:rPr>
        <w:t xml:space="preserve">            </w:t>
      </w:r>
      <w:r w:rsidRPr="00D25F15">
        <w:rPr>
          <w:rFonts w:ascii="Monaco" w:hAnsi="Monaco" w:cs="Monaco"/>
          <w:b/>
          <w:bCs/>
          <w:color w:val="204A87"/>
          <w:sz w:val="28"/>
          <w:szCs w:val="32"/>
        </w:rPr>
        <w:t>if</w:t>
      </w:r>
      <w:r w:rsidRPr="00D25F15">
        <w:rPr>
          <w:rFonts w:ascii="Monaco" w:hAnsi="Monaco" w:cs="Monaco"/>
          <w:sz w:val="28"/>
          <w:szCs w:val="32"/>
        </w:rPr>
        <w:t xml:space="preserve"> </w:t>
      </w:r>
      <w:r w:rsidRPr="00D25F15">
        <w:rPr>
          <w:rFonts w:ascii="Monaco" w:hAnsi="Monaco" w:cs="Monaco"/>
          <w:color w:val="000000"/>
          <w:sz w:val="28"/>
          <w:szCs w:val="32"/>
        </w:rPr>
        <w:t>lunchbreak</w:t>
      </w:r>
      <w:r w:rsidRPr="00D25F15">
        <w:rPr>
          <w:rFonts w:ascii="Monaco" w:hAnsi="Monaco" w:cs="Monaco"/>
          <w:b/>
          <w:bCs/>
          <w:color w:val="000000"/>
          <w:sz w:val="28"/>
          <w:szCs w:val="32"/>
        </w:rPr>
        <w:t>:</w:t>
      </w:r>
    </w:p>
    <w:p w:rsidR="00D25F15" w:rsidRPr="00D25F15" w:rsidRDefault="00D25F15" w:rsidP="00D25F1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D25F15">
        <w:rPr>
          <w:rFonts w:ascii="Monaco" w:hAnsi="Monaco" w:cs="Monaco"/>
          <w:sz w:val="28"/>
          <w:szCs w:val="32"/>
        </w:rPr>
        <w:t xml:space="preserve">                </w:t>
      </w:r>
      <w:r w:rsidRPr="00D25F15">
        <w:rPr>
          <w:rFonts w:ascii="Monaco" w:hAnsi="Monaco" w:cs="Monaco"/>
          <w:b/>
          <w:bCs/>
          <w:color w:val="204A87"/>
          <w:sz w:val="28"/>
          <w:szCs w:val="32"/>
        </w:rPr>
        <w:t>if</w:t>
      </w:r>
      <w:r w:rsidRPr="00D25F15">
        <w:rPr>
          <w:rFonts w:ascii="Monaco" w:hAnsi="Monaco" w:cs="Monaco"/>
          <w:sz w:val="28"/>
          <w:szCs w:val="32"/>
        </w:rPr>
        <w:t xml:space="preserve"> </w:t>
      </w:r>
      <w:r w:rsidRPr="00D25F15">
        <w:rPr>
          <w:rFonts w:ascii="Monaco" w:hAnsi="Monaco" w:cs="Monaco"/>
          <w:color w:val="000000"/>
          <w:sz w:val="28"/>
          <w:szCs w:val="32"/>
        </w:rPr>
        <w:t>consumer</w:t>
      </w:r>
      <w:r w:rsidRPr="00D25F15">
        <w:rPr>
          <w:rFonts w:ascii="Monaco" w:hAnsi="Monaco" w:cs="Monaco"/>
          <w:b/>
          <w:bCs/>
          <w:color w:val="000000"/>
          <w:sz w:val="28"/>
          <w:szCs w:val="32"/>
        </w:rPr>
        <w:t>[</w:t>
      </w:r>
      <w:r w:rsidRPr="00D25F15">
        <w:rPr>
          <w:rFonts w:ascii="Monaco" w:hAnsi="Monaco" w:cs="Monaco"/>
          <w:b/>
          <w:bCs/>
          <w:color w:val="0000CF"/>
          <w:sz w:val="28"/>
          <w:szCs w:val="32"/>
        </w:rPr>
        <w:t>1</w:t>
      </w:r>
      <w:r w:rsidRPr="00D25F15">
        <w:rPr>
          <w:rFonts w:ascii="Monaco" w:hAnsi="Monaco" w:cs="Monaco"/>
          <w:b/>
          <w:bCs/>
          <w:color w:val="000000"/>
          <w:sz w:val="28"/>
          <w:szCs w:val="32"/>
        </w:rPr>
        <w:t>]</w:t>
      </w:r>
      <w:r w:rsidRPr="00D25F15">
        <w:rPr>
          <w:rFonts w:ascii="Monaco" w:hAnsi="Monaco" w:cs="Monaco"/>
          <w:sz w:val="28"/>
          <w:szCs w:val="32"/>
        </w:rPr>
        <w:t xml:space="preserve"> </w:t>
      </w:r>
      <w:r w:rsidRPr="00D25F15">
        <w:rPr>
          <w:rFonts w:ascii="Monaco" w:hAnsi="Monaco" w:cs="Monaco"/>
          <w:b/>
          <w:bCs/>
          <w:color w:val="204A87"/>
          <w:sz w:val="28"/>
          <w:szCs w:val="32"/>
        </w:rPr>
        <w:t>in</w:t>
      </w:r>
      <w:r w:rsidRPr="00D25F15">
        <w:rPr>
          <w:rFonts w:ascii="Monaco" w:hAnsi="Monaco" w:cs="Monaco"/>
          <w:sz w:val="28"/>
          <w:szCs w:val="32"/>
        </w:rPr>
        <w:t xml:space="preserve"> </w:t>
      </w:r>
      <w:r w:rsidRPr="00D25F15">
        <w:rPr>
          <w:rFonts w:ascii="Monaco" w:hAnsi="Monaco" w:cs="Monaco"/>
          <w:color w:val="000000"/>
          <w:sz w:val="28"/>
          <w:szCs w:val="32"/>
        </w:rPr>
        <w:t>schedule_table</w:t>
      </w:r>
      <w:r w:rsidRPr="00D25F15">
        <w:rPr>
          <w:rFonts w:ascii="Monaco" w:hAnsi="Monaco" w:cs="Monaco"/>
          <w:b/>
          <w:bCs/>
          <w:color w:val="000000"/>
          <w:sz w:val="28"/>
          <w:szCs w:val="32"/>
        </w:rPr>
        <w:t>[</w:t>
      </w:r>
      <w:r w:rsidRPr="00D25F15">
        <w:rPr>
          <w:rFonts w:ascii="Monaco" w:hAnsi="Monaco" w:cs="Monaco"/>
          <w:color w:val="000000"/>
          <w:sz w:val="28"/>
          <w:szCs w:val="32"/>
        </w:rPr>
        <w:t>day</w:t>
      </w:r>
      <w:r w:rsidRPr="00D25F15">
        <w:rPr>
          <w:rFonts w:ascii="Monaco" w:hAnsi="Monaco" w:cs="Monaco"/>
          <w:b/>
          <w:bCs/>
          <w:color w:val="000000"/>
          <w:sz w:val="28"/>
          <w:szCs w:val="32"/>
        </w:rPr>
        <w:t>][</w:t>
      </w:r>
      <w:r w:rsidRPr="00D25F15">
        <w:rPr>
          <w:rFonts w:ascii="Monaco" w:hAnsi="Monaco" w:cs="Monaco"/>
          <w:color w:val="000000"/>
          <w:sz w:val="28"/>
          <w:szCs w:val="32"/>
        </w:rPr>
        <w:t>lunchbreak</w:t>
      </w:r>
      <w:r w:rsidRPr="00D25F15">
        <w:rPr>
          <w:rFonts w:ascii="Monaco" w:hAnsi="Monaco" w:cs="Monaco"/>
          <w:b/>
          <w:bCs/>
          <w:color w:val="000000"/>
          <w:sz w:val="28"/>
          <w:szCs w:val="32"/>
        </w:rPr>
        <w:t>]:</w:t>
      </w:r>
    </w:p>
    <w:p w:rsidR="00D25F15" w:rsidRPr="00D25F15" w:rsidRDefault="00D25F15" w:rsidP="00D25F1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D25F15">
        <w:rPr>
          <w:rFonts w:ascii="Monaco" w:hAnsi="Monaco" w:cs="Monaco"/>
          <w:sz w:val="28"/>
          <w:szCs w:val="32"/>
        </w:rPr>
        <w:t xml:space="preserve">                    </w:t>
      </w:r>
      <w:r w:rsidRPr="00D25F15">
        <w:rPr>
          <w:rFonts w:ascii="Monaco" w:hAnsi="Monaco" w:cs="Monaco"/>
          <w:b/>
          <w:bCs/>
          <w:color w:val="204A87"/>
          <w:sz w:val="28"/>
          <w:szCs w:val="32"/>
        </w:rPr>
        <w:t>print</w:t>
      </w:r>
      <w:r w:rsidRPr="00D25F15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D25F15">
        <w:rPr>
          <w:rFonts w:ascii="Monaco" w:hAnsi="Monaco" w:cs="Monaco"/>
          <w:color w:val="4E9A06"/>
          <w:sz w:val="28"/>
          <w:szCs w:val="32"/>
        </w:rPr>
        <w:t>"On time"</w:t>
      </w:r>
      <w:r w:rsidRPr="00D25F15">
        <w:rPr>
          <w:rFonts w:ascii="Monaco" w:hAnsi="Monaco" w:cs="Monaco"/>
          <w:b/>
          <w:bCs/>
          <w:color w:val="000000"/>
          <w:sz w:val="28"/>
          <w:szCs w:val="32"/>
        </w:rPr>
        <w:t>)</w:t>
      </w:r>
    </w:p>
    <w:p w:rsidR="00D25F15" w:rsidRPr="00D25F15" w:rsidRDefault="00D25F15" w:rsidP="00D25F1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D25F15">
        <w:rPr>
          <w:rFonts w:ascii="Monaco" w:hAnsi="Monaco" w:cs="Monaco"/>
          <w:sz w:val="28"/>
          <w:szCs w:val="32"/>
        </w:rPr>
        <w:t xml:space="preserve">                    </w:t>
      </w:r>
      <w:r w:rsidRPr="00D25F15">
        <w:rPr>
          <w:rFonts w:ascii="Monaco" w:hAnsi="Monaco" w:cs="Monaco"/>
          <w:color w:val="000000"/>
          <w:sz w:val="28"/>
          <w:szCs w:val="32"/>
        </w:rPr>
        <w:t>dispence_lunch</w:t>
      </w:r>
      <w:r w:rsidRPr="00D25F15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D25F15">
        <w:rPr>
          <w:rFonts w:ascii="Monaco" w:hAnsi="Monaco" w:cs="Monaco"/>
          <w:color w:val="000000"/>
          <w:sz w:val="28"/>
          <w:szCs w:val="32"/>
        </w:rPr>
        <w:t>consumer</w:t>
      </w:r>
      <w:r w:rsidRPr="00D25F15">
        <w:rPr>
          <w:rFonts w:ascii="Monaco" w:hAnsi="Monaco" w:cs="Monaco"/>
          <w:b/>
          <w:bCs/>
          <w:color w:val="000000"/>
          <w:sz w:val="28"/>
          <w:szCs w:val="32"/>
        </w:rPr>
        <w:t>,</w:t>
      </w:r>
      <w:r w:rsidRPr="00D25F15">
        <w:rPr>
          <w:rFonts w:ascii="Monaco" w:hAnsi="Monaco" w:cs="Monaco"/>
          <w:sz w:val="28"/>
          <w:szCs w:val="32"/>
        </w:rPr>
        <w:t xml:space="preserve"> </w:t>
      </w:r>
      <w:r w:rsidRPr="00D25F15">
        <w:rPr>
          <w:rFonts w:ascii="Monaco" w:hAnsi="Monaco" w:cs="Monaco"/>
          <w:color w:val="000000"/>
          <w:sz w:val="28"/>
          <w:szCs w:val="32"/>
        </w:rPr>
        <w:t>card_id</w:t>
      </w:r>
      <w:r w:rsidRPr="00D25F15">
        <w:rPr>
          <w:rFonts w:ascii="Monaco" w:hAnsi="Monaco" w:cs="Monaco"/>
          <w:b/>
          <w:bCs/>
          <w:color w:val="000000"/>
          <w:sz w:val="28"/>
          <w:szCs w:val="32"/>
        </w:rPr>
        <w:t>,</w:t>
      </w:r>
      <w:r w:rsidRPr="00D25F15">
        <w:rPr>
          <w:rFonts w:ascii="Monaco" w:hAnsi="Monaco" w:cs="Monaco"/>
          <w:sz w:val="28"/>
          <w:szCs w:val="32"/>
        </w:rPr>
        <w:t xml:space="preserve"> </w:t>
      </w:r>
      <w:r w:rsidRPr="00D25F15">
        <w:rPr>
          <w:rFonts w:ascii="Monaco" w:hAnsi="Monaco" w:cs="Monaco"/>
          <w:color w:val="000000"/>
          <w:sz w:val="28"/>
          <w:szCs w:val="32"/>
        </w:rPr>
        <w:t>lunch_amount</w:t>
      </w:r>
      <w:r w:rsidRPr="00D25F15">
        <w:rPr>
          <w:rFonts w:ascii="Monaco" w:hAnsi="Monaco" w:cs="Monaco"/>
          <w:b/>
          <w:bCs/>
          <w:color w:val="000000"/>
          <w:sz w:val="28"/>
          <w:szCs w:val="32"/>
        </w:rPr>
        <w:t>)</w:t>
      </w:r>
    </w:p>
    <w:p w:rsidR="00D25F15" w:rsidRPr="00D25F15" w:rsidRDefault="00D25F15" w:rsidP="00D25F1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D25F15">
        <w:rPr>
          <w:rFonts w:ascii="Monaco" w:hAnsi="Monaco" w:cs="Monaco"/>
          <w:sz w:val="28"/>
          <w:szCs w:val="32"/>
        </w:rPr>
        <w:t xml:space="preserve">                </w:t>
      </w:r>
      <w:r w:rsidRPr="00D25F15">
        <w:rPr>
          <w:rFonts w:ascii="Monaco" w:hAnsi="Monaco" w:cs="Monaco"/>
          <w:b/>
          <w:bCs/>
          <w:color w:val="204A87"/>
          <w:sz w:val="28"/>
          <w:szCs w:val="32"/>
        </w:rPr>
        <w:t>else</w:t>
      </w:r>
      <w:r w:rsidRPr="00D25F15">
        <w:rPr>
          <w:rFonts w:ascii="Monaco" w:hAnsi="Monaco" w:cs="Monaco"/>
          <w:b/>
          <w:bCs/>
          <w:color w:val="000000"/>
          <w:sz w:val="28"/>
          <w:szCs w:val="32"/>
        </w:rPr>
        <w:t>:</w:t>
      </w:r>
    </w:p>
    <w:p w:rsidR="00D25F15" w:rsidRPr="00D25F15" w:rsidRDefault="00D25F15" w:rsidP="00D25F1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D25F15">
        <w:rPr>
          <w:rFonts w:ascii="Monaco" w:hAnsi="Monaco" w:cs="Monaco"/>
          <w:sz w:val="28"/>
          <w:szCs w:val="32"/>
        </w:rPr>
        <w:t xml:space="preserve">                    </w:t>
      </w:r>
      <w:r w:rsidRPr="00D25F15">
        <w:rPr>
          <w:rFonts w:ascii="Monaco" w:hAnsi="Monaco" w:cs="Monaco"/>
          <w:b/>
          <w:bCs/>
          <w:color w:val="204A87"/>
          <w:sz w:val="28"/>
          <w:szCs w:val="32"/>
        </w:rPr>
        <w:t>print</w:t>
      </w:r>
      <w:r w:rsidRPr="00D25F15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D25F15">
        <w:rPr>
          <w:rFonts w:ascii="Monaco" w:hAnsi="Monaco" w:cs="Monaco"/>
          <w:color w:val="4E9A06"/>
          <w:sz w:val="28"/>
          <w:szCs w:val="32"/>
        </w:rPr>
        <w:t>"GET OUT"</w:t>
      </w:r>
      <w:r w:rsidRPr="00D25F15">
        <w:rPr>
          <w:rFonts w:ascii="Monaco" w:hAnsi="Monaco" w:cs="Monaco"/>
          <w:b/>
          <w:bCs/>
          <w:color w:val="000000"/>
          <w:sz w:val="28"/>
          <w:szCs w:val="32"/>
        </w:rPr>
        <w:t>)</w:t>
      </w:r>
    </w:p>
    <w:p w:rsidR="00D25F15" w:rsidRPr="00D25F15" w:rsidRDefault="00D25F15" w:rsidP="00D25F1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D25F15">
        <w:rPr>
          <w:rFonts w:ascii="Monaco" w:hAnsi="Monaco" w:cs="Monaco"/>
          <w:sz w:val="28"/>
          <w:szCs w:val="32"/>
        </w:rPr>
        <w:t xml:space="preserve">                    </w:t>
      </w:r>
      <w:r w:rsidRPr="00D25F15">
        <w:rPr>
          <w:rFonts w:ascii="Monaco" w:hAnsi="Monaco" w:cs="Monaco"/>
          <w:color w:val="000000"/>
          <w:sz w:val="28"/>
          <w:szCs w:val="32"/>
        </w:rPr>
        <w:t>playsound</w:t>
      </w:r>
      <w:r w:rsidRPr="00D25F15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D25F15">
        <w:rPr>
          <w:rFonts w:ascii="Monaco" w:hAnsi="Monaco" w:cs="Monaco"/>
          <w:color w:val="4E9A06"/>
          <w:sz w:val="28"/>
          <w:szCs w:val="32"/>
        </w:rPr>
        <w:t>"audio/miss.wav"</w:t>
      </w:r>
      <w:r w:rsidRPr="00D25F15">
        <w:rPr>
          <w:rFonts w:ascii="Monaco" w:hAnsi="Monaco" w:cs="Monaco"/>
          <w:b/>
          <w:bCs/>
          <w:color w:val="000000"/>
          <w:sz w:val="28"/>
          <w:szCs w:val="32"/>
        </w:rPr>
        <w:t>)</w:t>
      </w:r>
    </w:p>
    <w:p w:rsidR="00D25F15" w:rsidRPr="00D25F15" w:rsidRDefault="00D25F15" w:rsidP="00D25F1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D25F15">
        <w:rPr>
          <w:rFonts w:ascii="Monaco" w:hAnsi="Monaco" w:cs="Monaco"/>
          <w:sz w:val="28"/>
          <w:szCs w:val="32"/>
        </w:rPr>
        <w:t xml:space="preserve">                    </w:t>
      </w:r>
      <w:r w:rsidRPr="00D25F15">
        <w:rPr>
          <w:rFonts w:ascii="Monaco" w:hAnsi="Monaco" w:cs="Monaco"/>
          <w:color w:val="000000"/>
          <w:sz w:val="28"/>
          <w:szCs w:val="32"/>
        </w:rPr>
        <w:t>miss_schedule</w:t>
      </w:r>
      <w:r w:rsidRPr="00D25F15">
        <w:rPr>
          <w:rFonts w:ascii="Monaco" w:hAnsi="Monaco" w:cs="Monaco"/>
          <w:sz w:val="28"/>
          <w:szCs w:val="32"/>
        </w:rPr>
        <w:t xml:space="preserve"> </w:t>
      </w:r>
      <w:r w:rsidRPr="00D25F15">
        <w:rPr>
          <w:rFonts w:ascii="Monaco" w:hAnsi="Monaco" w:cs="Monaco"/>
          <w:b/>
          <w:bCs/>
          <w:color w:val="CE5C00"/>
          <w:sz w:val="28"/>
          <w:szCs w:val="32"/>
        </w:rPr>
        <w:t>=</w:t>
      </w:r>
      <w:r w:rsidRPr="00D25F15">
        <w:rPr>
          <w:rFonts w:ascii="Monaco" w:hAnsi="Monaco" w:cs="Monaco"/>
          <w:sz w:val="28"/>
          <w:szCs w:val="32"/>
        </w:rPr>
        <w:t xml:space="preserve"> </w:t>
      </w:r>
      <w:r w:rsidRPr="00D25F15">
        <w:rPr>
          <w:rFonts w:ascii="Monaco" w:hAnsi="Monaco" w:cs="Monaco"/>
          <w:color w:val="3465A4"/>
          <w:sz w:val="28"/>
          <w:szCs w:val="32"/>
        </w:rPr>
        <w:t>True</w:t>
      </w:r>
    </w:p>
    <w:p w:rsidR="00D25F15" w:rsidRPr="00D25F15" w:rsidRDefault="00D25F15" w:rsidP="00D25F1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D25F15">
        <w:rPr>
          <w:rFonts w:ascii="Monaco" w:hAnsi="Monaco" w:cs="Monaco"/>
          <w:sz w:val="28"/>
          <w:szCs w:val="32"/>
        </w:rPr>
        <w:t xml:space="preserve">            </w:t>
      </w:r>
      <w:r w:rsidRPr="00D25F15">
        <w:rPr>
          <w:rFonts w:ascii="Monaco" w:hAnsi="Monaco" w:cs="Monaco"/>
          <w:b/>
          <w:bCs/>
          <w:color w:val="204A87"/>
          <w:sz w:val="28"/>
          <w:szCs w:val="32"/>
        </w:rPr>
        <w:t>else</w:t>
      </w:r>
      <w:r w:rsidRPr="00D25F15">
        <w:rPr>
          <w:rFonts w:ascii="Monaco" w:hAnsi="Monaco" w:cs="Monaco"/>
          <w:b/>
          <w:bCs/>
          <w:color w:val="000000"/>
          <w:sz w:val="28"/>
          <w:szCs w:val="32"/>
        </w:rPr>
        <w:t>:</w:t>
      </w:r>
    </w:p>
    <w:p w:rsidR="00D25F15" w:rsidRPr="00D25F15" w:rsidRDefault="00D25F15" w:rsidP="00D25F1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D25F15">
        <w:rPr>
          <w:rFonts w:ascii="Monaco" w:hAnsi="Monaco" w:cs="Monaco"/>
          <w:sz w:val="28"/>
          <w:szCs w:val="32"/>
        </w:rPr>
        <w:t xml:space="preserve">                </w:t>
      </w:r>
      <w:r w:rsidRPr="00D25F15">
        <w:rPr>
          <w:rFonts w:ascii="Monaco" w:hAnsi="Monaco" w:cs="Monaco"/>
          <w:b/>
          <w:bCs/>
          <w:color w:val="204A87"/>
          <w:sz w:val="28"/>
          <w:szCs w:val="32"/>
        </w:rPr>
        <w:t>print</w:t>
      </w:r>
      <w:r w:rsidRPr="00D25F15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D25F15">
        <w:rPr>
          <w:rFonts w:ascii="Monaco" w:hAnsi="Monaco" w:cs="Monaco"/>
          <w:color w:val="4E9A06"/>
          <w:sz w:val="28"/>
          <w:szCs w:val="32"/>
        </w:rPr>
        <w:t>"Here you go"</w:t>
      </w:r>
      <w:r w:rsidRPr="00D25F15">
        <w:rPr>
          <w:rFonts w:ascii="Monaco" w:hAnsi="Monaco" w:cs="Monaco"/>
          <w:b/>
          <w:bCs/>
          <w:color w:val="000000"/>
          <w:sz w:val="28"/>
          <w:szCs w:val="32"/>
        </w:rPr>
        <w:t>)</w:t>
      </w:r>
    </w:p>
    <w:p w:rsidR="00D25F15" w:rsidRPr="00D25F15" w:rsidRDefault="00D25F15" w:rsidP="00D25F15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D25F15">
        <w:rPr>
          <w:rFonts w:ascii="Monaco" w:hAnsi="Monaco" w:cs="Monaco"/>
          <w:sz w:val="28"/>
          <w:szCs w:val="32"/>
        </w:rPr>
        <w:t xml:space="preserve">                </w:t>
      </w:r>
      <w:r w:rsidRPr="00D25F15">
        <w:rPr>
          <w:rFonts w:ascii="Monaco" w:hAnsi="Monaco" w:cs="Monaco"/>
          <w:color w:val="000000"/>
          <w:sz w:val="28"/>
          <w:szCs w:val="32"/>
        </w:rPr>
        <w:t>dispence_lunch</w:t>
      </w:r>
      <w:r w:rsidRPr="00D25F15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D25F15">
        <w:rPr>
          <w:rFonts w:ascii="Monaco" w:hAnsi="Monaco" w:cs="Monaco"/>
          <w:color w:val="000000"/>
          <w:sz w:val="28"/>
          <w:szCs w:val="32"/>
        </w:rPr>
        <w:t>consumer</w:t>
      </w:r>
      <w:r w:rsidRPr="00D25F15">
        <w:rPr>
          <w:rFonts w:ascii="Monaco" w:hAnsi="Monaco" w:cs="Monaco"/>
          <w:b/>
          <w:bCs/>
          <w:color w:val="000000"/>
          <w:sz w:val="28"/>
          <w:szCs w:val="32"/>
        </w:rPr>
        <w:t>,</w:t>
      </w:r>
      <w:r w:rsidRPr="00D25F15">
        <w:rPr>
          <w:rFonts w:ascii="Monaco" w:hAnsi="Monaco" w:cs="Monaco"/>
          <w:sz w:val="28"/>
          <w:szCs w:val="32"/>
        </w:rPr>
        <w:t xml:space="preserve"> </w:t>
      </w:r>
      <w:r w:rsidRPr="00D25F15">
        <w:rPr>
          <w:rFonts w:ascii="Monaco" w:hAnsi="Monaco" w:cs="Monaco"/>
          <w:color w:val="000000"/>
          <w:sz w:val="28"/>
          <w:szCs w:val="32"/>
        </w:rPr>
        <w:t>card_id</w:t>
      </w:r>
      <w:r w:rsidRPr="00D25F15">
        <w:rPr>
          <w:rFonts w:ascii="Monaco" w:hAnsi="Monaco" w:cs="Monaco"/>
          <w:b/>
          <w:bCs/>
          <w:color w:val="000000"/>
          <w:sz w:val="28"/>
          <w:szCs w:val="32"/>
        </w:rPr>
        <w:t>,</w:t>
      </w:r>
      <w:r w:rsidRPr="00D25F15">
        <w:rPr>
          <w:rFonts w:ascii="Monaco" w:hAnsi="Monaco" w:cs="Monaco"/>
          <w:sz w:val="28"/>
          <w:szCs w:val="32"/>
        </w:rPr>
        <w:t xml:space="preserve"> </w:t>
      </w:r>
      <w:r w:rsidRPr="00D25F15">
        <w:rPr>
          <w:rFonts w:ascii="Monaco" w:hAnsi="Monaco" w:cs="Monaco"/>
          <w:color w:val="000000"/>
          <w:sz w:val="28"/>
          <w:szCs w:val="32"/>
        </w:rPr>
        <w:t>lunch_amount</w:t>
      </w:r>
      <w:r w:rsidRPr="00D25F15">
        <w:rPr>
          <w:rFonts w:ascii="Monaco" w:hAnsi="Monaco" w:cs="Monaco"/>
          <w:b/>
          <w:bCs/>
          <w:color w:val="000000"/>
          <w:sz w:val="28"/>
          <w:szCs w:val="32"/>
        </w:rPr>
        <w:t>)</w:t>
      </w:r>
    </w:p>
    <w:p w:rsidR="00D25F15" w:rsidRDefault="00D25F15" w:rsidP="00D25F15">
      <w:pPr>
        <w:pStyle w:val="Odstavecseseznamem"/>
        <w:numPr>
          <w:ilvl w:val="0"/>
          <w:numId w:val="94"/>
        </w:numPr>
      </w:pPr>
      <w:r>
        <w:t>Zkontroluje</w:t>
      </w:r>
      <w:r w:rsidR="0056757E">
        <w:t>,</w:t>
      </w:r>
      <w:r>
        <w:t xml:space="preserve"> zda</w:t>
      </w:r>
      <w:r w:rsidR="0056757E">
        <w:t xml:space="preserve"> je</w:t>
      </w:r>
      <w:r>
        <w:t xml:space="preserve"> v daný čas přestávka</w:t>
      </w:r>
      <w:r w:rsidR="0056757E">
        <w:t>.</w:t>
      </w:r>
    </w:p>
    <w:p w:rsidR="00D25F15" w:rsidRDefault="00DE4BCA" w:rsidP="00D25F15">
      <w:pPr>
        <w:pStyle w:val="Odstavecseseznamem"/>
        <w:numPr>
          <w:ilvl w:val="1"/>
          <w:numId w:val="94"/>
        </w:numPr>
      </w:pPr>
      <w:r>
        <w:t>P</w:t>
      </w:r>
      <w:r w:rsidR="00D25F15">
        <w:t>okud ne,</w:t>
      </w:r>
      <w:r>
        <w:t xml:space="preserve"> v</w:t>
      </w:r>
      <w:r w:rsidR="00D25F15">
        <w:t>ydá oběd bez kon</w:t>
      </w:r>
      <w:r>
        <w:t>t</w:t>
      </w:r>
      <w:r w:rsidR="00D25F15">
        <w:t>roly času</w:t>
      </w:r>
      <w:r w:rsidR="0056757E">
        <w:t>.</w:t>
      </w:r>
    </w:p>
    <w:p w:rsidR="00DE4BCA" w:rsidRDefault="00DE4BCA" w:rsidP="00DE4BCA">
      <w:pPr>
        <w:pStyle w:val="Odstavecseseznamem"/>
        <w:numPr>
          <w:ilvl w:val="0"/>
          <w:numId w:val="94"/>
        </w:numPr>
      </w:pPr>
      <w:r>
        <w:t>Kontroluje</w:t>
      </w:r>
      <w:r w:rsidR="0056757E">
        <w:t>,</w:t>
      </w:r>
      <w:r>
        <w:t xml:space="preserve"> jestli je žákova třída obsažena v seznamu tříd pro danou přestávku.</w:t>
      </w:r>
    </w:p>
    <w:p w:rsidR="00DE4BCA" w:rsidRDefault="00DE4BCA" w:rsidP="00DE4BCA">
      <w:pPr>
        <w:pStyle w:val="Odstavecseseznamem"/>
        <w:numPr>
          <w:ilvl w:val="1"/>
          <w:numId w:val="94"/>
        </w:numPr>
      </w:pPr>
      <w:r>
        <w:t>Pokud ano, vydá oběd a odešle data na zobrazovací stránku</w:t>
      </w:r>
      <w:r w:rsidR="0006018C">
        <w:t>.</w:t>
      </w:r>
    </w:p>
    <w:p w:rsidR="00DE4BCA" w:rsidRDefault="00DE4BCA" w:rsidP="00DE4BCA">
      <w:pPr>
        <w:pStyle w:val="Odstavecseseznamem"/>
        <w:numPr>
          <w:ilvl w:val="1"/>
          <w:numId w:val="94"/>
        </w:numPr>
      </w:pPr>
      <w:r>
        <w:t>Pokud přišel žák mimo rozvrh sever odešle dotaz pro potvrzení. Jak tento dotaz vypadá popíšu v kapitole Klient.</w:t>
      </w:r>
    </w:p>
    <w:p w:rsidR="008E1A57" w:rsidRDefault="008E1A57" w:rsidP="008E1A57">
      <w:pPr>
        <w:pStyle w:val="Nadpis3"/>
      </w:pPr>
      <w:bookmarkStart w:id="22" w:name="_Toc4705729"/>
      <w:r>
        <w:lastRenderedPageBreak/>
        <w:t>Kontrola času</w:t>
      </w:r>
      <w:bookmarkEnd w:id="22"/>
    </w:p>
    <w:p w:rsidR="008E1A57" w:rsidRDefault="008E1A57" w:rsidP="008E1A57">
      <w:r>
        <w:t>K získání informací o čase používám modul time. základem tohoto modulu je fun</w:t>
      </w:r>
      <w:r w:rsidR="005A43B5">
        <w:t>kce time.time(), která vrací poč</w:t>
      </w:r>
      <w:r>
        <w:t>et sekund</w:t>
      </w:r>
      <w:r w:rsidR="005A43B5">
        <w:t xml:space="preserve"> od </w:t>
      </w:r>
      <w:r w:rsidR="0056757E">
        <w:t>12:00</w:t>
      </w:r>
      <w:r w:rsidR="005A43B5">
        <w:t xml:space="preserve"> </w:t>
      </w:r>
      <w:r w:rsidR="0056757E">
        <w:t>1.</w:t>
      </w:r>
      <w:r w:rsidR="005A43B5">
        <w:t xml:space="preserve"> ledna 1970</w:t>
      </w:r>
      <w:r w:rsidR="0056757E">
        <w:t>.</w:t>
      </w:r>
    </w:p>
    <w:p w:rsidR="00EA47F1" w:rsidRDefault="00EA47F1" w:rsidP="00EA47F1">
      <w:r>
        <w:t>Funkce localtime() pak podle časové zóny přepočítá počet sekund na roky, měsíce, dny, atd. Tuto hodnotu vrací v podobě seznamu následujícího formátu.</w:t>
      </w:r>
    </w:p>
    <w:p w:rsidR="00EA47F1" w:rsidRDefault="00EA47F1" w:rsidP="00EA47F1">
      <w:pPr>
        <w:pStyle w:val="FormtovanvHTML"/>
        <w:rPr>
          <w:rFonts w:ascii="Monaco" w:hAnsi="Monaco" w:cs="Monaco"/>
          <w:color w:val="000000"/>
          <w:sz w:val="28"/>
          <w:szCs w:val="32"/>
        </w:rPr>
      </w:pPr>
      <w:r w:rsidRPr="00EA47F1">
        <w:rPr>
          <w:rFonts w:ascii="Monaco" w:hAnsi="Monaco" w:cs="Monaco"/>
          <w:color w:val="000000"/>
          <w:sz w:val="28"/>
          <w:szCs w:val="32"/>
        </w:rPr>
        <w:t xml:space="preserve">(tm_year=2013, tm_mon=7, tm_mday=17, </w:t>
      </w:r>
    </w:p>
    <w:p w:rsidR="00EA47F1" w:rsidRDefault="00EA47F1" w:rsidP="00EA47F1">
      <w:pPr>
        <w:pStyle w:val="FormtovanvHTML"/>
        <w:rPr>
          <w:rFonts w:ascii="Monaco" w:hAnsi="Monaco" w:cs="Monaco"/>
          <w:color w:val="000000"/>
          <w:sz w:val="28"/>
          <w:szCs w:val="32"/>
        </w:rPr>
      </w:pPr>
      <w:r w:rsidRPr="00EA47F1">
        <w:rPr>
          <w:rFonts w:ascii="Monaco" w:hAnsi="Monaco" w:cs="Monaco"/>
          <w:color w:val="000000"/>
          <w:sz w:val="28"/>
          <w:szCs w:val="32"/>
        </w:rPr>
        <w:t xml:space="preserve">tm_hour=21, tm_min=26, tm_sec=3, </w:t>
      </w:r>
    </w:p>
    <w:p w:rsidR="00EA47F1" w:rsidRDefault="00EA47F1" w:rsidP="00EA47F1">
      <w:pPr>
        <w:pStyle w:val="FormtovanvHTML"/>
        <w:rPr>
          <w:rFonts w:ascii="Monaco" w:hAnsi="Monaco" w:cs="Monaco"/>
          <w:color w:val="000000"/>
          <w:sz w:val="28"/>
          <w:szCs w:val="32"/>
        </w:rPr>
      </w:pPr>
      <w:r w:rsidRPr="00EA47F1">
        <w:rPr>
          <w:rFonts w:ascii="Monaco" w:hAnsi="Monaco" w:cs="Monaco"/>
          <w:color w:val="000000"/>
          <w:sz w:val="28"/>
          <w:szCs w:val="32"/>
        </w:rPr>
        <w:t>tm_wday=2, tm_yday=198, tm_isdst=0)</w:t>
      </w:r>
    </w:p>
    <w:p w:rsidR="00EA47F1" w:rsidRDefault="00EA47F1" w:rsidP="00EA47F1"/>
    <w:p w:rsidR="006457DA" w:rsidRDefault="00EA47F1" w:rsidP="006457DA">
      <w:r>
        <w:t>V programu používám pouze den v týdnu (tm_wday), hodiny (tm_hour)</w:t>
      </w:r>
      <w:r w:rsidR="006457DA">
        <w:t xml:space="preserve"> a minuty (tm_min).</w:t>
      </w:r>
    </w:p>
    <w:p w:rsidR="006457DA" w:rsidRPr="006457DA" w:rsidRDefault="006457DA" w:rsidP="006457D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6457DA">
        <w:rPr>
          <w:rFonts w:ascii="Monaco" w:hAnsi="Monaco" w:cs="Monaco"/>
          <w:color w:val="000000"/>
          <w:sz w:val="28"/>
          <w:szCs w:val="32"/>
        </w:rPr>
        <w:t>current_time</w:t>
      </w:r>
      <w:r w:rsidRPr="006457DA">
        <w:rPr>
          <w:rFonts w:ascii="Monaco" w:hAnsi="Monaco" w:cs="Monaco"/>
          <w:sz w:val="28"/>
          <w:szCs w:val="32"/>
        </w:rPr>
        <w:t xml:space="preserve"> </w:t>
      </w:r>
      <w:r w:rsidRPr="006457DA">
        <w:rPr>
          <w:rFonts w:ascii="Monaco" w:hAnsi="Monaco" w:cs="Monaco"/>
          <w:b/>
          <w:bCs/>
          <w:color w:val="CE5C00"/>
          <w:sz w:val="28"/>
          <w:szCs w:val="32"/>
        </w:rPr>
        <w:t>=</w:t>
      </w:r>
      <w:r w:rsidRPr="006457DA">
        <w:rPr>
          <w:rFonts w:ascii="Monaco" w:hAnsi="Monaco" w:cs="Monaco"/>
          <w:sz w:val="28"/>
          <w:szCs w:val="32"/>
        </w:rPr>
        <w:t xml:space="preserve"> </w:t>
      </w:r>
      <w:r w:rsidRPr="006457DA">
        <w:rPr>
          <w:rFonts w:ascii="Monaco" w:hAnsi="Monaco" w:cs="Monaco"/>
          <w:color w:val="000000"/>
          <w:sz w:val="28"/>
          <w:szCs w:val="32"/>
        </w:rPr>
        <w:t>localtime</w:t>
      </w:r>
      <w:r w:rsidRPr="006457DA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6457DA">
        <w:rPr>
          <w:rFonts w:ascii="Monaco" w:hAnsi="Monaco" w:cs="Monaco"/>
          <w:color w:val="000000"/>
          <w:sz w:val="28"/>
          <w:szCs w:val="32"/>
        </w:rPr>
        <w:t>time</w:t>
      </w:r>
      <w:r w:rsidRPr="006457DA">
        <w:rPr>
          <w:rFonts w:ascii="Monaco" w:hAnsi="Monaco" w:cs="Monaco"/>
          <w:b/>
          <w:bCs/>
          <w:color w:val="000000"/>
          <w:sz w:val="28"/>
          <w:szCs w:val="32"/>
        </w:rPr>
        <w:t>())</w:t>
      </w:r>
    </w:p>
    <w:p w:rsidR="006457DA" w:rsidRPr="006457DA" w:rsidRDefault="006457DA" w:rsidP="006457D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6457DA">
        <w:rPr>
          <w:rFonts w:ascii="Monaco" w:hAnsi="Monaco" w:cs="Monaco"/>
          <w:sz w:val="28"/>
          <w:szCs w:val="32"/>
        </w:rPr>
        <w:t xml:space="preserve">    </w:t>
      </w:r>
      <w:r w:rsidRPr="006457DA">
        <w:rPr>
          <w:rFonts w:ascii="Monaco" w:hAnsi="Monaco" w:cs="Monaco"/>
          <w:color w:val="000000"/>
          <w:sz w:val="28"/>
          <w:szCs w:val="32"/>
        </w:rPr>
        <w:t>day</w:t>
      </w:r>
      <w:r w:rsidRPr="006457DA">
        <w:rPr>
          <w:rFonts w:ascii="Monaco" w:hAnsi="Monaco" w:cs="Monaco"/>
          <w:sz w:val="28"/>
          <w:szCs w:val="32"/>
        </w:rPr>
        <w:t xml:space="preserve"> </w:t>
      </w:r>
      <w:r w:rsidRPr="006457DA">
        <w:rPr>
          <w:rFonts w:ascii="Monaco" w:hAnsi="Monaco" w:cs="Monaco"/>
          <w:b/>
          <w:bCs/>
          <w:color w:val="CE5C00"/>
          <w:sz w:val="28"/>
          <w:szCs w:val="32"/>
        </w:rPr>
        <w:t>=</w:t>
      </w:r>
      <w:r w:rsidRPr="006457DA">
        <w:rPr>
          <w:rFonts w:ascii="Monaco" w:hAnsi="Monaco" w:cs="Monaco"/>
          <w:sz w:val="28"/>
          <w:szCs w:val="32"/>
        </w:rPr>
        <w:t xml:space="preserve"> </w:t>
      </w:r>
      <w:r w:rsidRPr="006457DA">
        <w:rPr>
          <w:rFonts w:ascii="Monaco" w:hAnsi="Monaco" w:cs="Monaco"/>
          <w:color w:val="000000"/>
          <w:sz w:val="28"/>
          <w:szCs w:val="32"/>
        </w:rPr>
        <w:t>what_day</w:t>
      </w:r>
      <w:r w:rsidRPr="006457DA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6457DA">
        <w:rPr>
          <w:rFonts w:ascii="Monaco" w:hAnsi="Monaco" w:cs="Monaco"/>
          <w:color w:val="000000"/>
          <w:sz w:val="28"/>
          <w:szCs w:val="32"/>
        </w:rPr>
        <w:t>current_time</w:t>
      </w:r>
      <w:r w:rsidRPr="006457DA">
        <w:rPr>
          <w:rFonts w:ascii="Monaco" w:hAnsi="Monaco" w:cs="Monaco"/>
          <w:b/>
          <w:bCs/>
          <w:color w:val="CE5C00"/>
          <w:sz w:val="28"/>
          <w:szCs w:val="32"/>
        </w:rPr>
        <w:t>.</w:t>
      </w:r>
      <w:r w:rsidRPr="006457DA">
        <w:rPr>
          <w:rFonts w:ascii="Monaco" w:hAnsi="Monaco" w:cs="Monaco"/>
          <w:color w:val="000000"/>
          <w:sz w:val="28"/>
          <w:szCs w:val="32"/>
        </w:rPr>
        <w:t>tm_wday</w:t>
      </w:r>
      <w:r w:rsidRPr="006457DA">
        <w:rPr>
          <w:rFonts w:ascii="Monaco" w:hAnsi="Monaco" w:cs="Monaco"/>
          <w:b/>
          <w:bCs/>
          <w:color w:val="000000"/>
          <w:sz w:val="28"/>
          <w:szCs w:val="32"/>
        </w:rPr>
        <w:t>)</w:t>
      </w:r>
    </w:p>
    <w:p w:rsidR="006457DA" w:rsidRDefault="006457DA" w:rsidP="006457D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6457DA">
        <w:rPr>
          <w:rFonts w:ascii="Monaco" w:hAnsi="Monaco" w:cs="Monaco"/>
          <w:sz w:val="28"/>
          <w:szCs w:val="32"/>
        </w:rPr>
        <w:t xml:space="preserve">    </w:t>
      </w:r>
      <w:r w:rsidRPr="006457DA">
        <w:rPr>
          <w:rFonts w:ascii="Monaco" w:hAnsi="Monaco" w:cs="Monaco"/>
          <w:color w:val="000000"/>
          <w:sz w:val="28"/>
          <w:szCs w:val="32"/>
        </w:rPr>
        <w:t>current_time</w:t>
      </w:r>
      <w:r>
        <w:rPr>
          <w:rFonts w:ascii="Monaco" w:hAnsi="Monaco" w:cs="Monaco"/>
          <w:color w:val="000000"/>
          <w:sz w:val="28"/>
          <w:szCs w:val="32"/>
        </w:rPr>
        <w:t xml:space="preserve"> </w:t>
      </w:r>
      <w:r w:rsidRPr="006457DA">
        <w:rPr>
          <w:rFonts w:ascii="Monaco" w:hAnsi="Monaco" w:cs="Monaco"/>
          <w:b/>
          <w:bCs/>
          <w:color w:val="CE5C00"/>
          <w:sz w:val="28"/>
          <w:szCs w:val="32"/>
        </w:rPr>
        <w:t>=</w:t>
      </w:r>
      <w:r>
        <w:rPr>
          <w:rFonts w:ascii="Monaco" w:hAnsi="Monaco" w:cs="Monaco"/>
          <w:color w:val="000000"/>
          <w:sz w:val="28"/>
          <w:szCs w:val="32"/>
        </w:rPr>
        <w:t xml:space="preserve"> </w:t>
      </w:r>
    </w:p>
    <w:p w:rsidR="006457DA" w:rsidRPr="006457DA" w:rsidRDefault="006457DA" w:rsidP="006457DA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Monaco" w:hAnsi="Monaco" w:cs="Monaco"/>
          <w:sz w:val="28"/>
          <w:szCs w:val="32"/>
        </w:rPr>
      </w:pPr>
      <w:r w:rsidRPr="006457DA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6457DA">
        <w:rPr>
          <w:rFonts w:ascii="Monaco" w:hAnsi="Monaco" w:cs="Monaco"/>
          <w:color w:val="000000"/>
          <w:sz w:val="28"/>
          <w:szCs w:val="32"/>
        </w:rPr>
        <w:t>current_time</w:t>
      </w:r>
      <w:r w:rsidRPr="006457DA">
        <w:rPr>
          <w:rFonts w:ascii="Monaco" w:hAnsi="Monaco" w:cs="Monaco"/>
          <w:b/>
          <w:bCs/>
          <w:color w:val="CE5C00"/>
          <w:sz w:val="28"/>
          <w:szCs w:val="32"/>
        </w:rPr>
        <w:t>.</w:t>
      </w:r>
      <w:r w:rsidRPr="006457DA">
        <w:rPr>
          <w:rFonts w:ascii="Monaco" w:hAnsi="Monaco" w:cs="Monaco"/>
          <w:color w:val="000000"/>
          <w:sz w:val="28"/>
          <w:szCs w:val="32"/>
        </w:rPr>
        <w:t>tm_hour</w:t>
      </w:r>
      <w:r w:rsidRPr="006457DA">
        <w:rPr>
          <w:rFonts w:ascii="Monaco" w:hAnsi="Monaco" w:cs="Monaco"/>
          <w:b/>
          <w:bCs/>
          <w:color w:val="000000"/>
          <w:sz w:val="28"/>
          <w:szCs w:val="32"/>
        </w:rPr>
        <w:t>,</w:t>
      </w:r>
      <w:r w:rsidRPr="006457DA">
        <w:rPr>
          <w:rFonts w:ascii="Monaco" w:hAnsi="Monaco" w:cs="Monaco"/>
          <w:color w:val="000000"/>
          <w:sz w:val="28"/>
          <w:szCs w:val="32"/>
        </w:rPr>
        <w:t>current_time</w:t>
      </w:r>
      <w:r w:rsidRPr="006457DA">
        <w:rPr>
          <w:rFonts w:ascii="Monaco" w:hAnsi="Monaco" w:cs="Monaco"/>
          <w:b/>
          <w:bCs/>
          <w:color w:val="CE5C00"/>
          <w:sz w:val="28"/>
          <w:szCs w:val="32"/>
        </w:rPr>
        <w:t>.</w:t>
      </w:r>
      <w:r w:rsidRPr="006457DA">
        <w:rPr>
          <w:rFonts w:ascii="Monaco" w:hAnsi="Monaco" w:cs="Monaco"/>
          <w:color w:val="000000"/>
          <w:sz w:val="28"/>
          <w:szCs w:val="32"/>
        </w:rPr>
        <w:t>tm_min</w:t>
      </w:r>
      <w:r w:rsidRPr="006457DA">
        <w:rPr>
          <w:rFonts w:ascii="Monaco" w:hAnsi="Monaco" w:cs="Monaco"/>
          <w:b/>
          <w:bCs/>
          <w:color w:val="000000"/>
          <w:sz w:val="28"/>
          <w:szCs w:val="32"/>
        </w:rPr>
        <w:t>)</w:t>
      </w:r>
    </w:p>
    <w:p w:rsidR="00EA47F1" w:rsidRPr="006457DA" w:rsidRDefault="006457DA" w:rsidP="006457DA">
      <w:pPr>
        <w:autoSpaceDE w:val="0"/>
        <w:autoSpaceDN w:val="0"/>
        <w:adjustRightInd w:val="0"/>
        <w:spacing w:before="0" w:after="0" w:line="240" w:lineRule="auto"/>
        <w:ind w:firstLine="0"/>
        <w:jc w:val="left"/>
        <w:rPr>
          <w:rFonts w:ascii="Monaco" w:hAnsi="Monaco" w:cs="Monaco"/>
          <w:sz w:val="28"/>
          <w:szCs w:val="32"/>
        </w:rPr>
      </w:pPr>
      <w:r w:rsidRPr="006457DA">
        <w:rPr>
          <w:rFonts w:ascii="Monaco" w:hAnsi="Monaco" w:cs="Monaco"/>
          <w:sz w:val="28"/>
          <w:szCs w:val="32"/>
        </w:rPr>
        <w:t xml:space="preserve">    </w:t>
      </w:r>
      <w:r w:rsidRPr="006457DA">
        <w:rPr>
          <w:rFonts w:ascii="Monaco" w:hAnsi="Monaco" w:cs="Monaco"/>
          <w:b/>
          <w:bCs/>
          <w:color w:val="204A87"/>
          <w:sz w:val="28"/>
          <w:szCs w:val="32"/>
        </w:rPr>
        <w:t>print</w:t>
      </w:r>
      <w:r w:rsidRPr="006457DA">
        <w:rPr>
          <w:rFonts w:ascii="Monaco" w:hAnsi="Monaco" w:cs="Monaco"/>
          <w:b/>
          <w:bCs/>
          <w:color w:val="000000"/>
          <w:sz w:val="28"/>
          <w:szCs w:val="32"/>
        </w:rPr>
        <w:t>(</w:t>
      </w:r>
      <w:r w:rsidRPr="006457DA">
        <w:rPr>
          <w:rFonts w:ascii="Monaco" w:hAnsi="Monaco" w:cs="Monaco"/>
          <w:color w:val="000000"/>
          <w:sz w:val="28"/>
          <w:szCs w:val="32"/>
        </w:rPr>
        <w:t>current_time</w:t>
      </w:r>
      <w:r w:rsidRPr="006457DA">
        <w:rPr>
          <w:rFonts w:ascii="Monaco" w:hAnsi="Monaco" w:cs="Monaco"/>
          <w:b/>
          <w:bCs/>
          <w:color w:val="000000"/>
          <w:sz w:val="28"/>
          <w:szCs w:val="32"/>
        </w:rPr>
        <w:t>,</w:t>
      </w:r>
      <w:r w:rsidRPr="006457DA">
        <w:rPr>
          <w:rFonts w:ascii="Monaco" w:hAnsi="Monaco" w:cs="Monaco"/>
          <w:sz w:val="28"/>
          <w:szCs w:val="32"/>
        </w:rPr>
        <w:t xml:space="preserve"> </w:t>
      </w:r>
      <w:r w:rsidRPr="006457DA">
        <w:rPr>
          <w:rFonts w:ascii="Monaco" w:hAnsi="Monaco" w:cs="Monaco"/>
          <w:color w:val="000000"/>
          <w:sz w:val="28"/>
          <w:szCs w:val="32"/>
        </w:rPr>
        <w:t>day</w:t>
      </w:r>
      <w:r w:rsidRPr="006457DA">
        <w:rPr>
          <w:rFonts w:ascii="Monaco" w:hAnsi="Monaco" w:cs="Monaco"/>
          <w:b/>
          <w:bCs/>
          <w:color w:val="000000"/>
          <w:sz w:val="28"/>
          <w:szCs w:val="32"/>
        </w:rPr>
        <w:t>)</w:t>
      </w:r>
    </w:p>
    <w:p w:rsidR="005A43B5" w:rsidRPr="008E1A57" w:rsidRDefault="006457DA" w:rsidP="008E1A57">
      <w:r>
        <w:t>Takto pak vypadá odečítání času prováděné při každém přiložení karty.</w:t>
      </w:r>
    </w:p>
    <w:p w:rsidR="00F32AA7" w:rsidRDefault="00832623" w:rsidP="00832623">
      <w:pPr>
        <w:pStyle w:val="Nadpis1"/>
      </w:pPr>
      <w:bookmarkStart w:id="23" w:name="_Toc4705730"/>
      <w:r>
        <w:lastRenderedPageBreak/>
        <w:t>Klient</w:t>
      </w:r>
      <w:bookmarkEnd w:id="23"/>
    </w:p>
    <w:p w:rsidR="00832623" w:rsidRDefault="00832623" w:rsidP="00832623">
      <w:pPr>
        <w:pStyle w:val="Nadpis2"/>
      </w:pPr>
      <w:bookmarkStart w:id="24" w:name="_Toc4705731"/>
      <w:r>
        <w:t>Obecná funkčnost</w:t>
      </w:r>
      <w:bookmarkEnd w:id="24"/>
    </w:p>
    <w:p w:rsidR="00832623" w:rsidRDefault="00832623" w:rsidP="00832623">
      <w:r>
        <w:t>Jak jsem uved v abstraktu, klient je v tomto projektu myšlen jako displej pro zobrazování výdeje obědů. K serveru je možné se připojit z jakéhokoli prohlížeče a zobrazení je přizpůsobeno většině obrazovek. Pro zobrazení je tedy možné využít i vnější zařízení ve stejné síti. Na adrese serveru jsou dostupné 2 stránky. Hlavní zobrazovací stránka</w:t>
      </w:r>
      <w:r w:rsidR="008E1A57">
        <w:t xml:space="preserve"> a stránka pro změny v rozvrhu.</w:t>
      </w:r>
    </w:p>
    <w:p w:rsidR="008E1A57" w:rsidRDefault="008E1A57" w:rsidP="008E1A57">
      <w:pPr>
        <w:pStyle w:val="Nadpis2"/>
      </w:pPr>
      <w:bookmarkStart w:id="25" w:name="_Toc4705732"/>
      <w:r>
        <w:t>Hlavní stránka</w:t>
      </w:r>
      <w:bookmarkEnd w:id="25"/>
    </w:p>
    <w:p w:rsidR="008E1A57" w:rsidRDefault="00FB5035" w:rsidP="008E1A57">
      <w:r>
        <w:t>Hlavní zobrazovací stránka ukládá poslední 4 strávníky. Zobrazuje jméno, třídu, číslo oběda, a stav objednávky.</w:t>
      </w:r>
      <w:r w:rsidR="00BE69EB">
        <w:t xml:space="preserve"> Na stránce je také zobrazen celkový počet obědů.</w:t>
      </w:r>
    </w:p>
    <w:p w:rsidR="009A4CC7" w:rsidRPr="008E1A57" w:rsidRDefault="0052130E" w:rsidP="008E1A57">
      <w:r>
        <w:rPr>
          <w:noProof/>
        </w:rPr>
        <w:pict>
          <v:shape id="_x0000_s1029" type="#_x0000_t202" style="position:absolute;left:0;text-align:left;margin-left:6.9pt;margin-top:335.75pt;width:426.15pt;height:30pt;z-index:251666432" stroked="f">
            <v:textbox style="mso-fit-shape-to-text:t" inset="0,0,0,0">
              <w:txbxContent>
                <w:p w:rsidR="002B42C0" w:rsidRPr="002E5C65" w:rsidRDefault="002B42C0" w:rsidP="00BE69EB">
                  <w:pPr>
                    <w:pStyle w:val="Titulek"/>
                    <w:rPr>
                      <w:noProof/>
                    </w:rPr>
                  </w:pPr>
                  <w:bookmarkStart w:id="26" w:name="_Toc4703728"/>
                  <w:r>
                    <w:t xml:space="preserve">Obrázek </w:t>
                  </w:r>
                  <w:fldSimple w:instr=" SEQ Obrázek \* ARABIC ">
                    <w:r w:rsidR="00551367">
                      <w:rPr>
                        <w:noProof/>
                      </w:rPr>
                      <w:t>3</w:t>
                    </w:r>
                  </w:fldSimple>
                  <w:r>
                    <w:t>: Hlavní stránka bez kontroly rozvrhů</w:t>
                  </w:r>
                  <w:bookmarkEnd w:id="26"/>
                </w:p>
              </w:txbxContent>
            </v:textbox>
            <w10:wrap type="topAndBottom"/>
          </v:shape>
        </w:pict>
      </w:r>
      <w:r w:rsidR="00BE69EB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-247650</wp:posOffset>
            </wp:positionH>
            <wp:positionV relativeFrom="paragraph">
              <wp:posOffset>69215</wp:posOffset>
            </wp:positionV>
            <wp:extent cx="5412105" cy="4137660"/>
            <wp:effectExtent l="19050" t="0" r="0" b="0"/>
            <wp:wrapTopAndBottom/>
            <wp:docPr id="2" name="Obrázek 1" descr="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69EB" w:rsidRDefault="00BE69EB" w:rsidP="00BE69EB">
      <w:bookmarkStart w:id="27" w:name="_Toc443934378"/>
      <w:bookmarkStart w:id="28" w:name="_Toc450838584"/>
    </w:p>
    <w:p w:rsidR="00EB691B" w:rsidRDefault="0052130E" w:rsidP="00EB691B">
      <w:r>
        <w:rPr>
          <w:noProof/>
        </w:rPr>
        <w:lastRenderedPageBreak/>
        <w:pict>
          <v:shape id="_x0000_s1030" type="#_x0000_t202" style="position:absolute;left:0;text-align:left;margin-left:-12.9pt;margin-top:285.2pt;width:426.3pt;height:.05pt;z-index:251669504" stroked="f">
            <v:textbox style="mso-next-textbox:#_x0000_s1030;mso-fit-shape-to-text:t" inset="0,0,0,0">
              <w:txbxContent>
                <w:p w:rsidR="002B42C0" w:rsidRPr="00577B03" w:rsidRDefault="002B42C0" w:rsidP="00EB691B">
                  <w:pPr>
                    <w:pStyle w:val="Titulek"/>
                    <w:rPr>
                      <w:noProof/>
                    </w:rPr>
                  </w:pPr>
                  <w:bookmarkStart w:id="29" w:name="_Toc4703729"/>
                  <w:r>
                    <w:t xml:space="preserve">Obrázek </w:t>
                  </w:r>
                  <w:fldSimple w:instr=" SEQ Obrázek \* ARABIC ">
                    <w:r w:rsidR="00551367">
                      <w:rPr>
                        <w:noProof/>
                      </w:rPr>
                      <w:t>4</w:t>
                    </w:r>
                  </w:fldSimple>
                  <w:r>
                    <w:t>: Kontrola rozvrhů v akci</w:t>
                  </w:r>
                  <w:bookmarkEnd w:id="29"/>
                </w:p>
              </w:txbxContent>
            </v:textbox>
            <w10:wrap type="topAndBottom"/>
          </v:shape>
        </w:pict>
      </w:r>
      <w:r w:rsidR="00EB691B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-163830</wp:posOffset>
            </wp:positionH>
            <wp:positionV relativeFrom="paragraph">
              <wp:posOffset>593090</wp:posOffset>
            </wp:positionV>
            <wp:extent cx="5414010" cy="2971800"/>
            <wp:effectExtent l="19050" t="0" r="0" b="0"/>
            <wp:wrapTopAndBottom/>
            <wp:docPr id="3" name="Obrázek 2" descr="mimo_rozvr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mo_rozvr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40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69EB">
        <w:t>Kvůli nečekaným změnám a příhodnosti použití, je možné kontrolu rozvrhu vypnout/zapnout podle potřeby.</w:t>
      </w:r>
    </w:p>
    <w:p w:rsidR="00EB691B" w:rsidRDefault="00EB691B" w:rsidP="00EB691B">
      <w:r>
        <w:t>Když je kontrola rozvrhů zapnuta, obsluha může rozhodnout</w:t>
      </w:r>
      <w:r w:rsidR="0056757E">
        <w:t>,</w:t>
      </w:r>
      <w:r>
        <w:t xml:space="preserve"> zda oběd vydat</w:t>
      </w:r>
      <w:r w:rsidR="0056757E">
        <w:t>,</w:t>
      </w:r>
      <w:r>
        <w:t xml:space="preserve"> nebo ne. Toto zajistí možnost porušení rozvrhu pro žáky</w:t>
      </w:r>
      <w:r w:rsidR="00E26CE7">
        <w:t>, kteří například potřebují odejít ze školy dříve.</w:t>
      </w:r>
    </w:p>
    <w:p w:rsidR="00E26CE7" w:rsidRDefault="00E26CE7" w:rsidP="00E26CE7">
      <w:pPr>
        <w:pStyle w:val="Nadpis2"/>
      </w:pPr>
      <w:bookmarkStart w:id="30" w:name="_Toc4705733"/>
      <w:r>
        <w:t>Stránka pro změny rozvrhů</w:t>
      </w:r>
      <w:bookmarkEnd w:id="30"/>
    </w:p>
    <w:p w:rsidR="00E26CE7" w:rsidRDefault="0052130E" w:rsidP="00E26CE7">
      <w:r>
        <w:rPr>
          <w:noProof/>
        </w:rPr>
        <w:pict>
          <v:shape id="_x0000_s1031" type="#_x0000_t202" style="position:absolute;left:0;text-align:left;margin-left:-12.9pt;margin-top:220.7pt;width:425.55pt;height:.05pt;z-index:251672576" stroked="f">
            <v:textbox style="mso-next-textbox:#_x0000_s1031;mso-fit-shape-to-text:t" inset="0,0,0,0">
              <w:txbxContent>
                <w:p w:rsidR="002B42C0" w:rsidRPr="002E63F7" w:rsidRDefault="002B42C0" w:rsidP="00206ADF">
                  <w:pPr>
                    <w:pStyle w:val="Titulek"/>
                    <w:rPr>
                      <w:noProof/>
                    </w:rPr>
                  </w:pPr>
                  <w:bookmarkStart w:id="31" w:name="_Toc4703730"/>
                  <w:r>
                    <w:t xml:space="preserve">Obrázek </w:t>
                  </w:r>
                  <w:fldSimple w:instr=" SEQ Obrázek \* ARABIC ">
                    <w:r w:rsidR="00551367">
                      <w:rPr>
                        <w:noProof/>
                      </w:rPr>
                      <w:t>5</w:t>
                    </w:r>
                  </w:fldSimple>
                  <w:r>
                    <w:t>: Změny rozvrhu</w:t>
                  </w:r>
                  <w:bookmarkEnd w:id="31"/>
                </w:p>
              </w:txbxContent>
            </v:textbox>
            <w10:wrap type="topAndBottom"/>
          </v:shape>
        </w:pict>
      </w:r>
      <w:r w:rsidR="00206ADF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-163830</wp:posOffset>
            </wp:positionH>
            <wp:positionV relativeFrom="paragraph">
              <wp:posOffset>520700</wp:posOffset>
            </wp:positionV>
            <wp:extent cx="5404485" cy="2225040"/>
            <wp:effectExtent l="19050" t="0" r="5715" b="0"/>
            <wp:wrapTopAndBottom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6ADF">
        <w:t>Tato stránka z</w:t>
      </w:r>
      <w:r w:rsidR="00E26CE7">
        <w:t xml:space="preserve">obrazuje </w:t>
      </w:r>
      <w:r w:rsidR="00206ADF">
        <w:t>aktuální rozvrh a umožňuje přidávání/odebírání tříd ze seznamu.</w:t>
      </w:r>
    </w:p>
    <w:p w:rsidR="004012DB" w:rsidRPr="00E26CE7" w:rsidRDefault="00206ADF" w:rsidP="004012DB">
      <w:r>
        <w:lastRenderedPageBreak/>
        <w:t>Do textového pole vedle</w:t>
      </w:r>
      <w:r w:rsidR="004012DB">
        <w:t xml:space="preserve"> vypsaného seznamu tříd je možné napsat jméno kterékoli třídy. Pokud seznam tuto třídu obsahuje, po stisku tlačítka bude třída odebrána. Stejným způsobem je pak třída přidána, pokud v seznamu není. Po provedení změn je nutné rozvrh odeslat na server pro uložení.</w:t>
      </w:r>
    </w:p>
    <w:p w:rsidR="00EB691B" w:rsidRPr="00EB691B" w:rsidRDefault="00EB691B" w:rsidP="00EB691B"/>
    <w:p w:rsidR="00EB691B" w:rsidRPr="00EB691B" w:rsidRDefault="00EB691B" w:rsidP="00EB691B"/>
    <w:p w:rsidR="00EB691B" w:rsidRPr="00EB691B" w:rsidRDefault="00EB691B" w:rsidP="00EB691B"/>
    <w:p w:rsidR="00EB691B" w:rsidRPr="00EB691B" w:rsidRDefault="00EB691B" w:rsidP="00EB691B"/>
    <w:p w:rsidR="00EB691B" w:rsidRPr="00EB691B" w:rsidRDefault="00EB691B" w:rsidP="00EB691B"/>
    <w:p w:rsidR="00EB691B" w:rsidRPr="00EB691B" w:rsidRDefault="00EB691B" w:rsidP="00EB691B"/>
    <w:p w:rsidR="00EB691B" w:rsidRPr="00EB691B" w:rsidRDefault="00EB691B" w:rsidP="00EB691B"/>
    <w:p w:rsidR="00EB691B" w:rsidRPr="00EB691B" w:rsidRDefault="00EB691B" w:rsidP="00EB691B"/>
    <w:p w:rsidR="00EB691B" w:rsidRPr="00EB691B" w:rsidRDefault="00EB691B" w:rsidP="00EB691B"/>
    <w:p w:rsidR="00EB691B" w:rsidRPr="00EB691B" w:rsidRDefault="00EB691B" w:rsidP="00EB691B"/>
    <w:p w:rsidR="00EB691B" w:rsidRPr="00EB691B" w:rsidRDefault="00EB691B" w:rsidP="00EB691B"/>
    <w:p w:rsidR="00DC60EF" w:rsidRDefault="00DC60EF" w:rsidP="00EB691B"/>
    <w:p w:rsidR="00DC60EF" w:rsidRPr="00DC60EF" w:rsidRDefault="00DC60EF" w:rsidP="00DC60EF"/>
    <w:p w:rsidR="00DC60EF" w:rsidRPr="00DC60EF" w:rsidRDefault="00DC60EF" w:rsidP="00DC60EF"/>
    <w:p w:rsidR="00DC60EF" w:rsidRPr="00DC60EF" w:rsidRDefault="00DC60EF" w:rsidP="00DC60EF"/>
    <w:p w:rsidR="00DC60EF" w:rsidRPr="00DC60EF" w:rsidRDefault="00DC60EF" w:rsidP="00DC60EF"/>
    <w:p w:rsidR="00DC60EF" w:rsidRDefault="00DC60EF" w:rsidP="00DC60EF"/>
    <w:p w:rsidR="00BE69EB" w:rsidRPr="00DC60EF" w:rsidRDefault="00DC60EF" w:rsidP="00DC60EF">
      <w:pPr>
        <w:tabs>
          <w:tab w:val="left" w:pos="3120"/>
        </w:tabs>
      </w:pPr>
      <w:r>
        <w:tab/>
      </w:r>
    </w:p>
    <w:p w:rsidR="000C2CBF" w:rsidRDefault="005B07E8" w:rsidP="00D53CC0">
      <w:pPr>
        <w:pStyle w:val="Nadpis1"/>
        <w:numPr>
          <w:ilvl w:val="0"/>
          <w:numId w:val="0"/>
        </w:numPr>
      </w:pPr>
      <w:r>
        <w:lastRenderedPageBreak/>
        <w:t xml:space="preserve"> </w:t>
      </w:r>
      <w:bookmarkStart w:id="32" w:name="_Toc4705734"/>
      <w:r w:rsidR="000C2CBF" w:rsidRPr="00FA5AF4">
        <w:t>Závěr</w:t>
      </w:r>
      <w:bookmarkEnd w:id="27"/>
      <w:bookmarkEnd w:id="28"/>
      <w:bookmarkEnd w:id="32"/>
    </w:p>
    <w:p w:rsidR="00810332" w:rsidRDefault="006245CB" w:rsidP="00810332">
      <w:r>
        <w:t>První dva body zadání mé práce se týkají softwarové části projektu, s jejichž realizací jsem spokojen. Při tvorbě serverové části jsem se naučil pracovat s většími projekty o více modulech. V části HTML stránek jsem byl nakonec nucen použít jazyk Jacascript, čemuž jsem se chtěl nejprve vyhnout. Nakonec se ale ukázalo, že mé obavy byly zbytečné a k programování webových skriptů se rád vrátím v dalších projektech.</w:t>
      </w:r>
    </w:p>
    <w:p w:rsidR="000C2CBF" w:rsidRDefault="006245CB" w:rsidP="000F15AA">
      <w:r>
        <w:t>Jelikož jedním z mých cílů bylo vyřešit reálný problém a systém uvést do provozu, nejsem spokojen s nynější formou projektu. Hlavně kvůli nedostatku času, jsem nebyl schopen projektu dát</w:t>
      </w:r>
      <w:r w:rsidR="000F15AA">
        <w:t xml:space="preserve"> konečnou formu. Momentálně se jedná jen o teoretický model. Pro uvedení do provozu bude ještě potřeba vyřešit nastavení sítě, ve které sever poběží a definitivně určit na jakém hardwaru bude fungovat. To by díky jeho kompatibilitě neměl být problém, ale stále je tato otázka potřeba vyřešit.</w:t>
      </w:r>
    </w:p>
    <w:p w:rsidR="000F15AA" w:rsidRPr="00FA5AF4" w:rsidRDefault="000F15AA" w:rsidP="000F15AA">
      <w:r>
        <w:t xml:space="preserve">Před ukončením mého studia bych rád tento projekt dokončil a uvedl do provozu. Věřím že po odstranění nynějších nedostatků bude </w:t>
      </w:r>
      <w:r w:rsidR="00242773">
        <w:t>přínosem pro fungování školy.</w:t>
      </w:r>
    </w:p>
    <w:p w:rsidR="000C2CBF" w:rsidRPr="00FA5AF4" w:rsidRDefault="000C2CBF" w:rsidP="00D53CC0">
      <w:pPr>
        <w:pStyle w:val="Nadpis1"/>
        <w:numPr>
          <w:ilvl w:val="0"/>
          <w:numId w:val="0"/>
        </w:numPr>
      </w:pPr>
      <w:bookmarkStart w:id="33" w:name="_Toc443934379"/>
      <w:bookmarkStart w:id="34" w:name="_Toc450838585"/>
      <w:bookmarkStart w:id="35" w:name="_Toc4705735"/>
      <w:r w:rsidRPr="00FA5AF4">
        <w:lastRenderedPageBreak/>
        <w:t>Seznam použité literatury</w:t>
      </w:r>
      <w:bookmarkEnd w:id="33"/>
      <w:bookmarkEnd w:id="34"/>
      <w:bookmarkEnd w:id="35"/>
    </w:p>
    <w:p w:rsidR="000C2CBF" w:rsidRPr="00A607F8" w:rsidRDefault="000C2CBF" w:rsidP="00242773">
      <w:pPr>
        <w:tabs>
          <w:tab w:val="left" w:pos="426"/>
        </w:tabs>
        <w:ind w:firstLine="0"/>
        <w:rPr>
          <w:rFonts w:eastAsia="LMRoman12-Regular-Identity-H"/>
        </w:rPr>
      </w:pPr>
      <w:r w:rsidRPr="00A607F8">
        <w:t>[1]</w:t>
      </w:r>
      <w:r w:rsidRPr="00A607F8">
        <w:tab/>
      </w:r>
      <w:r w:rsidR="00242773" w:rsidRPr="00A607F8">
        <w:rPr>
          <w:rFonts w:eastAsia="LMRoman12-Regular-Identity-H"/>
        </w:rPr>
        <w:t>Dokumentace ke knihovně flask (28. 3. 2019)</w:t>
      </w:r>
    </w:p>
    <w:p w:rsidR="00242773" w:rsidRPr="00A607F8" w:rsidRDefault="0052130E" w:rsidP="00242773">
      <w:pPr>
        <w:tabs>
          <w:tab w:val="left" w:pos="426"/>
        </w:tabs>
        <w:ind w:firstLine="0"/>
        <w:rPr>
          <w:rFonts w:eastAsia="LMRoman12-Regular-Identity-H"/>
        </w:rPr>
      </w:pPr>
      <w:hyperlink r:id="rId13" w:history="1">
        <w:r w:rsidR="00242773" w:rsidRPr="00A607F8">
          <w:rPr>
            <w:rStyle w:val="Hypertextovodkaz"/>
            <w:rFonts w:eastAsia="LMRoman12-Regular-Identity-H"/>
            <w:color w:val="auto"/>
          </w:rPr>
          <w:t>https://media.readthedocs.org/pdf/flask/latest/flask.pdf</w:t>
        </w:r>
      </w:hyperlink>
    </w:p>
    <w:p w:rsidR="00242773" w:rsidRPr="00A607F8" w:rsidRDefault="00242773" w:rsidP="00242773">
      <w:pPr>
        <w:tabs>
          <w:tab w:val="left" w:pos="426"/>
        </w:tabs>
        <w:ind w:firstLine="0"/>
        <w:rPr>
          <w:rFonts w:eastAsia="LMRoman12-Regular-Identity-H"/>
        </w:rPr>
      </w:pPr>
    </w:p>
    <w:p w:rsidR="00242773" w:rsidRPr="00A607F8" w:rsidRDefault="00242773" w:rsidP="00242773">
      <w:pPr>
        <w:tabs>
          <w:tab w:val="left" w:pos="426"/>
        </w:tabs>
        <w:ind w:firstLine="0"/>
        <w:rPr>
          <w:rFonts w:eastAsia="LMRoman12-Regular-Identity-H"/>
        </w:rPr>
      </w:pPr>
      <w:r w:rsidRPr="00A607F8">
        <w:rPr>
          <w:rFonts w:eastAsia="LMRoman12-Regular-Identity-H"/>
        </w:rPr>
        <w:t>[2]</w:t>
      </w:r>
      <w:r w:rsidRPr="00A607F8">
        <w:rPr>
          <w:rFonts w:eastAsia="LMRoman12-Regular-Identity-H"/>
        </w:rPr>
        <w:tab/>
        <w:t>Dokumentace k flask-socketio (28. 3. 2019 )</w:t>
      </w:r>
    </w:p>
    <w:p w:rsidR="000C2CBF" w:rsidRPr="00A607F8" w:rsidRDefault="0052130E" w:rsidP="00D442B2">
      <w:pPr>
        <w:tabs>
          <w:tab w:val="left" w:pos="426"/>
        </w:tabs>
        <w:ind w:firstLine="0"/>
        <w:rPr>
          <w:rFonts w:eastAsia="LMRoman12-Regular-Identity-H"/>
        </w:rPr>
      </w:pPr>
      <w:hyperlink r:id="rId14" w:history="1">
        <w:r w:rsidR="00242773" w:rsidRPr="00A607F8">
          <w:rPr>
            <w:rStyle w:val="Hypertextovodkaz"/>
            <w:rFonts w:eastAsia="LMRoman12-Regular-Identity-H"/>
            <w:color w:val="auto"/>
          </w:rPr>
          <w:t>https://media.readthedocs.org/pdf/flask-socketio/latest/flask-socketio.pdf</w:t>
        </w:r>
      </w:hyperlink>
    </w:p>
    <w:p w:rsidR="005A43B5" w:rsidRPr="00A607F8" w:rsidRDefault="005A43B5" w:rsidP="00D442B2">
      <w:pPr>
        <w:tabs>
          <w:tab w:val="left" w:pos="426"/>
        </w:tabs>
        <w:ind w:firstLine="0"/>
        <w:rPr>
          <w:rFonts w:eastAsia="LMRoman12-Regular-Identity-H"/>
        </w:rPr>
      </w:pPr>
    </w:p>
    <w:p w:rsidR="00242773" w:rsidRPr="00A607F8" w:rsidRDefault="00242773" w:rsidP="00D442B2">
      <w:pPr>
        <w:tabs>
          <w:tab w:val="left" w:pos="426"/>
        </w:tabs>
        <w:ind w:firstLine="0"/>
        <w:rPr>
          <w:rFonts w:eastAsia="LMRoman12-Regular-Identity-H"/>
        </w:rPr>
      </w:pPr>
      <w:r w:rsidRPr="00A607F8">
        <w:rPr>
          <w:rFonts w:eastAsia="LMRoman12-Regular-Identity-H"/>
        </w:rPr>
        <w:t>[3]</w:t>
      </w:r>
      <w:r w:rsidRPr="00A607F8">
        <w:rPr>
          <w:rFonts w:eastAsia="LMRoman12-Regular-Identity-H"/>
        </w:rPr>
        <w:tab/>
        <w:t>Online tutoriál ke knihovně time (28. 3. 2019)</w:t>
      </w:r>
    </w:p>
    <w:p w:rsidR="005A43B5" w:rsidRPr="00A607F8" w:rsidRDefault="0052130E" w:rsidP="00D442B2">
      <w:pPr>
        <w:tabs>
          <w:tab w:val="left" w:pos="426"/>
        </w:tabs>
        <w:ind w:firstLine="0"/>
        <w:rPr>
          <w:rFonts w:eastAsia="LMRoman12-Regular-Identity-H"/>
        </w:rPr>
      </w:pPr>
      <w:hyperlink r:id="rId15" w:history="1">
        <w:r w:rsidR="005A43B5" w:rsidRPr="00A607F8">
          <w:rPr>
            <w:rStyle w:val="Hypertextovodkaz"/>
            <w:rFonts w:eastAsia="LMRoman12-Regular-Identity-H"/>
            <w:color w:val="auto"/>
          </w:rPr>
          <w:t>https://www.tutorialspoint.com/python/python_date_time.htm</w:t>
        </w:r>
      </w:hyperlink>
    </w:p>
    <w:p w:rsidR="00242773" w:rsidRPr="00A607F8" w:rsidRDefault="00242773" w:rsidP="00D442B2">
      <w:pPr>
        <w:tabs>
          <w:tab w:val="left" w:pos="426"/>
        </w:tabs>
        <w:ind w:firstLine="0"/>
        <w:rPr>
          <w:rFonts w:eastAsia="LMRoman12-Regular-Identity-H"/>
        </w:rPr>
      </w:pPr>
    </w:p>
    <w:p w:rsidR="00242773" w:rsidRPr="00A607F8" w:rsidRDefault="00242773" w:rsidP="00D442B2">
      <w:pPr>
        <w:tabs>
          <w:tab w:val="left" w:pos="426"/>
        </w:tabs>
        <w:ind w:firstLine="0"/>
        <w:rPr>
          <w:rFonts w:eastAsia="LMRoman12-Regular-Identity-H"/>
        </w:rPr>
      </w:pPr>
      <w:r w:rsidRPr="00A607F8">
        <w:rPr>
          <w:rFonts w:eastAsia="LMRoman12-Regular-Identity-H"/>
        </w:rPr>
        <w:t>[4]</w:t>
      </w:r>
      <w:r w:rsidRPr="00A607F8">
        <w:rPr>
          <w:rFonts w:eastAsia="LMRoman12-Regular-Identity-H"/>
        </w:rPr>
        <w:tab/>
        <w:t>Online tutoriál k jazyku Jvascript (28. 3. 2019)</w:t>
      </w:r>
    </w:p>
    <w:p w:rsidR="00242773" w:rsidRPr="00A607F8" w:rsidRDefault="0052130E" w:rsidP="00D442B2">
      <w:pPr>
        <w:tabs>
          <w:tab w:val="left" w:pos="426"/>
        </w:tabs>
        <w:ind w:firstLine="0"/>
        <w:rPr>
          <w:rFonts w:eastAsia="LMRoman12-Regular-Identity-H"/>
        </w:rPr>
      </w:pPr>
      <w:hyperlink r:id="rId16" w:history="1">
        <w:r w:rsidR="00242773" w:rsidRPr="00A607F8">
          <w:rPr>
            <w:rStyle w:val="Hypertextovodkaz"/>
            <w:rFonts w:eastAsia="LMRoman12-Regular-Identity-H"/>
            <w:color w:val="auto"/>
          </w:rPr>
          <w:t>https://www.w3schools.com/Js/default.asp</w:t>
        </w:r>
      </w:hyperlink>
    </w:p>
    <w:p w:rsidR="00D47F33" w:rsidRPr="00A607F8" w:rsidRDefault="00D47F33" w:rsidP="00D442B2">
      <w:pPr>
        <w:tabs>
          <w:tab w:val="left" w:pos="426"/>
        </w:tabs>
        <w:ind w:firstLine="0"/>
        <w:rPr>
          <w:rFonts w:eastAsia="LMRoman12-Regular-Identity-H"/>
        </w:rPr>
      </w:pPr>
    </w:p>
    <w:p w:rsidR="00D47F33" w:rsidRPr="00A607F8" w:rsidRDefault="00D47F33" w:rsidP="00D442B2">
      <w:pPr>
        <w:tabs>
          <w:tab w:val="left" w:pos="426"/>
        </w:tabs>
        <w:ind w:firstLine="0"/>
        <w:rPr>
          <w:rFonts w:eastAsia="LMRoman12-Regular-Identity-H"/>
        </w:rPr>
      </w:pPr>
      <w:r w:rsidRPr="00A607F8">
        <w:rPr>
          <w:rFonts w:eastAsia="LMRoman12-Regular-Identity-H"/>
        </w:rPr>
        <w:t>[5]</w:t>
      </w:r>
      <w:r w:rsidRPr="00A607F8">
        <w:rPr>
          <w:rFonts w:eastAsia="LMRoman12-Regular-Identity-H"/>
        </w:rPr>
        <w:tab/>
        <w:t>Online tutoriál ke knihovně mysql-connector (28. 3. 2019)</w:t>
      </w:r>
    </w:p>
    <w:p w:rsidR="00D47F33" w:rsidRPr="00A607F8" w:rsidRDefault="0052130E" w:rsidP="00D442B2">
      <w:pPr>
        <w:tabs>
          <w:tab w:val="left" w:pos="426"/>
        </w:tabs>
        <w:ind w:firstLine="0"/>
        <w:rPr>
          <w:rFonts w:eastAsia="LMRoman12-Regular-Identity-H"/>
        </w:rPr>
      </w:pPr>
      <w:hyperlink r:id="rId17" w:history="1">
        <w:r w:rsidR="00D47F33" w:rsidRPr="00A607F8">
          <w:rPr>
            <w:rStyle w:val="Hypertextovodkaz"/>
            <w:rFonts w:eastAsia="LMRoman12-Regular-Identity-H"/>
            <w:color w:val="auto"/>
          </w:rPr>
          <w:t>https://www.w3schools.com/python/python_mysql_getstarted.asp</w:t>
        </w:r>
      </w:hyperlink>
    </w:p>
    <w:p w:rsidR="000C2CBF" w:rsidRDefault="003E596A" w:rsidP="00D53CC0">
      <w:pPr>
        <w:pStyle w:val="Nadpis1"/>
        <w:numPr>
          <w:ilvl w:val="0"/>
          <w:numId w:val="0"/>
        </w:numPr>
        <w:rPr>
          <w:rFonts w:eastAsia="LMRoman12-Regular-Identity-H"/>
        </w:rPr>
      </w:pPr>
      <w:bookmarkStart w:id="36" w:name="_Toc4705736"/>
      <w:r>
        <w:rPr>
          <w:rFonts w:eastAsia="LMRoman12-Regular-Identity-H"/>
        </w:rPr>
        <w:lastRenderedPageBreak/>
        <w:t>Seznam obrázků</w:t>
      </w:r>
      <w:bookmarkEnd w:id="36"/>
    </w:p>
    <w:p w:rsidR="00810332" w:rsidRDefault="0052130E">
      <w:pPr>
        <w:pStyle w:val="Seznamobrzk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810332">
        <w:instrText xml:space="preserve"> TOC \h \z \c "Obrázek" </w:instrText>
      </w:r>
      <w:r>
        <w:fldChar w:fldCharType="separate"/>
      </w:r>
      <w:hyperlink r:id="rId18" w:anchor="_Toc4703726" w:history="1">
        <w:r w:rsidR="00810332" w:rsidRPr="00271C3D">
          <w:rPr>
            <w:rStyle w:val="Hypertextovodkaz"/>
            <w:noProof/>
          </w:rPr>
          <w:t>Obrázek 1: Zobrazení základního programu</w:t>
        </w:r>
        <w:r w:rsidR="008103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332">
          <w:rPr>
            <w:noProof/>
            <w:webHidden/>
          </w:rPr>
          <w:instrText xml:space="preserve"> PAGEREF _Toc4703726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367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0332" w:rsidRDefault="0052130E">
      <w:pPr>
        <w:pStyle w:val="Seznamobrzk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9" w:anchor="_Toc4703727" w:history="1">
        <w:r w:rsidR="00810332" w:rsidRPr="00271C3D">
          <w:rPr>
            <w:rStyle w:val="Hypertextovodkaz"/>
            <w:noProof/>
          </w:rPr>
          <w:t>Obrázek 2: Struktura testovací databáze</w:t>
        </w:r>
        <w:r w:rsidR="008103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332">
          <w:rPr>
            <w:noProof/>
            <w:webHidden/>
          </w:rPr>
          <w:instrText xml:space="preserve"> PAGEREF _Toc4703727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36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10332" w:rsidRDefault="0052130E">
      <w:pPr>
        <w:pStyle w:val="Seznamobrzk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0" w:anchor="_Toc4703728" w:history="1">
        <w:r w:rsidR="00810332" w:rsidRPr="00271C3D">
          <w:rPr>
            <w:rStyle w:val="Hypertextovodkaz"/>
            <w:noProof/>
          </w:rPr>
          <w:t>Obrázek 3: Hlavní stránka bez kontroly rozvrhů</w:t>
        </w:r>
        <w:r w:rsidR="008103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332">
          <w:rPr>
            <w:noProof/>
            <w:webHidden/>
          </w:rPr>
          <w:instrText xml:space="preserve"> PAGEREF _Toc4703728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367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10332" w:rsidRDefault="0052130E">
      <w:pPr>
        <w:pStyle w:val="Seznamobrzk"/>
        <w:tabs>
          <w:tab w:val="right" w:leader="dot" w:pos="849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21" w:anchor="_Toc4703729" w:history="1">
        <w:r w:rsidR="00810332" w:rsidRPr="00271C3D">
          <w:rPr>
            <w:rStyle w:val="Hypertextovodkaz"/>
            <w:noProof/>
          </w:rPr>
          <w:t>Obrázek 4: Kontrola rozvrhů v akci</w:t>
        </w:r>
        <w:r w:rsidR="008103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332">
          <w:rPr>
            <w:noProof/>
            <w:webHidden/>
          </w:rPr>
          <w:instrText xml:space="preserve"> PAGEREF _Toc4703729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36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10332" w:rsidRPr="00810332" w:rsidRDefault="0052130E" w:rsidP="00810332">
      <w:pPr>
        <w:pStyle w:val="Seznamobrzk"/>
        <w:tabs>
          <w:tab w:val="right" w:leader="dot" w:pos="8495"/>
        </w:tabs>
        <w:rPr>
          <w:noProof/>
          <w:color w:val="0000FF"/>
          <w:u w:val="single"/>
        </w:rPr>
      </w:pPr>
      <w:hyperlink r:id="rId22" w:anchor="_Toc4703730" w:history="1">
        <w:r w:rsidR="00810332" w:rsidRPr="00271C3D">
          <w:rPr>
            <w:rStyle w:val="Hypertextovodkaz"/>
            <w:noProof/>
          </w:rPr>
          <w:t>Obrázek 5: Změny rozvrhu</w:t>
        </w:r>
        <w:r w:rsidR="0081033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10332">
          <w:rPr>
            <w:noProof/>
            <w:webHidden/>
          </w:rPr>
          <w:instrText xml:space="preserve"> PAGEREF _Toc4703730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51367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80C50" w:rsidRDefault="0052130E" w:rsidP="00810332">
      <w:pPr>
        <w:pStyle w:val="Seznamobrzk"/>
        <w:tabs>
          <w:tab w:val="right" w:leader="dot" w:pos="8495"/>
        </w:tabs>
        <w:ind w:firstLine="0"/>
      </w:pPr>
      <w:r>
        <w:fldChar w:fldCharType="end"/>
      </w:r>
      <w:r w:rsidR="00810332">
        <w:t>Všechny obrázky jsou mého vlastního zdroje.</w:t>
      </w:r>
    </w:p>
    <w:p w:rsidR="002A5D5C" w:rsidRPr="00810332" w:rsidRDefault="002A5D5C" w:rsidP="00810332">
      <w:pPr>
        <w:pStyle w:val="Nadpis1"/>
        <w:numPr>
          <w:ilvl w:val="0"/>
          <w:numId w:val="0"/>
        </w:numPr>
        <w:rPr>
          <w:rFonts w:eastAsia="LMRoman12-Regular-Identity-H"/>
        </w:rPr>
      </w:pPr>
      <w:bookmarkStart w:id="37" w:name="_Toc4705737"/>
      <w:r>
        <w:rPr>
          <w:rFonts w:eastAsia="LMRoman12-Regular-Identity-H"/>
        </w:rPr>
        <w:lastRenderedPageBreak/>
        <w:t>Přílohy</w:t>
      </w:r>
      <w:bookmarkEnd w:id="37"/>
    </w:p>
    <w:p w:rsidR="002A5D5C" w:rsidRDefault="002A5D5C" w:rsidP="002A5D5C">
      <w:pPr>
        <w:ind w:firstLine="0"/>
      </w:pPr>
      <w:r>
        <w:t>Příloha č. 1: Poster k maturitní práci.</w:t>
      </w:r>
    </w:p>
    <w:p w:rsidR="002A5D5C" w:rsidRPr="002A5D5C" w:rsidRDefault="00164575" w:rsidP="002A5D5C">
      <w:bookmarkStart w:id="38" w:name="_GoBack"/>
      <w:bookmarkEnd w:id="38"/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-1447800</wp:posOffset>
            </wp:positionH>
            <wp:positionV relativeFrom="paragraph">
              <wp:posOffset>1265556</wp:posOffset>
            </wp:positionV>
            <wp:extent cx="7795260" cy="5508625"/>
            <wp:effectExtent l="0" t="1162050" r="0" b="1158875"/>
            <wp:wrapNone/>
            <wp:docPr id="8" name="Obrázek 7" descr="draw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95260" cy="55086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2A5D5C" w:rsidRPr="002A5D5C" w:rsidSect="00D552B4">
      <w:headerReference w:type="default" r:id="rId24"/>
      <w:footerReference w:type="default" r:id="rId25"/>
      <w:type w:val="nextColumn"/>
      <w:pgSz w:w="11907" w:h="16840" w:code="9"/>
      <w:pgMar w:top="1418" w:right="1134" w:bottom="1418" w:left="2268" w:header="709" w:footer="709" w:gutter="0"/>
      <w:pgNumType w:chapSep="enDash"/>
      <w:cols w:space="708" w:equalWidth="0">
        <w:col w:w="8505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1BB" w:rsidRDefault="003921BB">
      <w:r>
        <w:separator/>
      </w:r>
    </w:p>
  </w:endnote>
  <w:endnote w:type="continuationSeparator" w:id="1">
    <w:p w:rsidR="003921BB" w:rsidRDefault="003921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Koala">
    <w:altName w:val="Times New Roman"/>
    <w:charset w:val="00"/>
    <w:family w:val="auto"/>
    <w:pitch w:val="variable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LMRoman12-Regular-Identity-H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onac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2C0" w:rsidRDefault="0052130E">
    <w:pPr>
      <w:pStyle w:val="Zpat"/>
      <w:jc w:val="right"/>
    </w:pPr>
    <w:fldSimple w:instr=" PAGE   \* MERGEFORMAT ">
      <w:r w:rsidR="00551367">
        <w:rPr>
          <w:noProof/>
        </w:rPr>
        <w:t>23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1BB" w:rsidRDefault="003921BB">
      <w:r>
        <w:separator/>
      </w:r>
    </w:p>
  </w:footnote>
  <w:footnote w:type="continuationSeparator" w:id="1">
    <w:p w:rsidR="003921BB" w:rsidRDefault="003921B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2C0" w:rsidRDefault="002B42C0" w:rsidP="00D552B4">
    <w:pPr>
      <w:pStyle w:val="Zhlav"/>
      <w:pBdr>
        <w:bottom w:val="single" w:sz="4" w:space="0" w:color="auto"/>
      </w:pBdr>
      <w:ind w:firstLine="0"/>
      <w:jc w:val="left"/>
      <w:rPr>
        <w:rFonts w:ascii="Arial" w:hAnsi="Arial"/>
        <w:i/>
      </w:rPr>
    </w:pPr>
    <w:r>
      <w:rPr>
        <w:rFonts w:ascii="Arial" w:hAnsi="Arial"/>
        <w:i/>
      </w:rPr>
      <w:t>Systém kontroly výdeje obědů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A1E8220"/>
    <w:lvl w:ilvl="0">
      <w:start w:val="1"/>
      <w:numFmt w:val="decimal"/>
      <w:pStyle w:val="Nadpis1"/>
      <w:lvlText w:val="%1."/>
      <w:legacy w:legacy="1" w:legacySpace="113" w:legacyIndent="0"/>
      <w:lvlJc w:val="left"/>
    </w:lvl>
    <w:lvl w:ilvl="1">
      <w:start w:val="1"/>
      <w:numFmt w:val="decimal"/>
      <w:pStyle w:val="Nadpis2"/>
      <w:lvlText w:val="%1.%2"/>
      <w:legacy w:legacy="1" w:legacySpace="113" w:legacyIndent="0"/>
      <w:lvlJc w:val="left"/>
    </w:lvl>
    <w:lvl w:ilvl="2">
      <w:start w:val="1"/>
      <w:numFmt w:val="decimal"/>
      <w:pStyle w:val="Nadpis3"/>
      <w:lvlText w:val="%1.%2.%3"/>
      <w:legacy w:legacy="1" w:legacySpace="113" w:legacyIndent="0"/>
      <w:lvlJc w:val="left"/>
    </w:lvl>
    <w:lvl w:ilvl="3">
      <w:start w:val="1"/>
      <w:numFmt w:val="decimal"/>
      <w:pStyle w:val="Nadpis4"/>
      <w:lvlText w:val="%1.%2.%3.%4"/>
      <w:legacy w:legacy="1" w:legacySpace="113" w:legacyIndent="0"/>
      <w:lvlJc w:val="left"/>
    </w:lvl>
    <w:lvl w:ilvl="4">
      <w:start w:val="1"/>
      <w:numFmt w:val="decimal"/>
      <w:pStyle w:val="Nadpis5"/>
      <w:lvlText w:val="%1.%2.%3.%4.%5"/>
      <w:legacy w:legacy="1" w:legacySpace="113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1">
    <w:nsid w:val="03627C03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>
    <w:nsid w:val="03AB750F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04671B2E"/>
    <w:multiLevelType w:val="singleLevel"/>
    <w:tmpl w:val="97A893E8"/>
    <w:lvl w:ilvl="0">
      <w:start w:val="1"/>
      <w:numFmt w:val="decimal"/>
      <w:lvlText w:val="%1)"/>
      <w:lvlJc w:val="right"/>
      <w:pPr>
        <w:tabs>
          <w:tab w:val="num" w:pos="340"/>
        </w:tabs>
        <w:ind w:left="340" w:hanging="52"/>
      </w:pPr>
    </w:lvl>
  </w:abstractNum>
  <w:abstractNum w:abstractNumId="4">
    <w:nsid w:val="07613E9D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>
    <w:nsid w:val="0B1B2FEA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0C1B143E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0C5255CC"/>
    <w:multiLevelType w:val="singleLevel"/>
    <w:tmpl w:val="97A893E8"/>
    <w:lvl w:ilvl="0">
      <w:start w:val="1"/>
      <w:numFmt w:val="decimal"/>
      <w:lvlText w:val="%1)"/>
      <w:lvlJc w:val="right"/>
      <w:pPr>
        <w:tabs>
          <w:tab w:val="num" w:pos="340"/>
        </w:tabs>
        <w:ind w:left="340" w:hanging="52"/>
      </w:pPr>
    </w:lvl>
  </w:abstractNum>
  <w:abstractNum w:abstractNumId="8">
    <w:nsid w:val="0E092E92"/>
    <w:multiLevelType w:val="singleLevel"/>
    <w:tmpl w:val="737E4DE4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9">
    <w:nsid w:val="10D9024C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117A3B58"/>
    <w:multiLevelType w:val="singleLevel"/>
    <w:tmpl w:val="7AB62866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12B738B7"/>
    <w:multiLevelType w:val="singleLevel"/>
    <w:tmpl w:val="2F2AC3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41F2117"/>
    <w:multiLevelType w:val="hybridMultilevel"/>
    <w:tmpl w:val="464AD702"/>
    <w:lvl w:ilvl="0" w:tplc="6AACB34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647" w:hanging="360"/>
      </w:pPr>
    </w:lvl>
    <w:lvl w:ilvl="2" w:tplc="0405001B" w:tentative="1">
      <w:start w:val="1"/>
      <w:numFmt w:val="lowerRoman"/>
      <w:lvlText w:val="%3."/>
      <w:lvlJc w:val="right"/>
      <w:pPr>
        <w:ind w:left="2367" w:hanging="180"/>
      </w:pPr>
    </w:lvl>
    <w:lvl w:ilvl="3" w:tplc="0405000F" w:tentative="1">
      <w:start w:val="1"/>
      <w:numFmt w:val="decimal"/>
      <w:lvlText w:val="%4."/>
      <w:lvlJc w:val="left"/>
      <w:pPr>
        <w:ind w:left="3087" w:hanging="360"/>
      </w:pPr>
    </w:lvl>
    <w:lvl w:ilvl="4" w:tplc="04050019" w:tentative="1">
      <w:start w:val="1"/>
      <w:numFmt w:val="lowerLetter"/>
      <w:lvlText w:val="%5."/>
      <w:lvlJc w:val="left"/>
      <w:pPr>
        <w:ind w:left="3807" w:hanging="360"/>
      </w:pPr>
    </w:lvl>
    <w:lvl w:ilvl="5" w:tplc="0405001B" w:tentative="1">
      <w:start w:val="1"/>
      <w:numFmt w:val="lowerRoman"/>
      <w:lvlText w:val="%6."/>
      <w:lvlJc w:val="right"/>
      <w:pPr>
        <w:ind w:left="4527" w:hanging="180"/>
      </w:pPr>
    </w:lvl>
    <w:lvl w:ilvl="6" w:tplc="0405000F" w:tentative="1">
      <w:start w:val="1"/>
      <w:numFmt w:val="decimal"/>
      <w:lvlText w:val="%7."/>
      <w:lvlJc w:val="left"/>
      <w:pPr>
        <w:ind w:left="5247" w:hanging="360"/>
      </w:pPr>
    </w:lvl>
    <w:lvl w:ilvl="7" w:tplc="04050019" w:tentative="1">
      <w:start w:val="1"/>
      <w:numFmt w:val="lowerLetter"/>
      <w:lvlText w:val="%8."/>
      <w:lvlJc w:val="left"/>
      <w:pPr>
        <w:ind w:left="5967" w:hanging="360"/>
      </w:pPr>
    </w:lvl>
    <w:lvl w:ilvl="8" w:tplc="040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15581599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>
    <w:nsid w:val="156F7AFA"/>
    <w:multiLevelType w:val="singleLevel"/>
    <w:tmpl w:val="AECEAB88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15">
    <w:nsid w:val="16FC6C20"/>
    <w:multiLevelType w:val="singleLevel"/>
    <w:tmpl w:val="AECEAB88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16">
    <w:nsid w:val="17750C79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183A301D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8">
    <w:nsid w:val="186D3A98"/>
    <w:multiLevelType w:val="hybridMultilevel"/>
    <w:tmpl w:val="F41677C0"/>
    <w:lvl w:ilvl="0" w:tplc="7AB6286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33AA8D8">
      <w:start w:val="1"/>
      <w:numFmt w:val="lowerLetter"/>
      <w:lvlText w:val="%2)"/>
      <w:lvlJc w:val="left"/>
      <w:pPr>
        <w:tabs>
          <w:tab w:val="num" w:pos="1210"/>
        </w:tabs>
        <w:ind w:left="121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18E539A1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0">
    <w:nsid w:val="1CD26B10"/>
    <w:multiLevelType w:val="hybridMultilevel"/>
    <w:tmpl w:val="0BB2FB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EA261CB"/>
    <w:multiLevelType w:val="singleLevel"/>
    <w:tmpl w:val="97A893E8"/>
    <w:lvl w:ilvl="0">
      <w:start w:val="1"/>
      <w:numFmt w:val="decimal"/>
      <w:lvlText w:val="%1)"/>
      <w:lvlJc w:val="right"/>
      <w:pPr>
        <w:tabs>
          <w:tab w:val="num" w:pos="340"/>
        </w:tabs>
        <w:ind w:left="340" w:hanging="52"/>
      </w:pPr>
    </w:lvl>
  </w:abstractNum>
  <w:abstractNum w:abstractNumId="22">
    <w:nsid w:val="1EA73312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21056E24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4">
    <w:nsid w:val="22F07E8A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25392652"/>
    <w:multiLevelType w:val="hybridMultilevel"/>
    <w:tmpl w:val="A90A8974"/>
    <w:lvl w:ilvl="0" w:tplc="445037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274F3407"/>
    <w:multiLevelType w:val="singleLevel"/>
    <w:tmpl w:val="DE06398E"/>
    <w:lvl w:ilvl="0">
      <w:start w:val="1"/>
      <w:numFmt w:val="decimal"/>
      <w:lvlText w:val="%1)"/>
      <w:lvlJc w:val="right"/>
      <w:pPr>
        <w:tabs>
          <w:tab w:val="num" w:pos="340"/>
        </w:tabs>
        <w:ind w:left="340" w:hanging="52"/>
      </w:pPr>
    </w:lvl>
  </w:abstractNum>
  <w:abstractNum w:abstractNumId="27">
    <w:nsid w:val="2AAF2573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8">
    <w:nsid w:val="2D183F6C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>
    <w:nsid w:val="2E7B6FF5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0">
    <w:nsid w:val="2E7C7B14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30FA1E00"/>
    <w:multiLevelType w:val="hybridMultilevel"/>
    <w:tmpl w:val="49581456"/>
    <w:lvl w:ilvl="0" w:tplc="445037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319902A6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33">
    <w:nsid w:val="321169A0"/>
    <w:multiLevelType w:val="hybridMultilevel"/>
    <w:tmpl w:val="B57628E0"/>
    <w:lvl w:ilvl="0" w:tplc="04050017">
      <w:start w:val="1"/>
      <w:numFmt w:val="lowerLetter"/>
      <w:lvlText w:val="%1)"/>
      <w:lvlJc w:val="left"/>
      <w:pPr>
        <w:tabs>
          <w:tab w:val="num" w:pos="420"/>
        </w:tabs>
        <w:ind w:left="4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34">
    <w:nsid w:val="322C01EE"/>
    <w:multiLevelType w:val="hybridMultilevel"/>
    <w:tmpl w:val="7A3A73E0"/>
    <w:lvl w:ilvl="0" w:tplc="7AB6286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35B80F6D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>
    <w:nsid w:val="3A477EF1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7">
    <w:nsid w:val="3B310331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8">
    <w:nsid w:val="3CB9528F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9">
    <w:nsid w:val="3CC17539"/>
    <w:multiLevelType w:val="singleLevel"/>
    <w:tmpl w:val="E59413E8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40">
    <w:nsid w:val="3D4D03FF"/>
    <w:multiLevelType w:val="hybridMultilevel"/>
    <w:tmpl w:val="001810C4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>
    <w:nsid w:val="3EC43800"/>
    <w:multiLevelType w:val="singleLevel"/>
    <w:tmpl w:val="AECEAB88"/>
    <w:lvl w:ilvl="0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hint="default"/>
      </w:rPr>
    </w:lvl>
  </w:abstractNum>
  <w:abstractNum w:abstractNumId="42">
    <w:nsid w:val="412029DC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3">
    <w:nsid w:val="443734DF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4">
    <w:nsid w:val="44F703C4"/>
    <w:multiLevelType w:val="singleLevel"/>
    <w:tmpl w:val="737E4DE4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45">
    <w:nsid w:val="4572616D"/>
    <w:multiLevelType w:val="singleLevel"/>
    <w:tmpl w:val="737E4DE4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46">
    <w:nsid w:val="45807728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47">
    <w:nsid w:val="45BC75BE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48">
    <w:nsid w:val="46FF55B5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49">
    <w:nsid w:val="48360C97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0">
    <w:nsid w:val="49FE61A1"/>
    <w:multiLevelType w:val="hybridMultilevel"/>
    <w:tmpl w:val="87EA7E06"/>
    <w:lvl w:ilvl="0" w:tplc="C2280BA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4A6C61C5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2">
    <w:nsid w:val="4AB65ACC"/>
    <w:multiLevelType w:val="singleLevel"/>
    <w:tmpl w:val="C9A42C88"/>
    <w:lvl w:ilvl="0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</w:abstractNum>
  <w:abstractNum w:abstractNumId="53">
    <w:nsid w:val="4B53788F"/>
    <w:multiLevelType w:val="hybridMultilevel"/>
    <w:tmpl w:val="8FFA12FE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3">
      <w:start w:val="1"/>
      <w:numFmt w:val="upperRoman"/>
      <w:lvlText w:val="%2."/>
      <w:lvlJc w:val="righ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4">
    <w:nsid w:val="51F557A7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5">
    <w:nsid w:val="52013007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6">
    <w:nsid w:val="522A579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7">
    <w:nsid w:val="52AB3B7E"/>
    <w:multiLevelType w:val="singleLevel"/>
    <w:tmpl w:val="2F2AC3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8">
    <w:nsid w:val="52B11D5E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9">
    <w:nsid w:val="52F26781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0">
    <w:nsid w:val="53053311"/>
    <w:multiLevelType w:val="hybridMultilevel"/>
    <w:tmpl w:val="8B746F0A"/>
    <w:lvl w:ilvl="0" w:tplc="445037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>
    <w:nsid w:val="537E6172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2">
    <w:nsid w:val="541D1C62"/>
    <w:multiLevelType w:val="singleLevel"/>
    <w:tmpl w:val="0405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3">
    <w:nsid w:val="56B41015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4">
    <w:nsid w:val="59071A94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5">
    <w:nsid w:val="5BA34798"/>
    <w:multiLevelType w:val="singleLevel"/>
    <w:tmpl w:val="2F2AC3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6">
    <w:nsid w:val="5DAC6206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7">
    <w:nsid w:val="648A418C"/>
    <w:multiLevelType w:val="singleLevel"/>
    <w:tmpl w:val="737E4DE4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68">
    <w:nsid w:val="658C6637"/>
    <w:multiLevelType w:val="singleLevel"/>
    <w:tmpl w:val="E59413E8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69">
    <w:nsid w:val="65FC38BB"/>
    <w:multiLevelType w:val="singleLevel"/>
    <w:tmpl w:val="737E4DE4"/>
    <w:lvl w:ilvl="0">
      <w:start w:val="1"/>
      <w:numFmt w:val="lowerLetter"/>
      <w:lvlText w:val="%1)"/>
      <w:lvlJc w:val="left"/>
      <w:pPr>
        <w:tabs>
          <w:tab w:val="num" w:pos="360"/>
        </w:tabs>
        <w:ind w:left="340" w:hanging="340"/>
      </w:pPr>
    </w:lvl>
  </w:abstractNum>
  <w:abstractNum w:abstractNumId="70">
    <w:nsid w:val="660E6878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1">
    <w:nsid w:val="661211EC"/>
    <w:multiLevelType w:val="hybridMultilevel"/>
    <w:tmpl w:val="6DF4B3C8"/>
    <w:lvl w:ilvl="0" w:tplc="0405000F">
      <w:start w:val="1"/>
      <w:numFmt w:val="decimal"/>
      <w:lvlText w:val="%1."/>
      <w:lvlJc w:val="left"/>
      <w:pPr>
        <w:ind w:left="1287" w:hanging="360"/>
      </w:pPr>
    </w:lvl>
    <w:lvl w:ilvl="1" w:tplc="04050019" w:tentative="1">
      <w:start w:val="1"/>
      <w:numFmt w:val="lowerLetter"/>
      <w:lvlText w:val="%2."/>
      <w:lvlJc w:val="left"/>
      <w:pPr>
        <w:ind w:left="2007" w:hanging="360"/>
      </w:pPr>
    </w:lvl>
    <w:lvl w:ilvl="2" w:tplc="0405001B" w:tentative="1">
      <w:start w:val="1"/>
      <w:numFmt w:val="lowerRoman"/>
      <w:lvlText w:val="%3."/>
      <w:lvlJc w:val="right"/>
      <w:pPr>
        <w:ind w:left="2727" w:hanging="180"/>
      </w:pPr>
    </w:lvl>
    <w:lvl w:ilvl="3" w:tplc="0405000F" w:tentative="1">
      <w:start w:val="1"/>
      <w:numFmt w:val="decimal"/>
      <w:lvlText w:val="%4."/>
      <w:lvlJc w:val="left"/>
      <w:pPr>
        <w:ind w:left="3447" w:hanging="360"/>
      </w:pPr>
    </w:lvl>
    <w:lvl w:ilvl="4" w:tplc="04050019" w:tentative="1">
      <w:start w:val="1"/>
      <w:numFmt w:val="lowerLetter"/>
      <w:lvlText w:val="%5."/>
      <w:lvlJc w:val="left"/>
      <w:pPr>
        <w:ind w:left="4167" w:hanging="360"/>
      </w:pPr>
    </w:lvl>
    <w:lvl w:ilvl="5" w:tplc="0405001B" w:tentative="1">
      <w:start w:val="1"/>
      <w:numFmt w:val="lowerRoman"/>
      <w:lvlText w:val="%6."/>
      <w:lvlJc w:val="right"/>
      <w:pPr>
        <w:ind w:left="4887" w:hanging="180"/>
      </w:pPr>
    </w:lvl>
    <w:lvl w:ilvl="6" w:tplc="0405000F" w:tentative="1">
      <w:start w:val="1"/>
      <w:numFmt w:val="decimal"/>
      <w:lvlText w:val="%7."/>
      <w:lvlJc w:val="left"/>
      <w:pPr>
        <w:ind w:left="5607" w:hanging="360"/>
      </w:pPr>
    </w:lvl>
    <w:lvl w:ilvl="7" w:tplc="04050019" w:tentative="1">
      <w:start w:val="1"/>
      <w:numFmt w:val="lowerLetter"/>
      <w:lvlText w:val="%8."/>
      <w:lvlJc w:val="left"/>
      <w:pPr>
        <w:ind w:left="6327" w:hanging="360"/>
      </w:pPr>
    </w:lvl>
    <w:lvl w:ilvl="8" w:tplc="040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2">
    <w:nsid w:val="66CB4C74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3">
    <w:nsid w:val="678F17FE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4">
    <w:nsid w:val="681B2F26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75">
    <w:nsid w:val="690C37CB"/>
    <w:multiLevelType w:val="singleLevel"/>
    <w:tmpl w:val="69C06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76">
    <w:nsid w:val="69C907DA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7">
    <w:nsid w:val="6BF86921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8">
    <w:nsid w:val="6C2A507E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79">
    <w:nsid w:val="6D076324"/>
    <w:multiLevelType w:val="singleLevel"/>
    <w:tmpl w:val="2F2AC3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0">
    <w:nsid w:val="702C07B9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1">
    <w:nsid w:val="753A7C9D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2">
    <w:nsid w:val="76520C3D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3">
    <w:nsid w:val="76AC6796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4">
    <w:nsid w:val="793F2933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5">
    <w:nsid w:val="79A03FCB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6">
    <w:nsid w:val="7AA5649F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7">
    <w:nsid w:val="7AF3091E"/>
    <w:multiLevelType w:val="singleLevel"/>
    <w:tmpl w:val="FB0A563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hint="default"/>
      </w:rPr>
    </w:lvl>
  </w:abstractNum>
  <w:abstractNum w:abstractNumId="88">
    <w:nsid w:val="7B373968"/>
    <w:multiLevelType w:val="hybridMultilevel"/>
    <w:tmpl w:val="37AC31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7BA379D8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0">
    <w:nsid w:val="7C8A0A70"/>
    <w:multiLevelType w:val="singleLevel"/>
    <w:tmpl w:val="445037C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1">
    <w:nsid w:val="7CBA42EF"/>
    <w:multiLevelType w:val="singleLevel"/>
    <w:tmpl w:val="0405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2">
    <w:nsid w:val="7D8D55D2"/>
    <w:multiLevelType w:val="singleLevel"/>
    <w:tmpl w:val="2F2AC39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52"/>
  </w:num>
  <w:num w:numId="3">
    <w:abstractNumId w:val="26"/>
  </w:num>
  <w:num w:numId="4">
    <w:abstractNumId w:val="19"/>
  </w:num>
  <w:num w:numId="5">
    <w:abstractNumId w:val="24"/>
  </w:num>
  <w:num w:numId="6">
    <w:abstractNumId w:val="15"/>
  </w:num>
  <w:num w:numId="7">
    <w:abstractNumId w:val="7"/>
  </w:num>
  <w:num w:numId="8">
    <w:abstractNumId w:val="78"/>
  </w:num>
  <w:num w:numId="9">
    <w:abstractNumId w:val="46"/>
  </w:num>
  <w:num w:numId="10">
    <w:abstractNumId w:val="47"/>
  </w:num>
  <w:num w:numId="11">
    <w:abstractNumId w:val="87"/>
  </w:num>
  <w:num w:numId="12">
    <w:abstractNumId w:val="75"/>
  </w:num>
  <w:num w:numId="13">
    <w:abstractNumId w:val="32"/>
  </w:num>
  <w:num w:numId="14">
    <w:abstractNumId w:val="48"/>
  </w:num>
  <w:num w:numId="15">
    <w:abstractNumId w:val="92"/>
  </w:num>
  <w:num w:numId="16">
    <w:abstractNumId w:val="27"/>
  </w:num>
  <w:num w:numId="17">
    <w:abstractNumId w:val="45"/>
  </w:num>
  <w:num w:numId="18">
    <w:abstractNumId w:val="10"/>
  </w:num>
  <w:num w:numId="19">
    <w:abstractNumId w:val="68"/>
  </w:num>
  <w:num w:numId="20">
    <w:abstractNumId w:val="41"/>
  </w:num>
  <w:num w:numId="21">
    <w:abstractNumId w:val="39"/>
  </w:num>
  <w:num w:numId="22">
    <w:abstractNumId w:val="14"/>
  </w:num>
  <w:num w:numId="23">
    <w:abstractNumId w:val="36"/>
  </w:num>
  <w:num w:numId="24">
    <w:abstractNumId w:val="21"/>
  </w:num>
  <w:num w:numId="25">
    <w:abstractNumId w:val="43"/>
  </w:num>
  <w:num w:numId="26">
    <w:abstractNumId w:val="2"/>
  </w:num>
  <w:num w:numId="27">
    <w:abstractNumId w:val="4"/>
  </w:num>
  <w:num w:numId="28">
    <w:abstractNumId w:val="62"/>
  </w:num>
  <w:num w:numId="29">
    <w:abstractNumId w:val="23"/>
  </w:num>
  <w:num w:numId="30">
    <w:abstractNumId w:val="38"/>
  </w:num>
  <w:num w:numId="31">
    <w:abstractNumId w:val="3"/>
  </w:num>
  <w:num w:numId="32">
    <w:abstractNumId w:val="65"/>
  </w:num>
  <w:num w:numId="33">
    <w:abstractNumId w:val="57"/>
  </w:num>
  <w:num w:numId="34">
    <w:abstractNumId w:val="58"/>
  </w:num>
  <w:num w:numId="35">
    <w:abstractNumId w:val="11"/>
  </w:num>
  <w:num w:numId="36">
    <w:abstractNumId w:val="79"/>
  </w:num>
  <w:num w:numId="37">
    <w:abstractNumId w:val="80"/>
  </w:num>
  <w:num w:numId="38">
    <w:abstractNumId w:val="42"/>
  </w:num>
  <w:num w:numId="39">
    <w:abstractNumId w:val="82"/>
  </w:num>
  <w:num w:numId="40">
    <w:abstractNumId w:val="30"/>
  </w:num>
  <w:num w:numId="41">
    <w:abstractNumId w:val="6"/>
  </w:num>
  <w:num w:numId="42">
    <w:abstractNumId w:val="83"/>
  </w:num>
  <w:num w:numId="43">
    <w:abstractNumId w:val="28"/>
  </w:num>
  <w:num w:numId="44">
    <w:abstractNumId w:val="85"/>
  </w:num>
  <w:num w:numId="45">
    <w:abstractNumId w:val="81"/>
  </w:num>
  <w:num w:numId="46">
    <w:abstractNumId w:val="69"/>
  </w:num>
  <w:num w:numId="47">
    <w:abstractNumId w:val="67"/>
  </w:num>
  <w:num w:numId="48">
    <w:abstractNumId w:val="73"/>
  </w:num>
  <w:num w:numId="49">
    <w:abstractNumId w:val="8"/>
  </w:num>
  <w:num w:numId="50">
    <w:abstractNumId w:val="44"/>
  </w:num>
  <w:num w:numId="51">
    <w:abstractNumId w:val="16"/>
  </w:num>
  <w:num w:numId="52">
    <w:abstractNumId w:val="64"/>
  </w:num>
  <w:num w:numId="53">
    <w:abstractNumId w:val="72"/>
  </w:num>
  <w:num w:numId="54">
    <w:abstractNumId w:val="35"/>
  </w:num>
  <w:num w:numId="55">
    <w:abstractNumId w:val="63"/>
  </w:num>
  <w:num w:numId="56">
    <w:abstractNumId w:val="1"/>
  </w:num>
  <w:num w:numId="57">
    <w:abstractNumId w:val="59"/>
  </w:num>
  <w:num w:numId="58">
    <w:abstractNumId w:val="22"/>
  </w:num>
  <w:num w:numId="59">
    <w:abstractNumId w:val="76"/>
  </w:num>
  <w:num w:numId="60">
    <w:abstractNumId w:val="17"/>
  </w:num>
  <w:num w:numId="61">
    <w:abstractNumId w:val="91"/>
  </w:num>
  <w:num w:numId="62">
    <w:abstractNumId w:val="66"/>
  </w:num>
  <w:num w:numId="63">
    <w:abstractNumId w:val="29"/>
  </w:num>
  <w:num w:numId="64">
    <w:abstractNumId w:val="51"/>
  </w:num>
  <w:num w:numId="65">
    <w:abstractNumId w:val="9"/>
  </w:num>
  <w:num w:numId="66">
    <w:abstractNumId w:val="37"/>
  </w:num>
  <w:num w:numId="67">
    <w:abstractNumId w:val="13"/>
  </w:num>
  <w:num w:numId="68">
    <w:abstractNumId w:val="77"/>
  </w:num>
  <w:num w:numId="69">
    <w:abstractNumId w:val="55"/>
  </w:num>
  <w:num w:numId="70">
    <w:abstractNumId w:val="89"/>
  </w:num>
  <w:num w:numId="71">
    <w:abstractNumId w:val="86"/>
  </w:num>
  <w:num w:numId="72">
    <w:abstractNumId w:val="70"/>
  </w:num>
  <w:num w:numId="73">
    <w:abstractNumId w:val="54"/>
  </w:num>
  <w:num w:numId="74">
    <w:abstractNumId w:val="90"/>
  </w:num>
  <w:num w:numId="75">
    <w:abstractNumId w:val="84"/>
  </w:num>
  <w:num w:numId="76">
    <w:abstractNumId w:val="49"/>
  </w:num>
  <w:num w:numId="77">
    <w:abstractNumId w:val="5"/>
  </w:num>
  <w:num w:numId="78">
    <w:abstractNumId w:val="61"/>
  </w:num>
  <w:num w:numId="79">
    <w:abstractNumId w:val="56"/>
  </w:num>
  <w:num w:numId="80">
    <w:abstractNumId w:val="74"/>
  </w:num>
  <w:num w:numId="81">
    <w:abstractNumId w:val="18"/>
  </w:num>
  <w:num w:numId="82">
    <w:abstractNumId w:val="33"/>
  </w:num>
  <w:num w:numId="83">
    <w:abstractNumId w:val="34"/>
  </w:num>
  <w:num w:numId="84">
    <w:abstractNumId w:val="31"/>
  </w:num>
  <w:num w:numId="85">
    <w:abstractNumId w:val="50"/>
  </w:num>
  <w:num w:numId="86">
    <w:abstractNumId w:val="60"/>
  </w:num>
  <w:num w:numId="87">
    <w:abstractNumId w:val="25"/>
  </w:num>
  <w:num w:numId="88">
    <w:abstractNumId w:val="20"/>
  </w:num>
  <w:num w:numId="89">
    <w:abstractNumId w:val="88"/>
  </w:num>
  <w:num w:numId="90">
    <w:abstractNumId w:val="0"/>
  </w:num>
  <w:num w:numId="91">
    <w:abstractNumId w:val="12"/>
  </w:num>
  <w:num w:numId="92">
    <w:abstractNumId w:val="71"/>
  </w:num>
  <w:num w:numId="93">
    <w:abstractNumId w:val="40"/>
  </w:num>
  <w:num w:numId="94">
    <w:abstractNumId w:val="53"/>
  </w:num>
  <w:numIdMacAtCleanup w:val="8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attachedTemplate r:id="rId1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3554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/>
  <w:rsids>
    <w:rsidRoot w:val="008D18C1"/>
    <w:rsid w:val="00000684"/>
    <w:rsid w:val="00005943"/>
    <w:rsid w:val="000071AB"/>
    <w:rsid w:val="00007C7D"/>
    <w:rsid w:val="00011815"/>
    <w:rsid w:val="00012AAB"/>
    <w:rsid w:val="000220E8"/>
    <w:rsid w:val="00025BFF"/>
    <w:rsid w:val="000264A6"/>
    <w:rsid w:val="00034A7B"/>
    <w:rsid w:val="000350B2"/>
    <w:rsid w:val="000351CA"/>
    <w:rsid w:val="00043FF6"/>
    <w:rsid w:val="000516E9"/>
    <w:rsid w:val="000531CA"/>
    <w:rsid w:val="0006018C"/>
    <w:rsid w:val="00061292"/>
    <w:rsid w:val="0006208F"/>
    <w:rsid w:val="00063C8D"/>
    <w:rsid w:val="00064A95"/>
    <w:rsid w:val="000652D5"/>
    <w:rsid w:val="00070BC7"/>
    <w:rsid w:val="00070F19"/>
    <w:rsid w:val="000721FF"/>
    <w:rsid w:val="000773C9"/>
    <w:rsid w:val="000834DD"/>
    <w:rsid w:val="00085958"/>
    <w:rsid w:val="00085AB1"/>
    <w:rsid w:val="00086235"/>
    <w:rsid w:val="00087002"/>
    <w:rsid w:val="000A1882"/>
    <w:rsid w:val="000A2ED4"/>
    <w:rsid w:val="000A3F0C"/>
    <w:rsid w:val="000B0175"/>
    <w:rsid w:val="000B093C"/>
    <w:rsid w:val="000B0B08"/>
    <w:rsid w:val="000B32AC"/>
    <w:rsid w:val="000B58E9"/>
    <w:rsid w:val="000B5C59"/>
    <w:rsid w:val="000B60BB"/>
    <w:rsid w:val="000C2728"/>
    <w:rsid w:val="000C2CBF"/>
    <w:rsid w:val="000C53F1"/>
    <w:rsid w:val="000C6E19"/>
    <w:rsid w:val="000C7469"/>
    <w:rsid w:val="000D2A42"/>
    <w:rsid w:val="000D36B2"/>
    <w:rsid w:val="000E09BB"/>
    <w:rsid w:val="000E0A36"/>
    <w:rsid w:val="000E0A5D"/>
    <w:rsid w:val="000E5280"/>
    <w:rsid w:val="000E579E"/>
    <w:rsid w:val="000E66C5"/>
    <w:rsid w:val="000E670D"/>
    <w:rsid w:val="000E6CBD"/>
    <w:rsid w:val="000E7A7B"/>
    <w:rsid w:val="000F0A3E"/>
    <w:rsid w:val="000F1140"/>
    <w:rsid w:val="000F15AA"/>
    <w:rsid w:val="000F2CDE"/>
    <w:rsid w:val="001019E8"/>
    <w:rsid w:val="0010551A"/>
    <w:rsid w:val="00110430"/>
    <w:rsid w:val="001123EB"/>
    <w:rsid w:val="00113114"/>
    <w:rsid w:val="00113263"/>
    <w:rsid w:val="00122A8A"/>
    <w:rsid w:val="00124CE0"/>
    <w:rsid w:val="00131C49"/>
    <w:rsid w:val="0013222D"/>
    <w:rsid w:val="0013394A"/>
    <w:rsid w:val="00134CD9"/>
    <w:rsid w:val="00135833"/>
    <w:rsid w:val="00136B90"/>
    <w:rsid w:val="0013777E"/>
    <w:rsid w:val="00140DB7"/>
    <w:rsid w:val="00143189"/>
    <w:rsid w:val="00143F61"/>
    <w:rsid w:val="001554F8"/>
    <w:rsid w:val="00155F76"/>
    <w:rsid w:val="00164575"/>
    <w:rsid w:val="001670BE"/>
    <w:rsid w:val="0017018B"/>
    <w:rsid w:val="0017334C"/>
    <w:rsid w:val="001760D8"/>
    <w:rsid w:val="00176AD9"/>
    <w:rsid w:val="001774AC"/>
    <w:rsid w:val="00181FD2"/>
    <w:rsid w:val="00184352"/>
    <w:rsid w:val="001901B0"/>
    <w:rsid w:val="00196D48"/>
    <w:rsid w:val="00196E64"/>
    <w:rsid w:val="001A2176"/>
    <w:rsid w:val="001A28B1"/>
    <w:rsid w:val="001A424F"/>
    <w:rsid w:val="001A5B3D"/>
    <w:rsid w:val="001A6614"/>
    <w:rsid w:val="001B25E7"/>
    <w:rsid w:val="001B77AC"/>
    <w:rsid w:val="001C06FD"/>
    <w:rsid w:val="001C130B"/>
    <w:rsid w:val="001C5032"/>
    <w:rsid w:val="001C6265"/>
    <w:rsid w:val="001C6703"/>
    <w:rsid w:val="001C7280"/>
    <w:rsid w:val="001D002F"/>
    <w:rsid w:val="001D18C1"/>
    <w:rsid w:val="001E553C"/>
    <w:rsid w:val="001F13A3"/>
    <w:rsid w:val="001F5373"/>
    <w:rsid w:val="001F70A8"/>
    <w:rsid w:val="00201CA9"/>
    <w:rsid w:val="00203139"/>
    <w:rsid w:val="00206ADF"/>
    <w:rsid w:val="00206EF6"/>
    <w:rsid w:val="00207D8D"/>
    <w:rsid w:val="00211E4F"/>
    <w:rsid w:val="00220E1B"/>
    <w:rsid w:val="00221BB3"/>
    <w:rsid w:val="00222191"/>
    <w:rsid w:val="00222BE7"/>
    <w:rsid w:val="00224B00"/>
    <w:rsid w:val="00225684"/>
    <w:rsid w:val="00225891"/>
    <w:rsid w:val="00225A2B"/>
    <w:rsid w:val="00225C81"/>
    <w:rsid w:val="00225E45"/>
    <w:rsid w:val="00226BA3"/>
    <w:rsid w:val="002336D0"/>
    <w:rsid w:val="002338CD"/>
    <w:rsid w:val="00235DEA"/>
    <w:rsid w:val="00235EF7"/>
    <w:rsid w:val="00237FD0"/>
    <w:rsid w:val="002401BB"/>
    <w:rsid w:val="00241482"/>
    <w:rsid w:val="002414B8"/>
    <w:rsid w:val="00241CCE"/>
    <w:rsid w:val="00241F8B"/>
    <w:rsid w:val="00242773"/>
    <w:rsid w:val="002435E2"/>
    <w:rsid w:val="00243E84"/>
    <w:rsid w:val="00247ADC"/>
    <w:rsid w:val="00251815"/>
    <w:rsid w:val="00251BDD"/>
    <w:rsid w:val="0025246C"/>
    <w:rsid w:val="002562DE"/>
    <w:rsid w:val="00257120"/>
    <w:rsid w:val="002623EE"/>
    <w:rsid w:val="00270254"/>
    <w:rsid w:val="0028470E"/>
    <w:rsid w:val="002919A1"/>
    <w:rsid w:val="00292DFD"/>
    <w:rsid w:val="00297169"/>
    <w:rsid w:val="002A3181"/>
    <w:rsid w:val="002A563D"/>
    <w:rsid w:val="002A5D5C"/>
    <w:rsid w:val="002A62E5"/>
    <w:rsid w:val="002A7377"/>
    <w:rsid w:val="002B1A24"/>
    <w:rsid w:val="002B42C0"/>
    <w:rsid w:val="002B5AE2"/>
    <w:rsid w:val="002B7F80"/>
    <w:rsid w:val="002C4072"/>
    <w:rsid w:val="002C47D9"/>
    <w:rsid w:val="002D31B6"/>
    <w:rsid w:val="002D3DFE"/>
    <w:rsid w:val="002D4D77"/>
    <w:rsid w:val="002E0816"/>
    <w:rsid w:val="002E0E1D"/>
    <w:rsid w:val="002E3678"/>
    <w:rsid w:val="002E6442"/>
    <w:rsid w:val="002E746D"/>
    <w:rsid w:val="002E796A"/>
    <w:rsid w:val="002F382F"/>
    <w:rsid w:val="002F4E0E"/>
    <w:rsid w:val="002F6C9E"/>
    <w:rsid w:val="00300CDE"/>
    <w:rsid w:val="003023CB"/>
    <w:rsid w:val="0030392C"/>
    <w:rsid w:val="0030453C"/>
    <w:rsid w:val="003058D2"/>
    <w:rsid w:val="00306438"/>
    <w:rsid w:val="00320130"/>
    <w:rsid w:val="003211ED"/>
    <w:rsid w:val="00321968"/>
    <w:rsid w:val="00330D2C"/>
    <w:rsid w:val="00335A7C"/>
    <w:rsid w:val="003443E2"/>
    <w:rsid w:val="00360887"/>
    <w:rsid w:val="003622A0"/>
    <w:rsid w:val="00362CD1"/>
    <w:rsid w:val="003704B0"/>
    <w:rsid w:val="00380B09"/>
    <w:rsid w:val="0038511D"/>
    <w:rsid w:val="00390713"/>
    <w:rsid w:val="00391954"/>
    <w:rsid w:val="003921BB"/>
    <w:rsid w:val="00392EDD"/>
    <w:rsid w:val="00392EE6"/>
    <w:rsid w:val="003A1D13"/>
    <w:rsid w:val="003A373E"/>
    <w:rsid w:val="003A3870"/>
    <w:rsid w:val="003A38D8"/>
    <w:rsid w:val="003A7F2B"/>
    <w:rsid w:val="003B534B"/>
    <w:rsid w:val="003D04A1"/>
    <w:rsid w:val="003D0622"/>
    <w:rsid w:val="003D1791"/>
    <w:rsid w:val="003E2630"/>
    <w:rsid w:val="003E596A"/>
    <w:rsid w:val="003F0287"/>
    <w:rsid w:val="003F2687"/>
    <w:rsid w:val="003F5100"/>
    <w:rsid w:val="004012DB"/>
    <w:rsid w:val="00404BB1"/>
    <w:rsid w:val="004229C9"/>
    <w:rsid w:val="00426040"/>
    <w:rsid w:val="00427976"/>
    <w:rsid w:val="00427BCF"/>
    <w:rsid w:val="004322B8"/>
    <w:rsid w:val="00443D2C"/>
    <w:rsid w:val="0044536D"/>
    <w:rsid w:val="00446F24"/>
    <w:rsid w:val="00450A90"/>
    <w:rsid w:val="004517D0"/>
    <w:rsid w:val="00453381"/>
    <w:rsid w:val="00462661"/>
    <w:rsid w:val="00464229"/>
    <w:rsid w:val="00473766"/>
    <w:rsid w:val="00475572"/>
    <w:rsid w:val="00476EA0"/>
    <w:rsid w:val="00483A4D"/>
    <w:rsid w:val="00486C60"/>
    <w:rsid w:val="00491A08"/>
    <w:rsid w:val="004920C5"/>
    <w:rsid w:val="00492BAD"/>
    <w:rsid w:val="00497A88"/>
    <w:rsid w:val="00497DD7"/>
    <w:rsid w:val="004A5D17"/>
    <w:rsid w:val="004B097A"/>
    <w:rsid w:val="004B771B"/>
    <w:rsid w:val="004C31E3"/>
    <w:rsid w:val="004D0BE2"/>
    <w:rsid w:val="004D1DB6"/>
    <w:rsid w:val="004D76EE"/>
    <w:rsid w:val="004E0195"/>
    <w:rsid w:val="004E1401"/>
    <w:rsid w:val="004E60B6"/>
    <w:rsid w:val="004F7A93"/>
    <w:rsid w:val="004F7B58"/>
    <w:rsid w:val="005016E8"/>
    <w:rsid w:val="00505740"/>
    <w:rsid w:val="00505CC9"/>
    <w:rsid w:val="0051517D"/>
    <w:rsid w:val="0052130E"/>
    <w:rsid w:val="00524F58"/>
    <w:rsid w:val="005318D9"/>
    <w:rsid w:val="005339EC"/>
    <w:rsid w:val="00533F9F"/>
    <w:rsid w:val="0053492D"/>
    <w:rsid w:val="005356AB"/>
    <w:rsid w:val="00536DDE"/>
    <w:rsid w:val="00537EFD"/>
    <w:rsid w:val="005421F1"/>
    <w:rsid w:val="005447BB"/>
    <w:rsid w:val="00547492"/>
    <w:rsid w:val="00551367"/>
    <w:rsid w:val="00563F3B"/>
    <w:rsid w:val="005661E9"/>
    <w:rsid w:val="0056757E"/>
    <w:rsid w:val="00567724"/>
    <w:rsid w:val="005701EF"/>
    <w:rsid w:val="00571F59"/>
    <w:rsid w:val="005758C9"/>
    <w:rsid w:val="005771B5"/>
    <w:rsid w:val="00577B7C"/>
    <w:rsid w:val="005847AB"/>
    <w:rsid w:val="00591D47"/>
    <w:rsid w:val="005935E7"/>
    <w:rsid w:val="00595AA6"/>
    <w:rsid w:val="00595EBB"/>
    <w:rsid w:val="00596D99"/>
    <w:rsid w:val="005A07BE"/>
    <w:rsid w:val="005A3B14"/>
    <w:rsid w:val="005A43B5"/>
    <w:rsid w:val="005A48F3"/>
    <w:rsid w:val="005A621F"/>
    <w:rsid w:val="005A62F2"/>
    <w:rsid w:val="005A71E5"/>
    <w:rsid w:val="005A7877"/>
    <w:rsid w:val="005B07E8"/>
    <w:rsid w:val="005B1A12"/>
    <w:rsid w:val="005B32F1"/>
    <w:rsid w:val="005B3DE6"/>
    <w:rsid w:val="005B67BB"/>
    <w:rsid w:val="005B7A91"/>
    <w:rsid w:val="005C299F"/>
    <w:rsid w:val="005C5F68"/>
    <w:rsid w:val="005C7189"/>
    <w:rsid w:val="005D787E"/>
    <w:rsid w:val="005D7E9E"/>
    <w:rsid w:val="005E17EC"/>
    <w:rsid w:val="005E1A81"/>
    <w:rsid w:val="005E5102"/>
    <w:rsid w:val="005E5558"/>
    <w:rsid w:val="005F11DD"/>
    <w:rsid w:val="005F255A"/>
    <w:rsid w:val="005F315A"/>
    <w:rsid w:val="0060403A"/>
    <w:rsid w:val="00604775"/>
    <w:rsid w:val="006048DA"/>
    <w:rsid w:val="00606E84"/>
    <w:rsid w:val="0060780E"/>
    <w:rsid w:val="006105DB"/>
    <w:rsid w:val="0061062C"/>
    <w:rsid w:val="00614173"/>
    <w:rsid w:val="00620FB3"/>
    <w:rsid w:val="00622169"/>
    <w:rsid w:val="006245CB"/>
    <w:rsid w:val="00630771"/>
    <w:rsid w:val="00634A15"/>
    <w:rsid w:val="00635C3B"/>
    <w:rsid w:val="0063676E"/>
    <w:rsid w:val="00636AD4"/>
    <w:rsid w:val="0064208E"/>
    <w:rsid w:val="006457DA"/>
    <w:rsid w:val="00650B77"/>
    <w:rsid w:val="0065532B"/>
    <w:rsid w:val="00657023"/>
    <w:rsid w:val="00657D37"/>
    <w:rsid w:val="0066307C"/>
    <w:rsid w:val="006642B0"/>
    <w:rsid w:val="0066734A"/>
    <w:rsid w:val="00667B86"/>
    <w:rsid w:val="00667BEF"/>
    <w:rsid w:val="00670564"/>
    <w:rsid w:val="00672973"/>
    <w:rsid w:val="006755F8"/>
    <w:rsid w:val="00677322"/>
    <w:rsid w:val="00684D0B"/>
    <w:rsid w:val="00687275"/>
    <w:rsid w:val="006902C7"/>
    <w:rsid w:val="00694DAB"/>
    <w:rsid w:val="006B19AE"/>
    <w:rsid w:val="006B42B5"/>
    <w:rsid w:val="006C09EE"/>
    <w:rsid w:val="006C1A65"/>
    <w:rsid w:val="006D1DE5"/>
    <w:rsid w:val="006D5DDE"/>
    <w:rsid w:val="006E18DD"/>
    <w:rsid w:val="006E3CFA"/>
    <w:rsid w:val="006E46E5"/>
    <w:rsid w:val="006F1688"/>
    <w:rsid w:val="006F364B"/>
    <w:rsid w:val="006F59F9"/>
    <w:rsid w:val="00700052"/>
    <w:rsid w:val="00701F04"/>
    <w:rsid w:val="00705057"/>
    <w:rsid w:val="0070525C"/>
    <w:rsid w:val="00706F03"/>
    <w:rsid w:val="0070754C"/>
    <w:rsid w:val="00707DAA"/>
    <w:rsid w:val="00713984"/>
    <w:rsid w:val="00714FB5"/>
    <w:rsid w:val="0072268A"/>
    <w:rsid w:val="00723655"/>
    <w:rsid w:val="00726438"/>
    <w:rsid w:val="0072773F"/>
    <w:rsid w:val="00732174"/>
    <w:rsid w:val="00742341"/>
    <w:rsid w:val="007574D1"/>
    <w:rsid w:val="007605B1"/>
    <w:rsid w:val="00763AC4"/>
    <w:rsid w:val="00764806"/>
    <w:rsid w:val="00764834"/>
    <w:rsid w:val="00764DD3"/>
    <w:rsid w:val="00766D59"/>
    <w:rsid w:val="007674D8"/>
    <w:rsid w:val="00767818"/>
    <w:rsid w:val="00770F65"/>
    <w:rsid w:val="00771B4A"/>
    <w:rsid w:val="00773DFA"/>
    <w:rsid w:val="0077523C"/>
    <w:rsid w:val="00776824"/>
    <w:rsid w:val="00776FA6"/>
    <w:rsid w:val="0078020A"/>
    <w:rsid w:val="00783148"/>
    <w:rsid w:val="00787BDD"/>
    <w:rsid w:val="007914E8"/>
    <w:rsid w:val="007956F8"/>
    <w:rsid w:val="00796183"/>
    <w:rsid w:val="007A6B2A"/>
    <w:rsid w:val="007B06AE"/>
    <w:rsid w:val="007B4B5C"/>
    <w:rsid w:val="007B5F8E"/>
    <w:rsid w:val="007B6589"/>
    <w:rsid w:val="007B695D"/>
    <w:rsid w:val="007C5F05"/>
    <w:rsid w:val="007D1BF2"/>
    <w:rsid w:val="007D408F"/>
    <w:rsid w:val="007D4538"/>
    <w:rsid w:val="007D5B6C"/>
    <w:rsid w:val="007D7DD9"/>
    <w:rsid w:val="007E0699"/>
    <w:rsid w:val="007E0E94"/>
    <w:rsid w:val="007E312A"/>
    <w:rsid w:val="007E3355"/>
    <w:rsid w:val="007F1205"/>
    <w:rsid w:val="00810332"/>
    <w:rsid w:val="0081170F"/>
    <w:rsid w:val="00812F7D"/>
    <w:rsid w:val="00814723"/>
    <w:rsid w:val="00815D45"/>
    <w:rsid w:val="00824FC3"/>
    <w:rsid w:val="008253F8"/>
    <w:rsid w:val="00832623"/>
    <w:rsid w:val="008333EC"/>
    <w:rsid w:val="00834312"/>
    <w:rsid w:val="008363EC"/>
    <w:rsid w:val="008369AA"/>
    <w:rsid w:val="00837147"/>
    <w:rsid w:val="0084096B"/>
    <w:rsid w:val="00841009"/>
    <w:rsid w:val="008459E0"/>
    <w:rsid w:val="00851731"/>
    <w:rsid w:val="00855DE2"/>
    <w:rsid w:val="00860780"/>
    <w:rsid w:val="00866CB2"/>
    <w:rsid w:val="00867062"/>
    <w:rsid w:val="00875324"/>
    <w:rsid w:val="0088177C"/>
    <w:rsid w:val="00884B3D"/>
    <w:rsid w:val="008875A9"/>
    <w:rsid w:val="0089357E"/>
    <w:rsid w:val="008952C6"/>
    <w:rsid w:val="00896F73"/>
    <w:rsid w:val="00897507"/>
    <w:rsid w:val="008A48A1"/>
    <w:rsid w:val="008A6906"/>
    <w:rsid w:val="008A6BA3"/>
    <w:rsid w:val="008B2C4E"/>
    <w:rsid w:val="008B33B1"/>
    <w:rsid w:val="008B54F7"/>
    <w:rsid w:val="008B77C8"/>
    <w:rsid w:val="008C53F9"/>
    <w:rsid w:val="008C6C46"/>
    <w:rsid w:val="008D13C3"/>
    <w:rsid w:val="008D18C1"/>
    <w:rsid w:val="008D4957"/>
    <w:rsid w:val="008D790A"/>
    <w:rsid w:val="008E021F"/>
    <w:rsid w:val="008E0465"/>
    <w:rsid w:val="008E1A57"/>
    <w:rsid w:val="008E54CE"/>
    <w:rsid w:val="008E5559"/>
    <w:rsid w:val="008E55E9"/>
    <w:rsid w:val="008E677C"/>
    <w:rsid w:val="008E76BE"/>
    <w:rsid w:val="008F4541"/>
    <w:rsid w:val="008F61FB"/>
    <w:rsid w:val="008F73B1"/>
    <w:rsid w:val="008F7A09"/>
    <w:rsid w:val="008F7E1F"/>
    <w:rsid w:val="0090269E"/>
    <w:rsid w:val="009051D8"/>
    <w:rsid w:val="00905F86"/>
    <w:rsid w:val="00906B1E"/>
    <w:rsid w:val="00914DCD"/>
    <w:rsid w:val="009209E4"/>
    <w:rsid w:val="0092378A"/>
    <w:rsid w:val="00930CDA"/>
    <w:rsid w:val="0093314A"/>
    <w:rsid w:val="0093591A"/>
    <w:rsid w:val="009540DB"/>
    <w:rsid w:val="00957B21"/>
    <w:rsid w:val="009613DE"/>
    <w:rsid w:val="00963140"/>
    <w:rsid w:val="00967D55"/>
    <w:rsid w:val="009747B5"/>
    <w:rsid w:val="0097541A"/>
    <w:rsid w:val="00975A25"/>
    <w:rsid w:val="009819BB"/>
    <w:rsid w:val="00987827"/>
    <w:rsid w:val="00987FBD"/>
    <w:rsid w:val="00990AF1"/>
    <w:rsid w:val="00991205"/>
    <w:rsid w:val="009927B5"/>
    <w:rsid w:val="009A0C28"/>
    <w:rsid w:val="009A1143"/>
    <w:rsid w:val="009A2C00"/>
    <w:rsid w:val="009A3447"/>
    <w:rsid w:val="009A4CC7"/>
    <w:rsid w:val="009A63E3"/>
    <w:rsid w:val="009C55BF"/>
    <w:rsid w:val="009D1BDA"/>
    <w:rsid w:val="009D5D93"/>
    <w:rsid w:val="009E2D60"/>
    <w:rsid w:val="009E5AD1"/>
    <w:rsid w:val="009E7389"/>
    <w:rsid w:val="009F3DBE"/>
    <w:rsid w:val="009F560E"/>
    <w:rsid w:val="009F563D"/>
    <w:rsid w:val="00A00040"/>
    <w:rsid w:val="00A03091"/>
    <w:rsid w:val="00A06388"/>
    <w:rsid w:val="00A14012"/>
    <w:rsid w:val="00A15D1C"/>
    <w:rsid w:val="00A22090"/>
    <w:rsid w:val="00A265DF"/>
    <w:rsid w:val="00A27CD2"/>
    <w:rsid w:val="00A4003B"/>
    <w:rsid w:val="00A430AE"/>
    <w:rsid w:val="00A50227"/>
    <w:rsid w:val="00A51A46"/>
    <w:rsid w:val="00A5461D"/>
    <w:rsid w:val="00A54D62"/>
    <w:rsid w:val="00A565E9"/>
    <w:rsid w:val="00A56AB0"/>
    <w:rsid w:val="00A607F8"/>
    <w:rsid w:val="00A613C6"/>
    <w:rsid w:val="00A679DD"/>
    <w:rsid w:val="00A70F3D"/>
    <w:rsid w:val="00A73841"/>
    <w:rsid w:val="00A74869"/>
    <w:rsid w:val="00A76DAD"/>
    <w:rsid w:val="00A80E5B"/>
    <w:rsid w:val="00A853C9"/>
    <w:rsid w:val="00A910D3"/>
    <w:rsid w:val="00A971A4"/>
    <w:rsid w:val="00AA2157"/>
    <w:rsid w:val="00AA2AC4"/>
    <w:rsid w:val="00AA42D9"/>
    <w:rsid w:val="00AA5C1B"/>
    <w:rsid w:val="00AB02CF"/>
    <w:rsid w:val="00AB0F00"/>
    <w:rsid w:val="00AB4F50"/>
    <w:rsid w:val="00AC27A8"/>
    <w:rsid w:val="00AC2A5F"/>
    <w:rsid w:val="00AC5696"/>
    <w:rsid w:val="00AC6F86"/>
    <w:rsid w:val="00AD75A5"/>
    <w:rsid w:val="00AD7609"/>
    <w:rsid w:val="00AE04E5"/>
    <w:rsid w:val="00AE73B1"/>
    <w:rsid w:val="00AF0EE9"/>
    <w:rsid w:val="00AF389F"/>
    <w:rsid w:val="00AF6BAD"/>
    <w:rsid w:val="00B05BE2"/>
    <w:rsid w:val="00B07BD5"/>
    <w:rsid w:val="00B17D84"/>
    <w:rsid w:val="00B248D7"/>
    <w:rsid w:val="00B25471"/>
    <w:rsid w:val="00B25E5E"/>
    <w:rsid w:val="00B26D77"/>
    <w:rsid w:val="00B330BC"/>
    <w:rsid w:val="00B34918"/>
    <w:rsid w:val="00B40EDA"/>
    <w:rsid w:val="00B4254C"/>
    <w:rsid w:val="00B45DD1"/>
    <w:rsid w:val="00B53DB7"/>
    <w:rsid w:val="00B562E4"/>
    <w:rsid w:val="00B57B0E"/>
    <w:rsid w:val="00B60416"/>
    <w:rsid w:val="00B611B9"/>
    <w:rsid w:val="00B6262E"/>
    <w:rsid w:val="00B64B08"/>
    <w:rsid w:val="00B65975"/>
    <w:rsid w:val="00B6697E"/>
    <w:rsid w:val="00B71A1F"/>
    <w:rsid w:val="00B72F2A"/>
    <w:rsid w:val="00B74F71"/>
    <w:rsid w:val="00B8080E"/>
    <w:rsid w:val="00B816CE"/>
    <w:rsid w:val="00B8738B"/>
    <w:rsid w:val="00B90D88"/>
    <w:rsid w:val="00B9407C"/>
    <w:rsid w:val="00B9662D"/>
    <w:rsid w:val="00BA1DD5"/>
    <w:rsid w:val="00BA2C4C"/>
    <w:rsid w:val="00BA4440"/>
    <w:rsid w:val="00BA48AB"/>
    <w:rsid w:val="00BA53E3"/>
    <w:rsid w:val="00BB0D3D"/>
    <w:rsid w:val="00BB3E01"/>
    <w:rsid w:val="00BB54F9"/>
    <w:rsid w:val="00BB55C4"/>
    <w:rsid w:val="00BB5639"/>
    <w:rsid w:val="00BC3A6C"/>
    <w:rsid w:val="00BC42B5"/>
    <w:rsid w:val="00BC4829"/>
    <w:rsid w:val="00BC5D08"/>
    <w:rsid w:val="00BD2815"/>
    <w:rsid w:val="00BD2C87"/>
    <w:rsid w:val="00BD3F92"/>
    <w:rsid w:val="00BD5488"/>
    <w:rsid w:val="00BD5EC6"/>
    <w:rsid w:val="00BD73BB"/>
    <w:rsid w:val="00BE69EB"/>
    <w:rsid w:val="00BF38E2"/>
    <w:rsid w:val="00BF574F"/>
    <w:rsid w:val="00C011EA"/>
    <w:rsid w:val="00C16E9B"/>
    <w:rsid w:val="00C20A23"/>
    <w:rsid w:val="00C2143E"/>
    <w:rsid w:val="00C267EA"/>
    <w:rsid w:val="00C27B6C"/>
    <w:rsid w:val="00C34040"/>
    <w:rsid w:val="00C421D7"/>
    <w:rsid w:val="00C5226E"/>
    <w:rsid w:val="00C55CCC"/>
    <w:rsid w:val="00C640B5"/>
    <w:rsid w:val="00C66EA1"/>
    <w:rsid w:val="00C67FEC"/>
    <w:rsid w:val="00C74323"/>
    <w:rsid w:val="00C754E6"/>
    <w:rsid w:val="00C979BB"/>
    <w:rsid w:val="00CA0915"/>
    <w:rsid w:val="00CB3A0D"/>
    <w:rsid w:val="00CC15AD"/>
    <w:rsid w:val="00CC3392"/>
    <w:rsid w:val="00CC3DF5"/>
    <w:rsid w:val="00CC715D"/>
    <w:rsid w:val="00CD7844"/>
    <w:rsid w:val="00CE166B"/>
    <w:rsid w:val="00CE410F"/>
    <w:rsid w:val="00CF381C"/>
    <w:rsid w:val="00CF3B42"/>
    <w:rsid w:val="00D05077"/>
    <w:rsid w:val="00D07BD2"/>
    <w:rsid w:val="00D10FD2"/>
    <w:rsid w:val="00D117B1"/>
    <w:rsid w:val="00D16DC2"/>
    <w:rsid w:val="00D170F8"/>
    <w:rsid w:val="00D23ECA"/>
    <w:rsid w:val="00D25F15"/>
    <w:rsid w:val="00D2731E"/>
    <w:rsid w:val="00D31301"/>
    <w:rsid w:val="00D32F72"/>
    <w:rsid w:val="00D34ECD"/>
    <w:rsid w:val="00D404F2"/>
    <w:rsid w:val="00D40E6B"/>
    <w:rsid w:val="00D42CD1"/>
    <w:rsid w:val="00D442B2"/>
    <w:rsid w:val="00D459FE"/>
    <w:rsid w:val="00D47F33"/>
    <w:rsid w:val="00D502EC"/>
    <w:rsid w:val="00D53CC0"/>
    <w:rsid w:val="00D54579"/>
    <w:rsid w:val="00D54DE9"/>
    <w:rsid w:val="00D55018"/>
    <w:rsid w:val="00D552B4"/>
    <w:rsid w:val="00D61DCE"/>
    <w:rsid w:val="00D63002"/>
    <w:rsid w:val="00D63B8C"/>
    <w:rsid w:val="00D63E86"/>
    <w:rsid w:val="00D65FBB"/>
    <w:rsid w:val="00D70865"/>
    <w:rsid w:val="00D7301C"/>
    <w:rsid w:val="00D73988"/>
    <w:rsid w:val="00D75DAF"/>
    <w:rsid w:val="00D767FD"/>
    <w:rsid w:val="00D77AF5"/>
    <w:rsid w:val="00D813DB"/>
    <w:rsid w:val="00D83589"/>
    <w:rsid w:val="00D924A0"/>
    <w:rsid w:val="00D9317D"/>
    <w:rsid w:val="00D962C1"/>
    <w:rsid w:val="00DA14AF"/>
    <w:rsid w:val="00DA26BC"/>
    <w:rsid w:val="00DA2A4E"/>
    <w:rsid w:val="00DA4C53"/>
    <w:rsid w:val="00DA4D87"/>
    <w:rsid w:val="00DA6C46"/>
    <w:rsid w:val="00DA6CCC"/>
    <w:rsid w:val="00DB42B4"/>
    <w:rsid w:val="00DB5E65"/>
    <w:rsid w:val="00DB7003"/>
    <w:rsid w:val="00DB7B70"/>
    <w:rsid w:val="00DC1E78"/>
    <w:rsid w:val="00DC3689"/>
    <w:rsid w:val="00DC5D6F"/>
    <w:rsid w:val="00DC60EF"/>
    <w:rsid w:val="00DC7FF5"/>
    <w:rsid w:val="00DD1A0B"/>
    <w:rsid w:val="00DD33B9"/>
    <w:rsid w:val="00DD64DE"/>
    <w:rsid w:val="00DD7CFC"/>
    <w:rsid w:val="00DE0920"/>
    <w:rsid w:val="00DE2F8B"/>
    <w:rsid w:val="00DE4BCA"/>
    <w:rsid w:val="00DF2E04"/>
    <w:rsid w:val="00DF579E"/>
    <w:rsid w:val="00DF67C0"/>
    <w:rsid w:val="00E00C14"/>
    <w:rsid w:val="00E0423D"/>
    <w:rsid w:val="00E06FB6"/>
    <w:rsid w:val="00E138BC"/>
    <w:rsid w:val="00E1674D"/>
    <w:rsid w:val="00E177B8"/>
    <w:rsid w:val="00E24A6C"/>
    <w:rsid w:val="00E26CE7"/>
    <w:rsid w:val="00E2706A"/>
    <w:rsid w:val="00E34750"/>
    <w:rsid w:val="00E35B22"/>
    <w:rsid w:val="00E361FE"/>
    <w:rsid w:val="00E426DD"/>
    <w:rsid w:val="00E43C71"/>
    <w:rsid w:val="00E45768"/>
    <w:rsid w:val="00E45EE1"/>
    <w:rsid w:val="00E4796C"/>
    <w:rsid w:val="00E53B74"/>
    <w:rsid w:val="00E6272A"/>
    <w:rsid w:val="00E6741A"/>
    <w:rsid w:val="00E76D7F"/>
    <w:rsid w:val="00E80C50"/>
    <w:rsid w:val="00EA1ADA"/>
    <w:rsid w:val="00EA3977"/>
    <w:rsid w:val="00EA47F1"/>
    <w:rsid w:val="00EB43B1"/>
    <w:rsid w:val="00EB5CCF"/>
    <w:rsid w:val="00EB691B"/>
    <w:rsid w:val="00EC01CC"/>
    <w:rsid w:val="00EC1D0E"/>
    <w:rsid w:val="00EC51BF"/>
    <w:rsid w:val="00ED0B26"/>
    <w:rsid w:val="00ED1390"/>
    <w:rsid w:val="00ED1754"/>
    <w:rsid w:val="00EE1549"/>
    <w:rsid w:val="00EE50F5"/>
    <w:rsid w:val="00EE78E5"/>
    <w:rsid w:val="00EE7CF2"/>
    <w:rsid w:val="00EF0038"/>
    <w:rsid w:val="00EF2158"/>
    <w:rsid w:val="00EF4E56"/>
    <w:rsid w:val="00EF54CB"/>
    <w:rsid w:val="00EF78C8"/>
    <w:rsid w:val="00F079D7"/>
    <w:rsid w:val="00F11508"/>
    <w:rsid w:val="00F124ED"/>
    <w:rsid w:val="00F13C1D"/>
    <w:rsid w:val="00F14429"/>
    <w:rsid w:val="00F153B8"/>
    <w:rsid w:val="00F15D12"/>
    <w:rsid w:val="00F229FF"/>
    <w:rsid w:val="00F22C19"/>
    <w:rsid w:val="00F22C1E"/>
    <w:rsid w:val="00F22FAC"/>
    <w:rsid w:val="00F24BAF"/>
    <w:rsid w:val="00F258CF"/>
    <w:rsid w:val="00F267C7"/>
    <w:rsid w:val="00F32AA7"/>
    <w:rsid w:val="00F32F8E"/>
    <w:rsid w:val="00F33A76"/>
    <w:rsid w:val="00F37090"/>
    <w:rsid w:val="00F43A1E"/>
    <w:rsid w:val="00F45096"/>
    <w:rsid w:val="00F5304E"/>
    <w:rsid w:val="00F54DC1"/>
    <w:rsid w:val="00F561DB"/>
    <w:rsid w:val="00F620AC"/>
    <w:rsid w:val="00F627D2"/>
    <w:rsid w:val="00F67716"/>
    <w:rsid w:val="00F70C43"/>
    <w:rsid w:val="00F7796F"/>
    <w:rsid w:val="00F80740"/>
    <w:rsid w:val="00F93664"/>
    <w:rsid w:val="00F97E06"/>
    <w:rsid w:val="00FA3D52"/>
    <w:rsid w:val="00FA406B"/>
    <w:rsid w:val="00FA5BC4"/>
    <w:rsid w:val="00FA746A"/>
    <w:rsid w:val="00FA7CE8"/>
    <w:rsid w:val="00FB2FF5"/>
    <w:rsid w:val="00FB5035"/>
    <w:rsid w:val="00FB512F"/>
    <w:rsid w:val="00FB74DF"/>
    <w:rsid w:val="00FB772A"/>
    <w:rsid w:val="00FC01B1"/>
    <w:rsid w:val="00FC0F98"/>
    <w:rsid w:val="00FC7958"/>
    <w:rsid w:val="00FD1DF3"/>
    <w:rsid w:val="00FD5144"/>
    <w:rsid w:val="00FE6CB9"/>
    <w:rsid w:val="00FE7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 w:qFormat="1"/>
    <w:lsdException w:name="toc 1" w:uiPriority="39"/>
    <w:lsdException w:name="toc 2" w:uiPriority="39"/>
    <w:lsdException w:name="toc 3" w:uiPriority="39"/>
    <w:lsdException w:name="footer" w:uiPriority="99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HTML Preformatted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D53CC0"/>
    <w:pPr>
      <w:spacing w:before="60" w:after="60" w:line="360" w:lineRule="exact"/>
      <w:ind w:firstLine="567"/>
      <w:jc w:val="both"/>
    </w:pPr>
    <w:rPr>
      <w:rFonts w:ascii="Palatino Linotype" w:hAnsi="Palatino Linotype"/>
      <w:sz w:val="24"/>
    </w:rPr>
  </w:style>
  <w:style w:type="paragraph" w:styleId="Nadpis1">
    <w:name w:val="heading 1"/>
    <w:basedOn w:val="Normln"/>
    <w:next w:val="Nadpis2"/>
    <w:qFormat/>
    <w:rsid w:val="00D53CC0"/>
    <w:pPr>
      <w:keepNext/>
      <w:keepLines/>
      <w:pageBreakBefore/>
      <w:numPr>
        <w:numId w:val="1"/>
      </w:numPr>
      <w:spacing w:line="360" w:lineRule="auto"/>
      <w:outlineLvl w:val="0"/>
    </w:pPr>
    <w:rPr>
      <w:rFonts w:ascii="Arial" w:hAnsi="Arial"/>
      <w:b/>
      <w:smallCaps/>
      <w:spacing w:val="20"/>
      <w:kern w:val="28"/>
      <w:sz w:val="36"/>
    </w:rPr>
  </w:style>
  <w:style w:type="paragraph" w:styleId="Nadpis2">
    <w:name w:val="heading 2"/>
    <w:basedOn w:val="Nadpis1"/>
    <w:next w:val="Normln"/>
    <w:qFormat/>
    <w:rsid w:val="008333EC"/>
    <w:pPr>
      <w:pageBreakBefore w:val="0"/>
      <w:numPr>
        <w:ilvl w:val="1"/>
      </w:numPr>
      <w:spacing w:before="360"/>
      <w:outlineLvl w:val="1"/>
    </w:pPr>
    <w:rPr>
      <w:sz w:val="32"/>
    </w:rPr>
  </w:style>
  <w:style w:type="paragraph" w:styleId="Nadpis3">
    <w:name w:val="heading 3"/>
    <w:basedOn w:val="Nadpis2"/>
    <w:next w:val="Normln"/>
    <w:qFormat/>
    <w:rsid w:val="00BD3F92"/>
    <w:pPr>
      <w:numPr>
        <w:ilvl w:val="2"/>
      </w:numPr>
      <w:outlineLvl w:val="2"/>
    </w:pPr>
    <w:rPr>
      <w:sz w:val="29"/>
    </w:rPr>
  </w:style>
  <w:style w:type="paragraph" w:styleId="Nadpis4">
    <w:name w:val="heading 4"/>
    <w:basedOn w:val="Nadpis3"/>
    <w:next w:val="Normln"/>
    <w:rsid w:val="00A5461D"/>
    <w:pPr>
      <w:numPr>
        <w:ilvl w:val="3"/>
      </w:numPr>
      <w:outlineLvl w:val="3"/>
    </w:pPr>
    <w:rPr>
      <w:sz w:val="27"/>
    </w:rPr>
  </w:style>
  <w:style w:type="paragraph" w:styleId="Nadpis5">
    <w:name w:val="heading 5"/>
    <w:basedOn w:val="Nadpis4"/>
    <w:next w:val="Normln"/>
    <w:rsid w:val="00A5461D"/>
    <w:pPr>
      <w:numPr>
        <w:ilvl w:val="4"/>
      </w:numPr>
      <w:outlineLvl w:val="4"/>
    </w:pPr>
    <w:rPr>
      <w:sz w:val="26"/>
    </w:rPr>
  </w:style>
  <w:style w:type="paragraph" w:styleId="Nadpis6">
    <w:name w:val="heading 6"/>
    <w:basedOn w:val="Nadpis5"/>
    <w:next w:val="Normln"/>
    <w:qFormat/>
    <w:rsid w:val="00A5461D"/>
    <w:pPr>
      <w:numPr>
        <w:ilvl w:val="0"/>
        <w:numId w:val="0"/>
      </w:numPr>
      <w:spacing w:line="240" w:lineRule="auto"/>
      <w:outlineLvl w:val="5"/>
    </w:pPr>
    <w:rPr>
      <w:b w:val="0"/>
    </w:rPr>
  </w:style>
  <w:style w:type="paragraph" w:styleId="Nadpis7">
    <w:name w:val="heading 7"/>
    <w:basedOn w:val="Nadpis6"/>
    <w:next w:val="Normln"/>
    <w:rsid w:val="00A5461D"/>
    <w:pPr>
      <w:outlineLvl w:val="6"/>
    </w:pPr>
  </w:style>
  <w:style w:type="paragraph" w:styleId="Nadpis8">
    <w:name w:val="heading 8"/>
    <w:basedOn w:val="Nadpis7"/>
    <w:next w:val="Normln"/>
    <w:rsid w:val="00A5461D"/>
    <w:pPr>
      <w:outlineLvl w:val="7"/>
    </w:pPr>
  </w:style>
  <w:style w:type="paragraph" w:styleId="Nadpis9">
    <w:name w:val="heading 9"/>
    <w:basedOn w:val="Nadpis8"/>
    <w:next w:val="Normln"/>
    <w:rsid w:val="00A5461D"/>
    <w:pPr>
      <w:outlineLvl w:val="8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sac">
    <w:name w:val="Psací"/>
    <w:basedOn w:val="Normln"/>
    <w:rsid w:val="00A5461D"/>
    <w:pPr>
      <w:jc w:val="left"/>
    </w:pPr>
    <w:rPr>
      <w:rFonts w:ascii="Courier New" w:hAnsi="Courier New"/>
      <w:i/>
    </w:rPr>
  </w:style>
  <w:style w:type="paragraph" w:styleId="Titulek">
    <w:name w:val="caption"/>
    <w:basedOn w:val="Normln"/>
    <w:next w:val="Normln"/>
    <w:rsid w:val="00A5461D"/>
    <w:pPr>
      <w:spacing w:before="120" w:after="120"/>
    </w:pPr>
    <w:rPr>
      <w:i/>
    </w:rPr>
  </w:style>
  <w:style w:type="paragraph" w:customStyle="1" w:styleId="Titul">
    <w:name w:val="Titul"/>
    <w:basedOn w:val="Normln"/>
    <w:next w:val="Normln"/>
    <w:rsid w:val="00A5461D"/>
    <w:pPr>
      <w:jc w:val="center"/>
    </w:pPr>
    <w:rPr>
      <w:b/>
      <w:caps/>
      <w:spacing w:val="20"/>
      <w:sz w:val="72"/>
    </w:rPr>
  </w:style>
  <w:style w:type="paragraph" w:styleId="Zpat">
    <w:name w:val="footer"/>
    <w:basedOn w:val="Normln"/>
    <w:link w:val="ZpatChar"/>
    <w:uiPriority w:val="99"/>
    <w:rsid w:val="00A5461D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slostrnky">
    <w:name w:val="page number"/>
    <w:basedOn w:val="Standardnpsmoodstavce"/>
    <w:rsid w:val="00A5461D"/>
  </w:style>
  <w:style w:type="paragraph" w:styleId="Zhlav">
    <w:name w:val="header"/>
    <w:basedOn w:val="Normln"/>
    <w:rsid w:val="00A5461D"/>
    <w:pPr>
      <w:tabs>
        <w:tab w:val="center" w:pos="4536"/>
        <w:tab w:val="right" w:pos="9072"/>
      </w:tabs>
    </w:pPr>
  </w:style>
  <w:style w:type="character" w:styleId="Hypertextovodkaz">
    <w:name w:val="Hyperlink"/>
    <w:basedOn w:val="Standardnpsmoodstavce"/>
    <w:uiPriority w:val="99"/>
    <w:rsid w:val="00A5461D"/>
    <w:rPr>
      <w:color w:val="0000FF"/>
      <w:u w:val="single"/>
    </w:rPr>
  </w:style>
  <w:style w:type="paragraph" w:styleId="Zkladntext">
    <w:name w:val="Body Text"/>
    <w:basedOn w:val="Normln"/>
    <w:rsid w:val="00A5461D"/>
    <w:pPr>
      <w:jc w:val="left"/>
    </w:pPr>
  </w:style>
  <w:style w:type="paragraph" w:styleId="Obsah1">
    <w:name w:val="toc 1"/>
    <w:basedOn w:val="Normln"/>
    <w:next w:val="Normln"/>
    <w:autoRedefine/>
    <w:uiPriority w:val="39"/>
    <w:rsid w:val="00A5461D"/>
  </w:style>
  <w:style w:type="paragraph" w:styleId="Obsah2">
    <w:name w:val="toc 2"/>
    <w:basedOn w:val="Normln"/>
    <w:next w:val="Normln"/>
    <w:autoRedefine/>
    <w:uiPriority w:val="39"/>
    <w:rsid w:val="00A5461D"/>
    <w:pPr>
      <w:ind w:left="240"/>
    </w:pPr>
  </w:style>
  <w:style w:type="paragraph" w:styleId="Obsah3">
    <w:name w:val="toc 3"/>
    <w:basedOn w:val="Normln"/>
    <w:next w:val="Normln"/>
    <w:autoRedefine/>
    <w:uiPriority w:val="39"/>
    <w:rsid w:val="00A5461D"/>
    <w:pPr>
      <w:ind w:left="480"/>
    </w:pPr>
  </w:style>
  <w:style w:type="paragraph" w:styleId="Obsah4">
    <w:name w:val="toc 4"/>
    <w:basedOn w:val="Normln"/>
    <w:next w:val="Normln"/>
    <w:autoRedefine/>
    <w:semiHidden/>
    <w:rsid w:val="00A5461D"/>
    <w:pPr>
      <w:ind w:left="720"/>
    </w:pPr>
  </w:style>
  <w:style w:type="paragraph" w:styleId="Obsah5">
    <w:name w:val="toc 5"/>
    <w:basedOn w:val="Normln"/>
    <w:next w:val="Normln"/>
    <w:autoRedefine/>
    <w:semiHidden/>
    <w:rsid w:val="00A5461D"/>
    <w:pPr>
      <w:ind w:left="960"/>
    </w:pPr>
  </w:style>
  <w:style w:type="paragraph" w:styleId="Obsah6">
    <w:name w:val="toc 6"/>
    <w:basedOn w:val="Normln"/>
    <w:next w:val="Normln"/>
    <w:autoRedefine/>
    <w:semiHidden/>
    <w:rsid w:val="00A5461D"/>
    <w:pPr>
      <w:ind w:left="1200"/>
    </w:pPr>
  </w:style>
  <w:style w:type="paragraph" w:styleId="Obsah7">
    <w:name w:val="toc 7"/>
    <w:basedOn w:val="Normln"/>
    <w:next w:val="Normln"/>
    <w:autoRedefine/>
    <w:semiHidden/>
    <w:rsid w:val="00A5461D"/>
    <w:pPr>
      <w:ind w:left="1440"/>
    </w:pPr>
  </w:style>
  <w:style w:type="paragraph" w:styleId="Obsah8">
    <w:name w:val="toc 8"/>
    <w:basedOn w:val="Normln"/>
    <w:next w:val="Normln"/>
    <w:autoRedefine/>
    <w:semiHidden/>
    <w:rsid w:val="00A5461D"/>
    <w:pPr>
      <w:ind w:left="1680"/>
    </w:pPr>
  </w:style>
  <w:style w:type="paragraph" w:styleId="Obsah9">
    <w:name w:val="toc 9"/>
    <w:basedOn w:val="Normln"/>
    <w:next w:val="Normln"/>
    <w:autoRedefine/>
    <w:semiHidden/>
    <w:rsid w:val="00A5461D"/>
    <w:pPr>
      <w:ind w:left="1920"/>
    </w:pPr>
  </w:style>
  <w:style w:type="paragraph" w:styleId="Zkladntext2">
    <w:name w:val="Body Text 2"/>
    <w:basedOn w:val="Normln"/>
    <w:rsid w:val="00A5461D"/>
    <w:rPr>
      <w:sz w:val="20"/>
    </w:rPr>
  </w:style>
  <w:style w:type="character" w:customStyle="1" w:styleId="Skryttext">
    <w:name w:val="Skrytý text"/>
    <w:basedOn w:val="Standardnpsmoodstavce"/>
    <w:rsid w:val="00A5461D"/>
    <w:rPr>
      <w:rFonts w:ascii="Koala" w:hAnsi="Koala"/>
      <w:noProof w:val="0"/>
      <w:color w:val="auto"/>
      <w:sz w:val="32"/>
      <w:vertAlign w:val="baseline"/>
      <w:lang w:val="cs-CZ"/>
    </w:rPr>
  </w:style>
  <w:style w:type="paragraph" w:styleId="Zkladntext3">
    <w:name w:val="Body Text 3"/>
    <w:basedOn w:val="Normln"/>
    <w:rsid w:val="00A5461D"/>
  </w:style>
  <w:style w:type="paragraph" w:styleId="Zkladntextodsazen">
    <w:name w:val="Body Text Indent"/>
    <w:basedOn w:val="Normln"/>
    <w:rsid w:val="00A5461D"/>
    <w:pPr>
      <w:ind w:left="360"/>
    </w:pPr>
    <w:rPr>
      <w:sz w:val="20"/>
    </w:rPr>
  </w:style>
  <w:style w:type="table" w:styleId="Mkatabulky">
    <w:name w:val="Table Grid"/>
    <w:basedOn w:val="Normlntabulka"/>
    <w:rsid w:val="0000594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0551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lnweb">
    <w:name w:val="Normal (Web)"/>
    <w:basedOn w:val="Normln"/>
    <w:uiPriority w:val="99"/>
    <w:rsid w:val="00BD5EC6"/>
    <w:pPr>
      <w:spacing w:before="100" w:beforeAutospacing="1" w:after="100" w:afterAutospacing="1"/>
      <w:jc w:val="left"/>
    </w:pPr>
    <w:rPr>
      <w:szCs w:val="24"/>
    </w:rPr>
  </w:style>
  <w:style w:type="character" w:styleId="Siln">
    <w:name w:val="Strong"/>
    <w:basedOn w:val="Standardnpsmoodstavce"/>
    <w:rsid w:val="00BD5EC6"/>
    <w:rPr>
      <w:b/>
      <w:bCs/>
    </w:rPr>
  </w:style>
  <w:style w:type="character" w:customStyle="1" w:styleId="ZpatChar">
    <w:name w:val="Zápatí Char"/>
    <w:basedOn w:val="Standardnpsmoodstavce"/>
    <w:link w:val="Zpat"/>
    <w:uiPriority w:val="99"/>
    <w:rsid w:val="00D552B4"/>
    <w:rPr>
      <w:rFonts w:ascii="Arial" w:hAnsi="Arial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235EF7"/>
    <w:pPr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smallCaps w:val="0"/>
      <w:color w:val="365F91"/>
      <w:spacing w:val="0"/>
      <w:kern w:val="0"/>
      <w:sz w:val="28"/>
      <w:szCs w:val="28"/>
      <w:lang w:eastAsia="en-US"/>
    </w:rPr>
  </w:style>
  <w:style w:type="paragraph" w:styleId="Seznamobrzk">
    <w:name w:val="table of figures"/>
    <w:basedOn w:val="Normln"/>
    <w:next w:val="Normln"/>
    <w:uiPriority w:val="99"/>
    <w:rsid w:val="003E596A"/>
  </w:style>
  <w:style w:type="paragraph" w:styleId="Citace">
    <w:name w:val="Quote"/>
    <w:basedOn w:val="Normln"/>
    <w:next w:val="Normln"/>
    <w:link w:val="CitaceChar"/>
    <w:uiPriority w:val="29"/>
    <w:rsid w:val="00241CCE"/>
    <w:rPr>
      <w:i/>
      <w:iCs/>
      <w:color w:val="000000"/>
    </w:rPr>
  </w:style>
  <w:style w:type="character" w:customStyle="1" w:styleId="CitaceChar">
    <w:name w:val="Citace Char"/>
    <w:basedOn w:val="Standardnpsmoodstavce"/>
    <w:link w:val="Citace"/>
    <w:uiPriority w:val="29"/>
    <w:rsid w:val="00241CCE"/>
    <w:rPr>
      <w:i/>
      <w:iCs/>
      <w:color w:val="000000"/>
      <w:sz w:val="24"/>
    </w:rPr>
  </w:style>
  <w:style w:type="paragraph" w:styleId="Textbubliny">
    <w:name w:val="Balloon Text"/>
    <w:basedOn w:val="Normln"/>
    <w:link w:val="TextbublinyChar"/>
    <w:rsid w:val="00BD3F9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BD3F92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BD3F92"/>
    <w:pPr>
      <w:ind w:left="720"/>
      <w:contextualSpacing/>
    </w:pPr>
  </w:style>
  <w:style w:type="paragraph" w:styleId="Textpoznpodarou">
    <w:name w:val="footnote text"/>
    <w:basedOn w:val="Normln"/>
    <w:link w:val="TextpoznpodarouChar"/>
    <w:rsid w:val="00620FB3"/>
    <w:pPr>
      <w:spacing w:before="0" w:after="0" w:line="240" w:lineRule="auto"/>
    </w:pPr>
    <w:rPr>
      <w:sz w:val="20"/>
    </w:rPr>
  </w:style>
  <w:style w:type="character" w:customStyle="1" w:styleId="TextpoznpodarouChar">
    <w:name w:val="Text pozn. pod čarou Char"/>
    <w:basedOn w:val="Standardnpsmoodstavce"/>
    <w:link w:val="Textpoznpodarou"/>
    <w:rsid w:val="00620FB3"/>
  </w:style>
  <w:style w:type="character" w:styleId="Znakapoznpodarou">
    <w:name w:val="footnote reference"/>
    <w:basedOn w:val="Standardnpsmoodstavce"/>
    <w:rsid w:val="00620FB3"/>
    <w:rPr>
      <w:vertAlign w:val="superscript"/>
    </w:rPr>
  </w:style>
  <w:style w:type="paragraph" w:customStyle="1" w:styleId="APText-neodsazen">
    <w:name w:val="AP_Text - neodsazený"/>
    <w:basedOn w:val="Normln"/>
    <w:qFormat/>
    <w:rsid w:val="00DF67C0"/>
    <w:pPr>
      <w:spacing w:before="120" w:after="120"/>
      <w:ind w:firstLine="0"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A4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  <w:jc w:val="left"/>
    </w:pPr>
    <w:rPr>
      <w:rFonts w:ascii="Courier New" w:hAnsi="Courier New" w:cs="Courier New"/>
      <w:sz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A47F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4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340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5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48317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3165">
              <w:marLeft w:val="0"/>
              <w:marRight w:val="0"/>
              <w:marTop w:val="0"/>
              <w:marBottom w:val="0"/>
              <w:divBdr>
                <w:top w:val="single" w:sz="4" w:space="2" w:color="C8CCD1"/>
                <w:left w:val="single" w:sz="4" w:space="2" w:color="C8CCD1"/>
                <w:bottom w:val="single" w:sz="4" w:space="2" w:color="C8CCD1"/>
                <w:right w:val="single" w:sz="4" w:space="2" w:color="C8CCD1"/>
              </w:divBdr>
            </w:div>
          </w:divsChild>
        </w:div>
      </w:divsChild>
    </w:div>
    <w:div w:id="18090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6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90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52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dia.readthedocs.org/pdf/flask/latest/flask.pdf" TargetMode="External"/><Relationship Id="rId18" Type="http://schemas.openxmlformats.org/officeDocument/2006/relationships/hyperlink" Target="file:///C:\Users\Ondra\Documents\GitHub\Project_Lunchmoney\documnentation\DMP_Dokumentace.doc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file:///C:\Users\Ondra\Documents\GitHub\Project_Lunchmoney\documnentation\DMP_Dokumentace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w3schools.com/python/python_mysql_getstarted.asp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w3schools.com/Js/default.asp" TargetMode="External"/><Relationship Id="rId20" Type="http://schemas.openxmlformats.org/officeDocument/2006/relationships/hyperlink" Target="file:///C:\Users\Ondra\Documents\GitHub\Project_Lunchmoney\documnentation\DMP_Dokumentace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www.tutorialspoint.com/python/python_date_time.htm" TargetMode="External"/><Relationship Id="rId23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hyperlink" Target="file:///C:\Users\Ondra\Documents\GitHub\Project_Lunchmoney\documnentation\DMP_Dokumentace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media.readthedocs.org/pdf/flask-socketio/latest/flask-socketio.pdf" TargetMode="External"/><Relationship Id="rId22" Type="http://schemas.openxmlformats.org/officeDocument/2006/relationships/hyperlink" Target="file:///C:\Users\Ondra\Documents\GitHub\Project_Lunchmoney\documnentation\DMP_Dokumentace.docx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ndra\AppData\Local\Temp\DMP_&#353;ablona.dotx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aa</b:Tag>
    <b:SourceType>Book</b:SourceType>
    <b:Guid>{6902E39C-2BD3-4236-8C03-4F4936E1C9D6}</b:Guid>
    <b:Author>
      <b:Author>
        <b:NameList>
          <b:Person>
            <b:Last>aa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A4F5E23-A317-4DD4-A830-5B1B94892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DMP_šablona.dotx</Template>
  <TotalTime>2787</TotalTime>
  <Pages>1</Pages>
  <Words>3253</Words>
  <Characters>19195</Characters>
  <Application>Microsoft Office Word</Application>
  <DocSecurity>0</DocSecurity>
  <Lines>159</Lines>
  <Paragraphs>44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Automatizace, učební texty pro 3. ročník</vt:lpstr>
    </vt:vector>
  </TitlesOfParts>
  <Company>VOŠ a SPŠE Olomouc, Božetěchva 3, 77200 Olomouc</Company>
  <LinksUpToDate>false</LinksUpToDate>
  <CharactersWithSpaces>22404</CharactersWithSpaces>
  <SharedDoc>false</SharedDoc>
  <HLinks>
    <vt:vector size="156" baseType="variant">
      <vt:variant>
        <vt:i4>1376310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_Toc450839160</vt:lpwstr>
      </vt:variant>
      <vt:variant>
        <vt:i4>1507382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_Toc450839147</vt:lpwstr>
      </vt:variant>
      <vt:variant>
        <vt:i4>1507382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_Toc450839146</vt:lpwstr>
      </vt:variant>
      <vt:variant>
        <vt:i4>1507382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_Toc450839145</vt:lpwstr>
      </vt:variant>
      <vt:variant>
        <vt:i4>1507382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_Toc450839144</vt:lpwstr>
      </vt:variant>
      <vt:variant>
        <vt:i4>3211315</vt:i4>
      </vt:variant>
      <vt:variant>
        <vt:i4>120</vt:i4>
      </vt:variant>
      <vt:variant>
        <vt:i4>0</vt:i4>
      </vt:variant>
      <vt:variant>
        <vt:i4>5</vt:i4>
      </vt:variant>
      <vt:variant>
        <vt:lpwstr>http://www.citace.com/</vt:lpwstr>
      </vt:variant>
      <vt:variant>
        <vt:lpwstr/>
      </vt:variant>
      <vt:variant>
        <vt:i4>4587576</vt:i4>
      </vt:variant>
      <vt:variant>
        <vt:i4>117</vt:i4>
      </vt:variant>
      <vt:variant>
        <vt:i4>0</vt:i4>
      </vt:variant>
      <vt:variant>
        <vt:i4>5</vt:i4>
      </vt:variant>
      <vt:variant>
        <vt:lpwstr>https://cs.wikipedia.org/wiki/Opera%C4%8Dn%C3%AD_zesilova %C4%8D</vt:lpwstr>
      </vt:variant>
      <vt:variant>
        <vt:lpwstr/>
      </vt:variant>
      <vt:variant>
        <vt:i4>917536</vt:i4>
      </vt:variant>
      <vt:variant>
        <vt:i4>114</vt:i4>
      </vt:variant>
      <vt:variant>
        <vt:i4>0</vt:i4>
      </vt:variant>
      <vt:variant>
        <vt:i4>5</vt:i4>
      </vt:variant>
      <vt:variant>
        <vt:lpwstr>https://cs.wikipedia.org/wiki/Integrovan%C3%BD_obvod</vt:lpwstr>
      </vt:variant>
      <vt:variant>
        <vt:lpwstr/>
      </vt:variant>
      <vt:variant>
        <vt:i4>1310805</vt:i4>
      </vt:variant>
      <vt:variant>
        <vt:i4>111</vt:i4>
      </vt:variant>
      <vt:variant>
        <vt:i4>0</vt:i4>
      </vt:variant>
      <vt:variant>
        <vt:i4>5</vt:i4>
      </vt:variant>
      <vt:variant>
        <vt:lpwstr>https://cs.wikipedia.org/wiki/Polovodi%C4%8D</vt:lpwstr>
      </vt:variant>
      <vt:variant>
        <vt:lpwstr/>
      </vt:variant>
      <vt:variant>
        <vt:i4>4587584</vt:i4>
      </vt:variant>
      <vt:variant>
        <vt:i4>108</vt:i4>
      </vt:variant>
      <vt:variant>
        <vt:i4>0</vt:i4>
      </vt:variant>
      <vt:variant>
        <vt:i4>5</vt:i4>
      </vt:variant>
      <vt:variant>
        <vt:lpwstr>https://cs.wikipedia.org/wiki/Diskr%C3%A9tn%C3%AD</vt:lpwstr>
      </vt:variant>
      <vt:variant>
        <vt:lpwstr/>
      </vt:variant>
      <vt:variant>
        <vt:i4>4849666</vt:i4>
      </vt:variant>
      <vt:variant>
        <vt:i4>105</vt:i4>
      </vt:variant>
      <vt:variant>
        <vt:i4>0</vt:i4>
      </vt:variant>
      <vt:variant>
        <vt:i4>5</vt:i4>
      </vt:variant>
      <vt:variant>
        <vt:lpwstr>https://cs.wikipedia.org/wiki/Elektronka</vt:lpwstr>
      </vt:variant>
      <vt:variant>
        <vt:lpwstr/>
      </vt:variant>
      <vt:variant>
        <vt:i4>7471121</vt:i4>
      </vt:variant>
      <vt:variant>
        <vt:i4>102</vt:i4>
      </vt:variant>
      <vt:variant>
        <vt:i4>0</vt:i4>
      </vt:variant>
      <vt:variant>
        <vt:i4>5</vt:i4>
      </vt:variant>
      <vt:variant>
        <vt:lpwstr>https://cs.wikipedia.org/wiki/Analogov%C3%BD_po%C4%8D%C3%ADta%C4%8D</vt:lpwstr>
      </vt:variant>
      <vt:variant>
        <vt:lpwstr/>
      </vt:variant>
      <vt:variant>
        <vt:i4>3014744</vt:i4>
      </vt:variant>
      <vt:variant>
        <vt:i4>99</vt:i4>
      </vt:variant>
      <vt:variant>
        <vt:i4>0</vt:i4>
      </vt:variant>
      <vt:variant>
        <vt:i4>5</vt:i4>
      </vt:variant>
      <vt:variant>
        <vt:lpwstr>https://cs.wikipedia.org/wiki/Matematick%C3%A1_operace</vt:lpwstr>
      </vt:variant>
      <vt:variant>
        <vt:lpwstr/>
      </vt:variant>
      <vt:variant>
        <vt:i4>7143511</vt:i4>
      </vt:variant>
      <vt:variant>
        <vt:i4>96</vt:i4>
      </vt:variant>
      <vt:variant>
        <vt:i4>0</vt:i4>
      </vt:variant>
      <vt:variant>
        <vt:i4>5</vt:i4>
      </vt:variant>
      <vt:variant>
        <vt:lpwstr>https://cs.wikipedia.org/wiki/Opera%C4%8Dn%C3%AD_zesilova%C4%8D</vt:lpwstr>
      </vt:variant>
      <vt:variant>
        <vt:lpwstr/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_Toc450838706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_Toc450838705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_Toc450838704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_Toc450838703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_Toc450838702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_Toc450838701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_Toc450838700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_Toc450838699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_Toc450838698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_Toc450838697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_Toc450838696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_Toc450838695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Automatizace, učební texty pro 3. ročník</dc:title>
  <dc:subject>Automatizace</dc:subject>
  <dc:creator>Ondra</dc:creator>
  <cp:keywords/>
  <dc:description/>
  <cp:lastModifiedBy>Ondra</cp:lastModifiedBy>
  <cp:revision>32</cp:revision>
  <cp:lastPrinted>2019-03-29T05:42:00Z</cp:lastPrinted>
  <dcterms:created xsi:type="dcterms:W3CDTF">2019-03-25T08:44:00Z</dcterms:created>
  <dcterms:modified xsi:type="dcterms:W3CDTF">2019-03-29T05:42:00Z</dcterms:modified>
</cp:coreProperties>
</file>